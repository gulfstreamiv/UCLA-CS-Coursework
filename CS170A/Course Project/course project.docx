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392" w:lineRule="exact"/>
        <w:ind w:left="0" w:right="29" w:firstLine="0"/>
        <w:jc w:val="center"/>
        <w:rPr>
          <w:rFonts w:ascii="SimSun" w:hAnsi="SimSun" w:cs="SimSun" w:eastAsia="SimSu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2008</w:t>
      </w:r>
      <w:r>
        <w:rPr>
          <w:rFonts w:ascii="Times New Roman" w:hAnsi="Times New Roman" w:cs="Times New Roman" w:eastAsia="Times New Roman"/>
          <w:b/>
          <w:bCs/>
          <w:spacing w:val="-23"/>
          <w:w w:val="100"/>
          <w:sz w:val="28"/>
          <w:szCs w:val="28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8"/>
          <w:szCs w:val="28"/>
        </w:rPr>
        <w:t>高教社杯全国大学生数学建模竞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8"/>
          <w:szCs w:val="28"/>
        </w:rPr>
        <w:t>赛</w:t>
      </w:r>
      <w:r>
        <w:rPr>
          <w:rFonts w:ascii="SimSun" w:hAnsi="SimSun" w:cs="SimSun" w:eastAsia="SimSun"/>
          <w:b w:val="0"/>
          <w:bCs w:val="0"/>
          <w:spacing w:val="-9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23"/>
          <w:w w:val="100"/>
          <w:sz w:val="28"/>
          <w:szCs w:val="28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8"/>
          <w:szCs w:val="28"/>
        </w:rPr>
        <w:t>题山东省一等奖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8"/>
          <w:szCs w:val="28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77" w:firstLine="0"/>
        <w:jc w:val="center"/>
        <w:rPr>
          <w:rFonts w:ascii="SimHei" w:hAnsi="SimHei" w:cs="SimHei" w:eastAsia="SimHei"/>
          <w:sz w:val="32"/>
          <w:szCs w:val="32"/>
        </w:rPr>
      </w:pPr>
      <w:r>
        <w:rPr>
          <w:rFonts w:ascii="SimHei" w:hAnsi="SimHei" w:cs="SimHei" w:eastAsia="SimHei"/>
          <w:b w:val="0"/>
          <w:bCs w:val="0"/>
          <w:spacing w:val="0"/>
          <w:w w:val="100"/>
          <w:sz w:val="32"/>
          <w:szCs w:val="32"/>
        </w:rPr>
        <w:t>NBA</w:t>
      </w:r>
      <w:r>
        <w:rPr>
          <w:rFonts w:ascii="SimHei" w:hAnsi="SimHei" w:cs="SimHei" w:eastAsia="SimHei"/>
          <w:b w:val="0"/>
          <w:bCs w:val="0"/>
          <w:spacing w:val="-78"/>
          <w:w w:val="100"/>
          <w:sz w:val="32"/>
          <w:szCs w:val="32"/>
        </w:rPr>
        <w:t> </w:t>
      </w:r>
      <w:r>
        <w:rPr>
          <w:rFonts w:ascii="SimHei" w:hAnsi="SimHei" w:cs="SimHei" w:eastAsia="SimHei"/>
          <w:b w:val="0"/>
          <w:bCs w:val="0"/>
          <w:spacing w:val="0"/>
          <w:w w:val="100"/>
          <w:sz w:val="32"/>
          <w:szCs w:val="32"/>
        </w:rPr>
        <w:t>赛程的分析与评价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3053" w:right="3131"/>
        <w:jc w:val="center"/>
        <w:rPr>
          <w:rFonts w:ascii="SimSun" w:hAnsi="SimSun" w:cs="SimSun" w:eastAsia="SimSun"/>
        </w:rPr>
      </w:pPr>
      <w:r>
        <w:rPr>
          <w:rFonts w:ascii="SimSun" w:hAnsi="SimSun" w:cs="SimSun" w:eastAsia="SimSun"/>
          <w:b w:val="0"/>
          <w:bCs w:val="0"/>
          <w:spacing w:val="0"/>
          <w:w w:val="100"/>
        </w:rPr>
        <w:t>马永亮</w:t>
      </w:r>
      <w:r>
        <w:rPr>
          <w:rFonts w:ascii="SimSun" w:hAnsi="SimSun" w:cs="SimSun" w:eastAsia="SimSun"/>
          <w:b w:val="0"/>
          <w:bCs w:val="0"/>
          <w:spacing w:val="0"/>
          <w:w w:val="100"/>
        </w:rPr>
        <w:t> </w:t>
      </w:r>
      <w:r>
        <w:rPr>
          <w:rFonts w:ascii="SimSun" w:hAnsi="SimSun" w:cs="SimSun" w:eastAsia="SimSun"/>
          <w:b w:val="0"/>
          <w:bCs w:val="0"/>
          <w:spacing w:val="0"/>
          <w:w w:val="100"/>
        </w:rPr>
        <w:t>李惠胜</w:t>
      </w:r>
      <w:r>
        <w:rPr>
          <w:rFonts w:ascii="SimSun" w:hAnsi="SimSun" w:cs="SimSun" w:eastAsia="SimSun"/>
          <w:b w:val="0"/>
          <w:bCs w:val="0"/>
          <w:spacing w:val="0"/>
          <w:w w:val="100"/>
        </w:rPr>
        <w:t> </w:t>
      </w:r>
      <w:r>
        <w:rPr>
          <w:rFonts w:ascii="SimSun" w:hAnsi="SimSun" w:cs="SimSun" w:eastAsia="SimSun"/>
          <w:b w:val="0"/>
          <w:bCs w:val="0"/>
          <w:spacing w:val="0"/>
          <w:w w:val="100"/>
        </w:rPr>
        <w:t>杨丽明</w:t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80" w:lineRule="exact"/>
        <w:ind w:left="120" w:right="0" w:firstLine="0"/>
        <w:jc w:val="left"/>
        <w:rPr>
          <w:rFonts w:ascii="SimSun" w:hAnsi="SimSun" w:cs="SimSun" w:eastAsia="SimSun"/>
          <w:sz w:val="28"/>
          <w:szCs w:val="28"/>
        </w:rPr>
      </w:pPr>
      <w:r>
        <w:rPr>
          <w:rFonts w:ascii="SimSun" w:hAnsi="SimSun" w:cs="SimSun" w:eastAsia="SimSun"/>
          <w:b w:val="0"/>
          <w:bCs w:val="0"/>
          <w:spacing w:val="1"/>
          <w:w w:val="100"/>
          <w:sz w:val="28"/>
          <w:szCs w:val="28"/>
        </w:rPr>
        <w:t>摘要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2" w:lineRule="auto"/>
        <w:ind w:left="658" w:right="199"/>
        <w:jc w:val="left"/>
      </w:pPr>
      <w:r>
        <w:rPr>
          <w:b w:val="0"/>
          <w:bCs w:val="0"/>
          <w:spacing w:val="0"/>
          <w:w w:val="100"/>
        </w:rPr>
        <w:t>本文针对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NBA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赛程安排</w:t>
      </w:r>
      <w:r>
        <w:rPr>
          <w:b w:val="0"/>
          <w:bCs w:val="0"/>
          <w:spacing w:val="-2"/>
          <w:w w:val="100"/>
        </w:rPr>
        <w:t>中</w:t>
      </w:r>
      <w:r>
        <w:rPr>
          <w:b w:val="0"/>
          <w:bCs w:val="0"/>
          <w:spacing w:val="0"/>
          <w:w w:val="100"/>
        </w:rPr>
        <w:t>存在的问题，讨论了赛程安排对球队胜败的影响。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首先</w:t>
      </w:r>
      <w:r>
        <w:rPr>
          <w:b w:val="0"/>
          <w:bCs w:val="0"/>
          <w:spacing w:val="-2"/>
          <w:w w:val="100"/>
        </w:rPr>
        <w:t>，</w:t>
      </w:r>
      <w:r>
        <w:rPr>
          <w:b w:val="0"/>
          <w:bCs w:val="0"/>
          <w:spacing w:val="0"/>
          <w:w w:val="100"/>
        </w:rPr>
        <w:t>我们通过对往年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NBA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赛程资</w:t>
      </w:r>
      <w:r>
        <w:rPr>
          <w:b w:val="0"/>
          <w:bCs w:val="0"/>
          <w:spacing w:val="-2"/>
          <w:w w:val="100"/>
        </w:rPr>
        <w:t>料</w:t>
      </w:r>
      <w:r>
        <w:rPr>
          <w:b w:val="0"/>
          <w:bCs w:val="0"/>
          <w:spacing w:val="0"/>
          <w:w w:val="100"/>
        </w:rPr>
        <w:t>的搜集统计</w:t>
      </w:r>
      <w:r>
        <w:rPr>
          <w:b w:val="0"/>
          <w:bCs w:val="0"/>
          <w:spacing w:val="-2"/>
          <w:w w:val="100"/>
        </w:rPr>
        <w:t>、</w:t>
      </w:r>
      <w:r>
        <w:rPr>
          <w:b w:val="0"/>
          <w:bCs w:val="0"/>
          <w:spacing w:val="0"/>
          <w:w w:val="100"/>
        </w:rPr>
        <w:t>比较分析得出</w:t>
      </w:r>
      <w:r>
        <w:rPr>
          <w:b w:val="0"/>
          <w:bCs w:val="0"/>
          <w:spacing w:val="-2"/>
          <w:w w:val="100"/>
        </w:rPr>
        <w:t>：</w:t>
      </w:r>
      <w:r>
        <w:rPr>
          <w:b w:val="0"/>
          <w:bCs w:val="0"/>
          <w:spacing w:val="0"/>
          <w:w w:val="100"/>
        </w:rPr>
        <w:t>比赛时间间隔、场</w:t>
      </w:r>
    </w:p>
    <w:p>
      <w:pPr>
        <w:pStyle w:val="BodyText"/>
        <w:spacing w:line="362" w:lineRule="auto" w:before="51"/>
        <w:ind w:right="0"/>
        <w:jc w:val="left"/>
      </w:pPr>
      <w:r>
        <w:rPr>
          <w:b w:val="0"/>
          <w:bCs w:val="0"/>
          <w:spacing w:val="0"/>
          <w:w w:val="100"/>
        </w:rPr>
        <w:t>地转移、比赛对手强弱这几方面是影响各球队利弊的关键。其中，对于数据的处理与统计，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我们利用了</w:t>
      </w:r>
      <w:r>
        <w:rPr>
          <w:b w:val="0"/>
          <w:bCs w:val="0"/>
          <w:spacing w:val="-50"/>
          <w:w w:val="100"/>
        </w:rPr>
        <w:t> </w:t>
      </w:r>
      <w:r>
        <w:rPr>
          <w:b w:val="0"/>
          <w:bCs w:val="0"/>
          <w:spacing w:val="0"/>
          <w:w w:val="100"/>
        </w:rPr>
        <w:t>PASCAL</w:t>
      </w:r>
      <w:r>
        <w:rPr>
          <w:b w:val="0"/>
          <w:bCs w:val="0"/>
          <w:spacing w:val="-50"/>
          <w:w w:val="100"/>
        </w:rPr>
        <w:t> 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-51"/>
          <w:w w:val="100"/>
        </w:rPr>
        <w:t> </w:t>
      </w:r>
      <w:r>
        <w:rPr>
          <w:b w:val="0"/>
          <w:bCs w:val="0"/>
          <w:spacing w:val="0"/>
          <w:w w:val="100"/>
        </w:rPr>
        <w:t>Excel</w:t>
      </w:r>
      <w:r>
        <w:rPr>
          <w:b w:val="0"/>
          <w:bCs w:val="0"/>
          <w:spacing w:val="-50"/>
          <w:w w:val="100"/>
        </w:rPr>
        <w:t> </w:t>
      </w:r>
      <w:r>
        <w:rPr>
          <w:b w:val="0"/>
          <w:bCs w:val="0"/>
          <w:spacing w:val="0"/>
          <w:w w:val="100"/>
        </w:rPr>
        <w:t>数据处</w:t>
      </w:r>
      <w:r>
        <w:rPr>
          <w:b w:val="0"/>
          <w:bCs w:val="0"/>
          <w:spacing w:val="-2"/>
          <w:w w:val="100"/>
        </w:rPr>
        <w:t>理</w:t>
      </w:r>
      <w:r>
        <w:rPr>
          <w:b w:val="0"/>
          <w:bCs w:val="0"/>
          <w:spacing w:val="0"/>
          <w:w w:val="100"/>
        </w:rPr>
        <w:t>软件，并在对每一种因素求值时采用了不同量化处理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方法。</w:t>
      </w:r>
    </w:p>
    <w:p>
      <w:pPr>
        <w:pStyle w:val="BodyText"/>
        <w:spacing w:line="362" w:lineRule="auto" w:before="51"/>
        <w:ind w:right="198" w:firstLine="538"/>
        <w:jc w:val="left"/>
      </w:pPr>
      <w:r>
        <w:rPr>
          <w:b w:val="0"/>
          <w:bCs w:val="0"/>
          <w:spacing w:val="0"/>
          <w:w w:val="100"/>
        </w:rPr>
        <w:t>考虑比赛时间间隔的影响时</w:t>
      </w:r>
      <w:r>
        <w:rPr>
          <w:b w:val="0"/>
          <w:bCs w:val="0"/>
          <w:spacing w:val="-2"/>
          <w:w w:val="100"/>
        </w:rPr>
        <w:t>，</w:t>
      </w:r>
      <w:r>
        <w:rPr>
          <w:b w:val="0"/>
          <w:bCs w:val="0"/>
          <w:spacing w:val="0"/>
          <w:w w:val="100"/>
        </w:rPr>
        <w:t>运用了概率中求方差的方法</w:t>
      </w:r>
      <w:r>
        <w:rPr>
          <w:b w:val="0"/>
          <w:bCs w:val="0"/>
          <w:spacing w:val="-2"/>
          <w:w w:val="100"/>
        </w:rPr>
        <w:t>，</w:t>
      </w:r>
      <w:r>
        <w:rPr>
          <w:b w:val="0"/>
          <w:bCs w:val="0"/>
          <w:spacing w:val="0"/>
          <w:w w:val="100"/>
        </w:rPr>
        <w:t>根据其波动判断利弊</w:t>
      </w:r>
      <w:r>
        <w:rPr>
          <w:b w:val="0"/>
          <w:bCs w:val="0"/>
          <w:spacing w:val="-2"/>
          <w:w w:val="100"/>
        </w:rPr>
        <w:t>。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考虑到场地转移</w:t>
      </w:r>
      <w:r>
        <w:rPr>
          <w:b w:val="0"/>
          <w:bCs w:val="0"/>
          <w:spacing w:val="-32"/>
          <w:w w:val="100"/>
        </w:rPr>
        <w:t>、</w:t>
      </w:r>
      <w:r>
        <w:rPr>
          <w:b w:val="0"/>
          <w:bCs w:val="0"/>
          <w:spacing w:val="0"/>
          <w:w w:val="100"/>
        </w:rPr>
        <w:t>比赛对手强弱时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对每个因素进行不同的量化处理</w:t>
      </w:r>
      <w:r>
        <w:rPr>
          <w:b w:val="0"/>
          <w:bCs w:val="0"/>
          <w:spacing w:val="-32"/>
          <w:w w:val="100"/>
        </w:rPr>
        <w:t>。</w:t>
      </w:r>
      <w:r>
        <w:rPr>
          <w:b w:val="0"/>
          <w:bCs w:val="0"/>
          <w:spacing w:val="0"/>
          <w:w w:val="100"/>
        </w:rPr>
        <w:t>在分别比较各因素对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404" w:lineRule="auto"/>
        <w:ind w:right="194"/>
        <w:jc w:val="both"/>
      </w:pPr>
      <w:r>
        <w:rPr>
          <w:b w:val="0"/>
          <w:bCs w:val="0"/>
          <w:spacing w:val="1"/>
          <w:w w:val="100"/>
        </w:rPr>
        <w:t>参赛</w:t>
      </w:r>
      <w:r>
        <w:rPr>
          <w:b w:val="0"/>
          <w:bCs w:val="0"/>
          <w:spacing w:val="-1"/>
          <w:w w:val="100"/>
        </w:rPr>
        <w:t>球</w:t>
      </w:r>
      <w:r>
        <w:rPr>
          <w:b w:val="0"/>
          <w:bCs w:val="0"/>
          <w:spacing w:val="1"/>
          <w:w w:val="100"/>
        </w:rPr>
        <w:t>队</w:t>
      </w:r>
      <w:r>
        <w:rPr>
          <w:b w:val="0"/>
          <w:bCs w:val="0"/>
          <w:spacing w:val="-1"/>
          <w:w w:val="100"/>
        </w:rPr>
        <w:t>的</w:t>
      </w:r>
      <w:r>
        <w:rPr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-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-1"/>
          <w:w w:val="100"/>
        </w:rPr>
        <w:t>我</w:t>
      </w:r>
      <w:r>
        <w:rPr>
          <w:b w:val="0"/>
          <w:bCs w:val="0"/>
          <w:spacing w:val="1"/>
          <w:w w:val="100"/>
        </w:rPr>
        <w:t>们以</w:t>
      </w:r>
      <w:r>
        <w:rPr>
          <w:b w:val="0"/>
          <w:bCs w:val="0"/>
          <w:spacing w:val="-1"/>
          <w:w w:val="100"/>
        </w:rPr>
        <w:t>场</w:t>
      </w:r>
      <w:r>
        <w:rPr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-1"/>
          <w:w w:val="100"/>
        </w:rPr>
        <w:t>转</w:t>
      </w:r>
      <w:r>
        <w:rPr>
          <w:b w:val="0"/>
          <w:bCs w:val="0"/>
          <w:spacing w:val="1"/>
          <w:w w:val="100"/>
        </w:rPr>
        <w:t>换因</w:t>
      </w:r>
      <w:r>
        <w:rPr>
          <w:b w:val="0"/>
          <w:bCs w:val="0"/>
          <w:spacing w:val="-1"/>
          <w:w w:val="100"/>
        </w:rPr>
        <w:t>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-1"/>
          <w:w w:val="100"/>
        </w:rPr>
        <w:t>数</w:t>
      </w:r>
      <w:r>
        <w:rPr>
          <w:b w:val="0"/>
          <w:bCs w:val="0"/>
          <w:spacing w:val="1"/>
          <w:w w:val="100"/>
        </w:rPr>
        <w:t>据为</w:t>
      </w:r>
      <w:r>
        <w:rPr>
          <w:b w:val="0"/>
          <w:bCs w:val="0"/>
          <w:spacing w:val="-1"/>
          <w:w w:val="100"/>
        </w:rPr>
        <w:t>标</w:t>
      </w:r>
      <w:r>
        <w:rPr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-1"/>
          <w:w w:val="100"/>
        </w:rPr>
        <w:t>，</w:t>
      </w:r>
      <w:r>
        <w:rPr>
          <w:b w:val="0"/>
          <w:bCs w:val="0"/>
          <w:spacing w:val="1"/>
          <w:w w:val="100"/>
        </w:rPr>
        <w:t>通过</w:t>
      </w:r>
      <w:r>
        <w:rPr>
          <w:b w:val="0"/>
          <w:bCs w:val="0"/>
          <w:spacing w:val="-1"/>
          <w:w w:val="100"/>
        </w:rPr>
        <w:t>参</w:t>
      </w:r>
      <w:r>
        <w:rPr>
          <w:b w:val="0"/>
          <w:bCs w:val="0"/>
          <w:spacing w:val="0"/>
          <w:w w:val="100"/>
        </w:rPr>
        <w:t>数</w:t>
      </w:r>
      <w:r>
        <w:rPr>
          <w:b w:val="0"/>
          <w:bCs w:val="0"/>
          <w:spacing w:val="-6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-5"/>
          <w:sz w:val="14"/>
          <w:szCs w:val="14"/>
        </w:rPr>
        <w:t> </w:t>
      </w:r>
      <w:r>
        <w:rPr>
          <w:b w:val="0"/>
          <w:bCs w:val="0"/>
          <w:i w:val="0"/>
          <w:spacing w:val="1"/>
          <w:w w:val="100"/>
          <w:position w:val="0"/>
        </w:rPr>
        <w:t>统一这</w:t>
      </w:r>
      <w:r>
        <w:rPr>
          <w:b w:val="0"/>
          <w:bCs w:val="0"/>
          <w:i w:val="0"/>
          <w:spacing w:val="-1"/>
          <w:w w:val="100"/>
          <w:position w:val="0"/>
        </w:rPr>
        <w:t>三</w:t>
      </w:r>
      <w:r>
        <w:rPr>
          <w:b w:val="0"/>
          <w:bCs w:val="0"/>
          <w:i w:val="0"/>
          <w:spacing w:val="1"/>
          <w:w w:val="100"/>
          <w:position w:val="0"/>
        </w:rPr>
        <w:t>种</w:t>
      </w:r>
      <w:r>
        <w:rPr>
          <w:b w:val="0"/>
          <w:bCs w:val="0"/>
          <w:i w:val="0"/>
          <w:spacing w:val="-1"/>
          <w:w w:val="100"/>
          <w:position w:val="0"/>
        </w:rPr>
        <w:t>因</w:t>
      </w:r>
      <w:r>
        <w:rPr>
          <w:b w:val="0"/>
          <w:bCs w:val="0"/>
          <w:i w:val="0"/>
          <w:spacing w:val="1"/>
          <w:w w:val="100"/>
          <w:position w:val="0"/>
        </w:rPr>
        <w:t>素的数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量级，即，</w:t>
      </w:r>
      <w:r>
        <w:rPr>
          <w:b w:val="0"/>
          <w:bCs w:val="0"/>
          <w:i w:val="0"/>
          <w:spacing w:val="-5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position w:val="-5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-6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position w:val="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position w:val="-5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-7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position w:val="-5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(其中</w:t>
      </w:r>
      <w:r>
        <w:rPr>
          <w:b w:val="0"/>
          <w:bCs w:val="0"/>
          <w:i w:val="0"/>
          <w:spacing w:val="-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j</w:t>
      </w:r>
      <w:r>
        <w:rPr>
          <w:b w:val="0"/>
          <w:bCs w:val="0"/>
          <w:i w:val="0"/>
          <w:spacing w:val="-2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表示参赛各队)。然后，根据这三种因素对整体影响作用的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大小设定比例系数</w:t>
      </w:r>
      <w:r>
        <w:rPr>
          <w:b w:val="0"/>
          <w:bCs w:val="0"/>
          <w:i w:val="0"/>
          <w:spacing w:val="-7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7"/>
          <w:w w:val="100"/>
          <w:position w:val="0"/>
          <w:sz w:val="24"/>
          <w:szCs w:val="2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,最</w:t>
      </w:r>
      <w:r>
        <w:rPr>
          <w:b w:val="0"/>
          <w:bCs w:val="0"/>
          <w:i w:val="0"/>
          <w:spacing w:val="-2"/>
          <w:w w:val="100"/>
          <w:position w:val="0"/>
        </w:rPr>
        <w:t>终</w:t>
      </w:r>
      <w:r>
        <w:rPr>
          <w:b w:val="0"/>
          <w:bCs w:val="0"/>
          <w:i w:val="0"/>
          <w:spacing w:val="-10"/>
          <w:w w:val="100"/>
          <w:position w:val="0"/>
        </w:rPr>
        <w:t>，</w:t>
      </w:r>
      <w:r>
        <w:rPr>
          <w:b w:val="0"/>
          <w:bCs w:val="0"/>
          <w:i w:val="0"/>
          <w:spacing w:val="0"/>
          <w:w w:val="100"/>
          <w:position w:val="0"/>
        </w:rPr>
        <w:t>各队的比例系数与统一后的数量级之积求和</w:t>
      </w:r>
      <w:r>
        <w:rPr>
          <w:b w:val="0"/>
          <w:bCs w:val="0"/>
          <w:i w:val="0"/>
          <w:spacing w:val="-10"/>
          <w:w w:val="100"/>
          <w:position w:val="0"/>
        </w:rPr>
        <w:t>，</w:t>
      </w:r>
      <w:r>
        <w:rPr>
          <w:b w:val="0"/>
          <w:bCs w:val="0"/>
          <w:i w:val="0"/>
          <w:spacing w:val="0"/>
          <w:w w:val="100"/>
          <w:position w:val="0"/>
        </w:rPr>
        <w:t>即各队的最终利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弊，从而得出其中最有利的球队是凯尔特人，最不利的球队是雄鹿。</w:t>
      </w:r>
    </w:p>
    <w:p>
      <w:pPr>
        <w:pStyle w:val="BodyText"/>
        <w:spacing w:line="362" w:lineRule="auto" w:before="14"/>
        <w:ind w:right="0" w:firstLine="538"/>
        <w:jc w:val="left"/>
      </w:pPr>
      <w:r>
        <w:rPr>
          <w:b w:val="0"/>
          <w:bCs w:val="0"/>
          <w:spacing w:val="0"/>
          <w:w w:val="100"/>
        </w:rPr>
        <w:t>在此之后，我们又对国人普遍关注的球队——火箭，进行了具体分析，得出本届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NBA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的赛程安排对火箭队的影响情况。结果表明，本届赛程总体来说对火箭队还是比较公平的。</w:t>
      </w:r>
    </w:p>
    <w:p>
      <w:pPr>
        <w:pStyle w:val="BodyText"/>
        <w:spacing w:line="362" w:lineRule="auto" w:before="51"/>
        <w:ind w:right="199" w:firstLine="538"/>
        <w:jc w:val="left"/>
      </w:pPr>
      <w:r>
        <w:rPr>
          <w:b w:val="0"/>
          <w:bCs w:val="0"/>
          <w:spacing w:val="0"/>
          <w:w w:val="100"/>
        </w:rPr>
        <w:t>最后，针对同部不同区的球队是打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场还是打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场,我们</w:t>
      </w:r>
      <w:r>
        <w:rPr>
          <w:b w:val="0"/>
          <w:bCs w:val="0"/>
          <w:spacing w:val="-2"/>
          <w:w w:val="100"/>
        </w:rPr>
        <w:t>采</w:t>
      </w:r>
      <w:r>
        <w:rPr>
          <w:b w:val="0"/>
          <w:bCs w:val="0"/>
          <w:spacing w:val="0"/>
          <w:w w:val="100"/>
        </w:rPr>
        <w:t>用了贪心算法，得出打三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场的球队的方法，并给出了评价。</w:t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2935" w:val="left" w:leader="none"/>
          <w:tab w:pos="3669" w:val="left" w:leader="none"/>
          <w:tab w:pos="4929" w:val="left" w:leader="none"/>
          <w:tab w:pos="5979" w:val="left" w:leader="none"/>
        </w:tabs>
        <w:ind w:right="0"/>
        <w:jc w:val="left"/>
      </w:pPr>
      <w:r>
        <w:rPr>
          <w:b w:val="0"/>
          <w:bCs w:val="0"/>
          <w:spacing w:val="1"/>
          <w:w w:val="100"/>
          <w:sz w:val="28"/>
          <w:szCs w:val="28"/>
        </w:rPr>
        <w:t>关键词</w:t>
      </w:r>
      <w:r>
        <w:rPr>
          <w:b w:val="0"/>
          <w:bCs w:val="0"/>
          <w:spacing w:val="1"/>
          <w:w w:val="100"/>
          <w:sz w:val="24"/>
          <w:szCs w:val="24"/>
        </w:rPr>
        <w:t>：</w:t>
      </w:r>
      <w:r>
        <w:rPr>
          <w:b w:val="0"/>
          <w:bCs w:val="0"/>
          <w:spacing w:val="-1"/>
          <w:w w:val="100"/>
        </w:rPr>
        <w:t>PASCA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4"/>
          <w:w w:val="100"/>
        </w:rPr>
        <w:t> </w:t>
      </w:r>
      <w:r>
        <w:rPr>
          <w:b w:val="0"/>
          <w:bCs w:val="0"/>
          <w:spacing w:val="-1"/>
          <w:w w:val="100"/>
        </w:rPr>
        <w:t>数据</w:t>
      </w:r>
      <w:r>
        <w:rPr>
          <w:b w:val="0"/>
          <w:bCs w:val="0"/>
          <w:spacing w:val="-2"/>
          <w:w w:val="100"/>
        </w:rPr>
        <w:t>处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1"/>
          <w:w w:val="100"/>
        </w:rPr>
        <w:t>方</w:t>
      </w:r>
      <w:r>
        <w:rPr>
          <w:b w:val="0"/>
          <w:bCs w:val="0"/>
          <w:spacing w:val="0"/>
          <w:w w:val="100"/>
        </w:rPr>
        <w:t>差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1"/>
          <w:w w:val="100"/>
        </w:rPr>
        <w:t>层次分析</w:t>
      </w:r>
      <w:r>
        <w:rPr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1"/>
          <w:w w:val="100"/>
        </w:rPr>
        <w:t>统计分</w:t>
      </w:r>
      <w:r>
        <w:rPr>
          <w:b w:val="0"/>
          <w:bCs w:val="0"/>
          <w:spacing w:val="0"/>
          <w:w w:val="100"/>
        </w:rPr>
        <w:t>析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1"/>
          <w:w w:val="100"/>
        </w:rPr>
        <w:t>贪心算法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footerReference w:type="default" r:id="rId5"/>
          <w:type w:val="continuous"/>
          <w:pgSz w:w="11905" w:h="16840"/>
          <w:pgMar w:footer="982" w:top="1520" w:bottom="1180" w:left="1680" w:right="1600"/>
          <w:pgNumType w:start="1"/>
        </w:sectPr>
      </w:pP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80" w:lineRule="exact"/>
        <w:ind w:left="0" w:right="0"/>
        <w:jc w:val="center"/>
      </w:pPr>
      <w:r>
        <w:rPr>
          <w:b w:val="0"/>
          <w:bCs w:val="0"/>
          <w:spacing w:val="0"/>
          <w:w w:val="100"/>
        </w:rPr>
        <w:t>一、问题背景与重述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1.1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问题背景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62" w:lineRule="auto"/>
        <w:ind w:right="118" w:firstLine="420"/>
        <w:jc w:val="both"/>
      </w:pPr>
      <w:r>
        <w:rPr>
          <w:b w:val="0"/>
          <w:bCs w:val="0"/>
          <w:spacing w:val="0"/>
          <w:w w:val="100"/>
        </w:rPr>
        <w:t>本题来源于全世界篮球迷们最钟爱的赛事之一——NBA。自姚易加盟以后，NBA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更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中国球迷对其宠爱有加</w:t>
      </w:r>
      <w:r>
        <w:rPr>
          <w:b w:val="0"/>
          <w:bCs w:val="0"/>
          <w:spacing w:val="-47"/>
          <w:w w:val="100"/>
        </w:rPr>
        <w:t>。</w:t>
      </w:r>
      <w:r>
        <w:rPr>
          <w:b w:val="0"/>
          <w:bCs w:val="0"/>
          <w:spacing w:val="0"/>
          <w:w w:val="100"/>
        </w:rPr>
        <w:t>每年的常规赛</w:t>
      </w:r>
      <w:r>
        <w:rPr>
          <w:b w:val="0"/>
          <w:bCs w:val="0"/>
          <w:spacing w:val="-47"/>
          <w:w w:val="100"/>
        </w:rPr>
        <w:t>、</w:t>
      </w:r>
      <w:r>
        <w:rPr>
          <w:b w:val="0"/>
          <w:bCs w:val="0"/>
          <w:spacing w:val="0"/>
          <w:w w:val="100"/>
        </w:rPr>
        <w:t>季后赛等赛事让各举办商塞满腰包的同时也存在着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许多头疼的问题</w:t>
      </w:r>
      <w:r>
        <w:rPr>
          <w:b w:val="0"/>
          <w:bCs w:val="0"/>
          <w:spacing w:val="-47"/>
          <w:w w:val="100"/>
        </w:rPr>
        <w:t>。</w:t>
      </w:r>
      <w:r>
        <w:rPr>
          <w:b w:val="0"/>
          <w:bCs w:val="0"/>
          <w:spacing w:val="0"/>
          <w:w w:val="100"/>
        </w:rPr>
        <w:t>比如要编制一个完整的</w:t>
      </w:r>
      <w:r>
        <w:rPr>
          <w:b w:val="0"/>
          <w:bCs w:val="0"/>
          <w:spacing w:val="-47"/>
          <w:w w:val="100"/>
        </w:rPr>
        <w:t>、</w:t>
      </w:r>
      <w:r>
        <w:rPr>
          <w:b w:val="0"/>
          <w:bCs w:val="0"/>
          <w:spacing w:val="0"/>
          <w:w w:val="100"/>
        </w:rPr>
        <w:t>对各球队尽可能公平的赛程就是一件非常复杂的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事情。</w:t>
      </w:r>
    </w:p>
    <w:p>
      <w:pPr>
        <w:pStyle w:val="BodyText"/>
        <w:spacing w:line="362" w:lineRule="auto" w:before="51"/>
        <w:ind w:right="118" w:firstLine="420"/>
        <w:jc w:val="both"/>
      </w:pPr>
      <w:r>
        <w:rPr>
          <w:b w:val="0"/>
          <w:bCs w:val="0"/>
          <w:spacing w:val="0"/>
          <w:w w:val="100"/>
        </w:rPr>
        <w:t>NBA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赛程的</w:t>
      </w:r>
      <w:r>
        <w:rPr>
          <w:b w:val="0"/>
          <w:bCs w:val="0"/>
          <w:spacing w:val="-2"/>
          <w:w w:val="100"/>
        </w:rPr>
        <w:t>安</w:t>
      </w:r>
      <w:r>
        <w:rPr>
          <w:b w:val="0"/>
          <w:bCs w:val="0"/>
          <w:spacing w:val="0"/>
          <w:w w:val="100"/>
        </w:rPr>
        <w:t>排对球队实力的发挥和战绩有一定的影响</w:t>
      </w:r>
      <w:r>
        <w:rPr>
          <w:b w:val="0"/>
          <w:bCs w:val="0"/>
          <w:spacing w:val="-42"/>
          <w:w w:val="100"/>
        </w:rPr>
        <w:t>，</w:t>
      </w:r>
      <w:r>
        <w:rPr>
          <w:b w:val="0"/>
          <w:bCs w:val="0"/>
          <w:spacing w:val="0"/>
          <w:w w:val="100"/>
        </w:rPr>
        <w:t>从报刊上我们可以经常看到球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员</w:t>
      </w:r>
      <w:r>
        <w:rPr>
          <w:b w:val="0"/>
          <w:bCs w:val="0"/>
          <w:spacing w:val="-24"/>
          <w:w w:val="100"/>
        </w:rPr>
        <w:t>、</w:t>
      </w:r>
      <w:r>
        <w:rPr>
          <w:b w:val="0"/>
          <w:bCs w:val="0"/>
          <w:spacing w:val="0"/>
          <w:w w:val="100"/>
        </w:rPr>
        <w:t>教练和媒体对赛程的抱怨或评论</w:t>
      </w:r>
      <w:r>
        <w:rPr>
          <w:b w:val="0"/>
          <w:bCs w:val="0"/>
          <w:spacing w:val="-24"/>
          <w:w w:val="100"/>
        </w:rPr>
        <w:t>。</w:t>
      </w:r>
      <w:r>
        <w:rPr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-24"/>
          <w:w w:val="100"/>
        </w:rPr>
        <w:t>：</w:t>
      </w:r>
      <w:r>
        <w:rPr>
          <w:b w:val="0"/>
          <w:bCs w:val="0"/>
          <w:spacing w:val="0"/>
          <w:w w:val="100"/>
        </w:rPr>
        <w:t>赛</w:t>
      </w:r>
      <w:r>
        <w:rPr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0"/>
          <w:w w:val="100"/>
        </w:rPr>
        <w:t>安排在某个时间段内过于紧密</w:t>
      </w:r>
      <w:r>
        <w:rPr>
          <w:b w:val="0"/>
          <w:bCs w:val="0"/>
          <w:spacing w:val="-24"/>
          <w:w w:val="100"/>
        </w:rPr>
        <w:t>、</w:t>
      </w:r>
      <w:r>
        <w:rPr>
          <w:b w:val="0"/>
          <w:bCs w:val="0"/>
          <w:spacing w:val="0"/>
          <w:w w:val="100"/>
        </w:rPr>
        <w:t>连续数场与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高实力对手比赛等等</w:t>
      </w:r>
      <w:r>
        <w:rPr>
          <w:b w:val="0"/>
          <w:bCs w:val="0"/>
          <w:spacing w:val="-47"/>
          <w:w w:val="100"/>
        </w:rPr>
        <w:t>。</w:t>
      </w:r>
      <w:r>
        <w:rPr>
          <w:b w:val="0"/>
          <w:bCs w:val="0"/>
          <w:spacing w:val="0"/>
          <w:w w:val="100"/>
        </w:rPr>
        <w:t>因此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如何做出一个让大家都比较满意的赛程安排以及如何去分析一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个赛程对某个球队的利弊就显得尤为重要。</w:t>
      </w:r>
    </w:p>
    <w:p>
      <w:pPr>
        <w:pStyle w:val="BodyText"/>
        <w:spacing w:before="51"/>
        <w:ind w:right="0"/>
        <w:jc w:val="left"/>
      </w:pPr>
      <w:r>
        <w:rPr>
          <w:b w:val="0"/>
          <w:bCs w:val="0"/>
          <w:spacing w:val="0"/>
          <w:w w:val="100"/>
        </w:rPr>
        <w:t>1.2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问题重述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62" w:lineRule="auto"/>
        <w:ind w:left="689" w:right="117"/>
        <w:jc w:val="left"/>
      </w:pPr>
      <w:r>
        <w:rPr>
          <w:b w:val="0"/>
          <w:bCs w:val="0"/>
          <w:spacing w:val="-1"/>
          <w:w w:val="100"/>
        </w:rPr>
        <w:t>现在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-61"/>
          <w:w w:val="100"/>
        </w:rPr>
        <w:t> </w:t>
      </w:r>
      <w:r>
        <w:rPr>
          <w:b w:val="0"/>
          <w:bCs w:val="0"/>
          <w:spacing w:val="-1"/>
          <w:w w:val="100"/>
        </w:rPr>
        <w:t>2008-200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-62"/>
          <w:w w:val="100"/>
        </w:rPr>
        <w:t> </w:t>
      </w:r>
      <w:r>
        <w:rPr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-61"/>
          <w:w w:val="100"/>
        </w:rPr>
        <w:t> </w:t>
      </w:r>
      <w:r>
        <w:rPr>
          <w:b w:val="0"/>
          <w:bCs w:val="0"/>
          <w:spacing w:val="-1"/>
          <w:w w:val="100"/>
        </w:rPr>
        <w:t>NB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2"/>
          <w:w w:val="100"/>
        </w:rPr>
        <w:t> </w:t>
      </w:r>
      <w:r>
        <w:rPr>
          <w:b w:val="0"/>
          <w:bCs w:val="0"/>
          <w:spacing w:val="-1"/>
          <w:w w:val="100"/>
        </w:rPr>
        <w:t>常规赛为例,用建立模型的方法进行下列定量的分析与评</w:t>
      </w:r>
      <w:r>
        <w:rPr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05"/>
          <w:w w:val="100"/>
        </w:rPr>
        <w:t>）</w:t>
      </w:r>
      <w:r>
        <w:rPr>
          <w:b w:val="0"/>
          <w:bCs w:val="0"/>
          <w:spacing w:val="-17"/>
          <w:w w:val="100"/>
        </w:rPr>
        <w:t>、</w:t>
      </w:r>
      <w:r>
        <w:rPr>
          <w:b w:val="0"/>
          <w:bCs w:val="0"/>
          <w:spacing w:val="0"/>
          <w:w w:val="100"/>
        </w:rPr>
        <w:t>为了</w:t>
      </w:r>
      <w:r>
        <w:rPr>
          <w:b w:val="0"/>
          <w:bCs w:val="0"/>
          <w:spacing w:val="-2"/>
          <w:w w:val="100"/>
        </w:rPr>
        <w:t>定</w:t>
      </w:r>
      <w:r>
        <w:rPr>
          <w:b w:val="0"/>
          <w:bCs w:val="0"/>
          <w:spacing w:val="0"/>
          <w:w w:val="100"/>
        </w:rPr>
        <w:t>量的分析赛程对于每支球队的利弊</w:t>
      </w:r>
      <w:r>
        <w:rPr>
          <w:b w:val="0"/>
          <w:bCs w:val="0"/>
          <w:spacing w:val="-17"/>
          <w:w w:val="100"/>
        </w:rPr>
        <w:t>，</w:t>
      </w:r>
      <w:r>
        <w:rPr>
          <w:b w:val="0"/>
          <w:bCs w:val="0"/>
          <w:spacing w:val="0"/>
          <w:w w:val="100"/>
        </w:rPr>
        <w:t>将所有需考虑的影响因素进行合理的</w:t>
      </w:r>
    </w:p>
    <w:p>
      <w:pPr>
        <w:pStyle w:val="BodyText"/>
        <w:spacing w:before="51"/>
        <w:ind w:right="0"/>
        <w:jc w:val="left"/>
      </w:pPr>
      <w:r>
        <w:rPr>
          <w:b w:val="0"/>
          <w:bCs w:val="0"/>
          <w:spacing w:val="0"/>
          <w:w w:val="100"/>
        </w:rPr>
        <w:t>量化处理。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62" w:lineRule="auto"/>
        <w:ind w:right="118" w:firstLine="569"/>
        <w:jc w:val="both"/>
      </w:pP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05"/>
          <w:w w:val="100"/>
        </w:rPr>
        <w:t>）</w:t>
      </w:r>
      <w:r>
        <w:rPr>
          <w:b w:val="0"/>
          <w:bCs w:val="0"/>
          <w:spacing w:val="-17"/>
          <w:w w:val="100"/>
        </w:rPr>
        <w:t>、</w:t>
      </w:r>
      <w:r>
        <w:rPr>
          <w:b w:val="0"/>
          <w:bCs w:val="0"/>
          <w:spacing w:val="-2"/>
          <w:w w:val="100"/>
        </w:rPr>
        <w:t>按</w:t>
      </w:r>
      <w:r>
        <w:rPr>
          <w:b w:val="0"/>
          <w:bCs w:val="0"/>
          <w:spacing w:val="0"/>
          <w:w w:val="100"/>
        </w:rPr>
        <w:t>照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-19"/>
          <w:w w:val="100"/>
        </w:rPr>
        <w:t>）</w:t>
      </w:r>
      <w:r>
        <w:rPr>
          <w:b w:val="0"/>
          <w:bCs w:val="0"/>
          <w:spacing w:val="-1"/>
          <w:w w:val="100"/>
        </w:rPr>
        <w:t>中的结果</w:t>
      </w:r>
      <w:r>
        <w:rPr>
          <w:b w:val="0"/>
          <w:bCs w:val="0"/>
          <w:spacing w:val="-17"/>
          <w:w w:val="100"/>
        </w:rPr>
        <w:t>，</w:t>
      </w:r>
      <w:r>
        <w:rPr>
          <w:b w:val="0"/>
          <w:bCs w:val="0"/>
          <w:spacing w:val="-1"/>
          <w:w w:val="100"/>
        </w:rPr>
        <w:t>计算</w:t>
      </w:r>
      <w:r>
        <w:rPr>
          <w:b w:val="0"/>
          <w:bCs w:val="0"/>
          <w:spacing w:val="-17"/>
          <w:w w:val="100"/>
        </w:rPr>
        <w:t>、</w:t>
      </w:r>
      <w:r>
        <w:rPr>
          <w:b w:val="0"/>
          <w:bCs w:val="0"/>
          <w:spacing w:val="-1"/>
          <w:w w:val="100"/>
        </w:rPr>
        <w:t>分析赛程对火箭队的利弊</w:t>
      </w:r>
      <w:r>
        <w:rPr>
          <w:b w:val="0"/>
          <w:bCs w:val="0"/>
          <w:spacing w:val="-17"/>
          <w:w w:val="100"/>
        </w:rPr>
        <w:t>，</w:t>
      </w:r>
      <w:r>
        <w:rPr>
          <w:b w:val="0"/>
          <w:bCs w:val="0"/>
          <w:spacing w:val="-1"/>
          <w:w w:val="100"/>
        </w:rPr>
        <w:t>并找出赛程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-1"/>
          <w:w w:val="100"/>
        </w:rPr>
        <w:t>支球</w:t>
      </w:r>
      <w:r>
        <w:rPr>
          <w:b w:val="0"/>
          <w:bCs w:val="0"/>
          <w:spacing w:val="-2"/>
          <w:w w:val="100"/>
        </w:rPr>
        <w:t>队</w:t>
      </w:r>
      <w:r>
        <w:rPr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有利和最不利的球队。</w:t>
      </w:r>
    </w:p>
    <w:p>
      <w:pPr>
        <w:pStyle w:val="BodyText"/>
        <w:spacing w:before="51"/>
        <w:ind w:left="689" w:right="0"/>
        <w:jc w:val="left"/>
      </w:pP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105"/>
          <w:w w:val="100"/>
        </w:rPr>
        <w:t>）</w:t>
      </w:r>
      <w:r>
        <w:rPr>
          <w:b w:val="0"/>
          <w:bCs w:val="0"/>
          <w:spacing w:val="-17"/>
          <w:w w:val="100"/>
        </w:rPr>
        <w:t>、</w:t>
      </w:r>
      <w:r>
        <w:rPr>
          <w:b w:val="0"/>
          <w:bCs w:val="0"/>
          <w:spacing w:val="0"/>
          <w:w w:val="100"/>
        </w:rPr>
        <w:t>同一</w:t>
      </w:r>
      <w:r>
        <w:rPr>
          <w:b w:val="0"/>
          <w:bCs w:val="0"/>
          <w:spacing w:val="-2"/>
          <w:w w:val="100"/>
        </w:rPr>
        <w:t>部</w:t>
      </w:r>
      <w:r>
        <w:rPr>
          <w:b w:val="0"/>
          <w:bCs w:val="0"/>
          <w:spacing w:val="0"/>
          <w:w w:val="100"/>
        </w:rPr>
        <w:t>不同区的两支球队要打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场或</w:t>
      </w:r>
      <w:r>
        <w:rPr>
          <w:b w:val="0"/>
          <w:bCs w:val="0"/>
          <w:spacing w:val="-54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场</w:t>
      </w:r>
      <w:r>
        <w:rPr>
          <w:b w:val="0"/>
          <w:bCs w:val="0"/>
          <w:spacing w:val="-2"/>
          <w:w w:val="100"/>
        </w:rPr>
        <w:t>比</w:t>
      </w:r>
      <w:r>
        <w:rPr>
          <w:b w:val="0"/>
          <w:bCs w:val="0"/>
          <w:spacing w:val="0"/>
          <w:w w:val="100"/>
        </w:rPr>
        <w:t>赛</w:t>
      </w:r>
      <w:r>
        <w:rPr>
          <w:b w:val="0"/>
          <w:bCs w:val="0"/>
          <w:spacing w:val="-17"/>
          <w:w w:val="100"/>
        </w:rPr>
        <w:t>，</w:t>
      </w:r>
      <w:r>
        <w:rPr>
          <w:b w:val="0"/>
          <w:bCs w:val="0"/>
          <w:spacing w:val="0"/>
          <w:w w:val="100"/>
        </w:rPr>
        <w:t>例如马刺队和湖人队都虽在西部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赛区</w:t>
      </w:r>
      <w:r>
        <w:rPr>
          <w:b w:val="0"/>
          <w:bCs w:val="0"/>
          <w:spacing w:val="-24"/>
          <w:w w:val="100"/>
        </w:rPr>
        <w:t>，</w:t>
      </w:r>
      <w:r>
        <w:rPr>
          <w:b w:val="0"/>
          <w:bCs w:val="0"/>
          <w:spacing w:val="0"/>
          <w:w w:val="100"/>
        </w:rPr>
        <w:t>却分属两个不同的赛区</w:t>
      </w:r>
      <w:r>
        <w:rPr>
          <w:b w:val="0"/>
          <w:bCs w:val="0"/>
          <w:spacing w:val="-24"/>
          <w:w w:val="100"/>
        </w:rPr>
        <w:t>，</w:t>
      </w:r>
      <w:r>
        <w:rPr>
          <w:b w:val="0"/>
          <w:bCs w:val="0"/>
          <w:spacing w:val="0"/>
          <w:w w:val="100"/>
        </w:rPr>
        <w:t>这两支队就可能碰到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-2"/>
          <w:w w:val="100"/>
        </w:rPr>
        <w:t>次</w:t>
      </w:r>
      <w:r>
        <w:rPr>
          <w:b w:val="0"/>
          <w:bCs w:val="0"/>
          <w:spacing w:val="0"/>
          <w:w w:val="100"/>
        </w:rPr>
        <w:t>或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次</w:t>
      </w:r>
      <w:r>
        <w:rPr>
          <w:b w:val="0"/>
          <w:bCs w:val="0"/>
          <w:spacing w:val="-24"/>
          <w:w w:val="100"/>
        </w:rPr>
        <w:t>。</w:t>
      </w:r>
      <w:r>
        <w:rPr>
          <w:b w:val="0"/>
          <w:bCs w:val="0"/>
          <w:spacing w:val="-2"/>
          <w:w w:val="100"/>
        </w:rPr>
        <w:t>根</w:t>
      </w:r>
      <w:r>
        <w:rPr>
          <w:b w:val="0"/>
          <w:bCs w:val="0"/>
          <w:spacing w:val="0"/>
          <w:w w:val="100"/>
        </w:rPr>
        <w:t>据对赛程的分析</w:t>
      </w:r>
      <w:r>
        <w:rPr>
          <w:b w:val="0"/>
          <w:bCs w:val="0"/>
          <w:spacing w:val="-24"/>
          <w:w w:val="100"/>
        </w:rPr>
        <w:t>，</w:t>
      </w:r>
      <w:r>
        <w:rPr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0"/>
          <w:w w:val="100"/>
        </w:rPr>
        <w:t>出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62" w:lineRule="auto"/>
        <w:ind w:right="0"/>
        <w:jc w:val="left"/>
      </w:pPr>
      <w:r>
        <w:rPr>
          <w:b w:val="0"/>
          <w:bCs w:val="0"/>
          <w:spacing w:val="0"/>
          <w:w w:val="100"/>
        </w:rPr>
        <w:t>与同部不同区球队比赛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场的球队</w:t>
      </w:r>
      <w:r>
        <w:rPr>
          <w:b w:val="0"/>
          <w:bCs w:val="0"/>
          <w:spacing w:val="-2"/>
          <w:w w:val="100"/>
        </w:rPr>
        <w:t>的</w:t>
      </w:r>
      <w:r>
        <w:rPr>
          <w:b w:val="0"/>
          <w:bCs w:val="0"/>
          <w:spacing w:val="0"/>
          <w:w w:val="100"/>
        </w:rPr>
        <w:t>方法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说明该方法是如何实现的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并给出评价或更合适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的方法。</w:t>
      </w:r>
    </w:p>
    <w:p>
      <w:pPr>
        <w:pStyle w:val="Heading1"/>
        <w:spacing w:before="59"/>
        <w:ind w:right="0"/>
        <w:jc w:val="center"/>
      </w:pPr>
      <w:r>
        <w:rPr>
          <w:b w:val="0"/>
          <w:bCs w:val="0"/>
          <w:spacing w:val="0"/>
          <w:w w:val="100"/>
        </w:rPr>
        <w:t>二、问题分析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2" w:lineRule="auto"/>
        <w:ind w:right="116" w:firstLine="569"/>
        <w:jc w:val="both"/>
      </w:pPr>
      <w:r>
        <w:rPr>
          <w:b w:val="0"/>
          <w:bCs w:val="0"/>
          <w:spacing w:val="0"/>
          <w:w w:val="100"/>
        </w:rPr>
        <w:t>一个公平的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NBA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赛事往</w:t>
      </w:r>
      <w:r>
        <w:rPr>
          <w:b w:val="0"/>
          <w:bCs w:val="0"/>
          <w:spacing w:val="-2"/>
          <w:w w:val="100"/>
        </w:rPr>
        <w:t>往</w:t>
      </w:r>
      <w:r>
        <w:rPr>
          <w:b w:val="0"/>
          <w:bCs w:val="0"/>
          <w:spacing w:val="0"/>
          <w:w w:val="100"/>
        </w:rPr>
        <w:t>需要综合考虑许多问题</w:t>
      </w:r>
      <w:r>
        <w:rPr>
          <w:b w:val="0"/>
          <w:bCs w:val="0"/>
          <w:spacing w:val="-11"/>
          <w:w w:val="100"/>
        </w:rPr>
        <w:t>，</w:t>
      </w:r>
      <w:r>
        <w:rPr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-11"/>
          <w:w w:val="100"/>
        </w:rPr>
        <w:t>：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-2"/>
          <w:w w:val="100"/>
        </w:rPr>
        <w:t>间</w:t>
      </w:r>
      <w:r>
        <w:rPr>
          <w:b w:val="0"/>
          <w:bCs w:val="0"/>
          <w:spacing w:val="0"/>
          <w:w w:val="100"/>
        </w:rPr>
        <w:t>间隔的分配</w:t>
      </w:r>
      <w:r>
        <w:rPr>
          <w:b w:val="0"/>
          <w:bCs w:val="0"/>
          <w:spacing w:val="-11"/>
          <w:w w:val="100"/>
        </w:rPr>
        <w:t>、</w:t>
      </w:r>
      <w:r>
        <w:rPr>
          <w:b w:val="0"/>
          <w:bCs w:val="0"/>
          <w:spacing w:val="0"/>
          <w:w w:val="100"/>
        </w:rPr>
        <w:t>比赛场地转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移、</w:t>
      </w:r>
      <w:r>
        <w:rPr>
          <w:b w:val="0"/>
          <w:bCs w:val="0"/>
          <w:spacing w:val="2"/>
          <w:w w:val="100"/>
        </w:rPr>
        <w:t>比</w:t>
      </w:r>
      <w:r>
        <w:rPr>
          <w:b w:val="0"/>
          <w:bCs w:val="0"/>
          <w:spacing w:val="3"/>
          <w:w w:val="100"/>
        </w:rPr>
        <w:t>赛</w:t>
      </w:r>
      <w:r>
        <w:rPr>
          <w:b w:val="0"/>
          <w:bCs w:val="0"/>
          <w:spacing w:val="2"/>
          <w:w w:val="100"/>
        </w:rPr>
        <w:t>对</w:t>
      </w:r>
      <w:r>
        <w:rPr>
          <w:b w:val="0"/>
          <w:bCs w:val="0"/>
          <w:spacing w:val="3"/>
          <w:w w:val="100"/>
        </w:rPr>
        <w:t>手强</w:t>
      </w:r>
      <w:r>
        <w:rPr>
          <w:b w:val="0"/>
          <w:bCs w:val="0"/>
          <w:spacing w:val="2"/>
          <w:w w:val="100"/>
        </w:rPr>
        <w:t>弱</w:t>
      </w:r>
      <w:r>
        <w:rPr>
          <w:b w:val="0"/>
          <w:bCs w:val="0"/>
          <w:spacing w:val="3"/>
          <w:w w:val="100"/>
        </w:rPr>
        <w:t>问</w:t>
      </w:r>
      <w:r>
        <w:rPr>
          <w:b w:val="0"/>
          <w:bCs w:val="0"/>
          <w:spacing w:val="2"/>
          <w:w w:val="100"/>
        </w:rPr>
        <w:t>题</w:t>
      </w:r>
      <w:r>
        <w:rPr>
          <w:b w:val="0"/>
          <w:bCs w:val="0"/>
          <w:spacing w:val="3"/>
          <w:w w:val="100"/>
        </w:rPr>
        <w:t>等。</w:t>
      </w:r>
      <w:r>
        <w:rPr>
          <w:b w:val="0"/>
          <w:bCs w:val="0"/>
          <w:spacing w:val="2"/>
          <w:w w:val="100"/>
        </w:rPr>
        <w:t>在</w:t>
      </w:r>
      <w:r>
        <w:rPr>
          <w:b w:val="0"/>
          <w:bCs w:val="0"/>
          <w:spacing w:val="3"/>
          <w:w w:val="100"/>
        </w:rPr>
        <w:t>这</w:t>
      </w:r>
      <w:r>
        <w:rPr>
          <w:b w:val="0"/>
          <w:bCs w:val="0"/>
          <w:spacing w:val="2"/>
          <w:w w:val="100"/>
        </w:rPr>
        <w:t>些</w:t>
      </w:r>
      <w:r>
        <w:rPr>
          <w:b w:val="0"/>
          <w:bCs w:val="0"/>
          <w:spacing w:val="3"/>
          <w:w w:val="100"/>
        </w:rPr>
        <w:t>因素</w:t>
      </w:r>
      <w:r>
        <w:rPr>
          <w:b w:val="0"/>
          <w:bCs w:val="0"/>
          <w:spacing w:val="2"/>
          <w:w w:val="100"/>
        </w:rPr>
        <w:t>的</w:t>
      </w:r>
      <w:r>
        <w:rPr>
          <w:b w:val="0"/>
          <w:bCs w:val="0"/>
          <w:spacing w:val="3"/>
          <w:w w:val="100"/>
        </w:rPr>
        <w:t>制</w:t>
      </w:r>
      <w:r>
        <w:rPr>
          <w:b w:val="0"/>
          <w:bCs w:val="0"/>
          <w:spacing w:val="2"/>
          <w:w w:val="100"/>
        </w:rPr>
        <w:t>约</w:t>
      </w:r>
      <w:r>
        <w:rPr>
          <w:b w:val="0"/>
          <w:bCs w:val="0"/>
          <w:spacing w:val="3"/>
          <w:w w:val="100"/>
        </w:rPr>
        <w:t>下，</w:t>
      </w:r>
      <w:r>
        <w:rPr>
          <w:b w:val="0"/>
          <w:bCs w:val="0"/>
          <w:spacing w:val="2"/>
          <w:w w:val="100"/>
        </w:rPr>
        <w:t>通</w:t>
      </w:r>
      <w:r>
        <w:rPr>
          <w:b w:val="0"/>
          <w:bCs w:val="0"/>
          <w:spacing w:val="3"/>
          <w:w w:val="100"/>
        </w:rPr>
        <w:t>过</w:t>
      </w:r>
      <w:r>
        <w:rPr>
          <w:b w:val="0"/>
          <w:bCs w:val="0"/>
          <w:spacing w:val="2"/>
          <w:w w:val="100"/>
        </w:rPr>
        <w:t>一</w:t>
      </w:r>
      <w:r>
        <w:rPr>
          <w:b w:val="0"/>
          <w:bCs w:val="0"/>
          <w:spacing w:val="3"/>
          <w:w w:val="100"/>
        </w:rPr>
        <w:t>定的</w:t>
      </w:r>
      <w:r>
        <w:rPr>
          <w:b w:val="0"/>
          <w:bCs w:val="0"/>
          <w:spacing w:val="2"/>
          <w:w w:val="100"/>
        </w:rPr>
        <w:t>方</w:t>
      </w:r>
      <w:r>
        <w:rPr>
          <w:b w:val="0"/>
          <w:bCs w:val="0"/>
          <w:spacing w:val="3"/>
          <w:w w:val="100"/>
        </w:rPr>
        <w:t>法</w:t>
      </w:r>
      <w:r>
        <w:rPr>
          <w:b w:val="0"/>
          <w:bCs w:val="0"/>
          <w:spacing w:val="2"/>
          <w:w w:val="100"/>
        </w:rPr>
        <w:t>做</w:t>
      </w:r>
      <w:r>
        <w:rPr>
          <w:b w:val="0"/>
          <w:bCs w:val="0"/>
          <w:spacing w:val="3"/>
          <w:w w:val="100"/>
        </w:rPr>
        <w:t>出一</w:t>
      </w:r>
      <w:r>
        <w:rPr>
          <w:b w:val="0"/>
          <w:bCs w:val="0"/>
          <w:spacing w:val="2"/>
          <w:w w:val="100"/>
        </w:rPr>
        <w:t>个</w:t>
      </w:r>
      <w:r>
        <w:rPr>
          <w:b w:val="0"/>
          <w:bCs w:val="0"/>
          <w:spacing w:val="3"/>
          <w:w w:val="100"/>
        </w:rPr>
        <w:t>数</w:t>
      </w:r>
      <w:r>
        <w:rPr>
          <w:b w:val="0"/>
          <w:bCs w:val="0"/>
          <w:spacing w:val="2"/>
          <w:w w:val="100"/>
        </w:rPr>
        <w:t>学</w:t>
      </w:r>
      <w:r>
        <w:rPr>
          <w:b w:val="0"/>
          <w:bCs w:val="0"/>
          <w:spacing w:val="3"/>
          <w:w w:val="100"/>
        </w:rPr>
        <w:t>模型</w:t>
      </w:r>
      <w:r>
        <w:rPr>
          <w:b w:val="0"/>
          <w:bCs w:val="0"/>
          <w:spacing w:val="2"/>
          <w:w w:val="100"/>
        </w:rPr>
        <w:t>，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NBA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中所有</w:t>
      </w:r>
      <w:r>
        <w:rPr>
          <w:b w:val="0"/>
          <w:bCs w:val="0"/>
          <w:spacing w:val="-2"/>
          <w:w w:val="100"/>
        </w:rPr>
        <w:t>球</w:t>
      </w:r>
      <w:r>
        <w:rPr>
          <w:b w:val="0"/>
          <w:bCs w:val="0"/>
          <w:spacing w:val="0"/>
          <w:w w:val="100"/>
        </w:rPr>
        <w:t>队做出合理的赛程安排</w:t>
      </w:r>
      <w:r>
        <w:rPr>
          <w:b w:val="0"/>
          <w:bCs w:val="0"/>
          <w:spacing w:val="-15"/>
          <w:w w:val="100"/>
        </w:rPr>
        <w:t>，</w:t>
      </w:r>
      <w:r>
        <w:rPr>
          <w:b w:val="0"/>
          <w:bCs w:val="0"/>
          <w:spacing w:val="0"/>
          <w:w w:val="100"/>
        </w:rPr>
        <w:t>尽可能地让大家都接受这个赛程的安排</w:t>
      </w:r>
      <w:r>
        <w:rPr>
          <w:b w:val="0"/>
          <w:bCs w:val="0"/>
          <w:spacing w:val="-15"/>
          <w:w w:val="100"/>
        </w:rPr>
        <w:t>。</w:t>
      </w:r>
      <w:r>
        <w:rPr>
          <w:b w:val="0"/>
          <w:bCs w:val="0"/>
          <w:spacing w:val="0"/>
          <w:w w:val="100"/>
        </w:rPr>
        <w:t>因此</w:t>
      </w:r>
      <w:r>
        <w:rPr>
          <w:b w:val="0"/>
          <w:bCs w:val="0"/>
          <w:spacing w:val="-15"/>
          <w:w w:val="100"/>
        </w:rPr>
        <w:t>，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了以下两种需要我们解决的问题：</w:t>
      </w:r>
    </w:p>
    <w:p>
      <w:pPr>
        <w:pStyle w:val="BodyText"/>
        <w:spacing w:before="51"/>
        <w:ind w:left="690" w:right="0"/>
        <w:jc w:val="left"/>
      </w:pPr>
      <w:r>
        <w:rPr>
          <w:b w:val="0"/>
          <w:bCs w:val="0"/>
          <w:spacing w:val="0"/>
          <w:w w:val="100"/>
        </w:rPr>
        <w:t>1、根据影</w:t>
      </w:r>
      <w:r>
        <w:rPr>
          <w:b w:val="0"/>
          <w:bCs w:val="0"/>
          <w:spacing w:val="-2"/>
          <w:w w:val="100"/>
        </w:rPr>
        <w:t>响</w:t>
      </w:r>
      <w:r>
        <w:rPr>
          <w:b w:val="0"/>
          <w:bCs w:val="0"/>
          <w:spacing w:val="0"/>
          <w:w w:val="100"/>
        </w:rPr>
        <w:t>因素，利用程序做出较为公平合理的赛程安排；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62" w:lineRule="auto"/>
        <w:ind w:right="116" w:firstLine="569"/>
        <w:jc w:val="both"/>
      </w:pPr>
      <w:r>
        <w:rPr>
          <w:b w:val="0"/>
          <w:bCs w:val="0"/>
          <w:spacing w:val="2"/>
          <w:w w:val="100"/>
        </w:rPr>
        <w:t>2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2"/>
          <w:w w:val="100"/>
        </w:rPr>
        <w:t>根据</w:t>
      </w:r>
      <w:r>
        <w:rPr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2"/>
          <w:w w:val="100"/>
        </w:rPr>
        <w:t>赛程，</w:t>
      </w:r>
      <w:r>
        <w:rPr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2"/>
          <w:w w:val="100"/>
        </w:rPr>
        <w:t>其公平</w:t>
      </w:r>
      <w:r>
        <w:rPr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2"/>
          <w:w w:val="100"/>
        </w:rPr>
        <w:t>及对各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队</w:t>
      </w:r>
      <w:r>
        <w:rPr>
          <w:b w:val="0"/>
          <w:bCs w:val="0"/>
          <w:spacing w:val="2"/>
          <w:w w:val="100"/>
        </w:rPr>
        <w:t>的利弊</w:t>
      </w:r>
      <w:r>
        <w:rPr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2"/>
          <w:w w:val="100"/>
        </w:rPr>
        <w:t>，或是</w:t>
      </w:r>
      <w:r>
        <w:rPr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2"/>
          <w:w w:val="100"/>
        </w:rPr>
        <w:t>某一个</w:t>
      </w:r>
      <w:r>
        <w:rPr>
          <w:b w:val="0"/>
          <w:bCs w:val="0"/>
          <w:spacing w:val="1"/>
          <w:w w:val="100"/>
        </w:rPr>
        <w:t>队</w:t>
      </w:r>
      <w:r>
        <w:rPr>
          <w:b w:val="0"/>
          <w:bCs w:val="0"/>
          <w:spacing w:val="2"/>
          <w:w w:val="100"/>
        </w:rPr>
        <w:t>做出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具体细致的分析。</w:t>
      </w:r>
    </w:p>
    <w:p>
      <w:pPr>
        <w:spacing w:after="0" w:line="362" w:lineRule="auto"/>
        <w:jc w:val="both"/>
        <w:sectPr>
          <w:pgSz w:w="11905" w:h="16840"/>
          <w:pgMar w:header="0" w:footer="982" w:top="1580" w:bottom="1180" w:left="1680" w:right="1680"/>
        </w:sectPr>
      </w:pPr>
    </w:p>
    <w:p>
      <w:pPr>
        <w:pStyle w:val="BodyText"/>
        <w:spacing w:line="362" w:lineRule="auto" w:before="8"/>
        <w:ind w:left="540" w:right="219"/>
        <w:jc w:val="left"/>
      </w:pPr>
      <w:r>
        <w:rPr>
          <w:b w:val="0"/>
          <w:bCs w:val="0"/>
          <w:spacing w:val="0"/>
          <w:w w:val="100"/>
        </w:rPr>
        <w:t>对于本题来说，我们需要解决的是对已有赛程分析与评价。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问题的第一</w:t>
      </w:r>
      <w:r>
        <w:rPr>
          <w:b w:val="0"/>
          <w:bCs w:val="0"/>
          <w:spacing w:val="-24"/>
          <w:w w:val="100"/>
        </w:rPr>
        <w:t>、</w:t>
      </w:r>
      <w:r>
        <w:rPr>
          <w:b w:val="0"/>
          <w:bCs w:val="0"/>
          <w:spacing w:val="0"/>
          <w:w w:val="100"/>
        </w:rPr>
        <w:t>二问是一个层次化问题</w:t>
      </w:r>
      <w:r>
        <w:rPr>
          <w:b w:val="0"/>
          <w:bCs w:val="0"/>
          <w:spacing w:val="-24"/>
          <w:w w:val="100"/>
        </w:rPr>
        <w:t>，</w:t>
      </w:r>
      <w:r>
        <w:rPr>
          <w:b w:val="0"/>
          <w:bCs w:val="0"/>
          <w:spacing w:val="0"/>
          <w:w w:val="100"/>
        </w:rPr>
        <w:t>可以用层次分析法去做</w:t>
      </w:r>
      <w:r>
        <w:rPr>
          <w:b w:val="0"/>
          <w:bCs w:val="0"/>
          <w:spacing w:val="-24"/>
          <w:w w:val="100"/>
        </w:rPr>
        <w:t>。</w:t>
      </w:r>
      <w:r>
        <w:rPr>
          <w:b w:val="0"/>
          <w:bCs w:val="0"/>
          <w:spacing w:val="0"/>
          <w:w w:val="100"/>
        </w:rPr>
        <w:t>通过对赛程的分析</w:t>
      </w:r>
      <w:r>
        <w:rPr>
          <w:b w:val="0"/>
          <w:bCs w:val="0"/>
          <w:spacing w:val="-23"/>
          <w:w w:val="100"/>
        </w:rPr>
        <w:t>，</w:t>
      </w:r>
      <w:r>
        <w:rPr>
          <w:b w:val="0"/>
          <w:bCs w:val="0"/>
          <w:spacing w:val="0"/>
          <w:w w:val="100"/>
        </w:rPr>
        <w:t>找</w:t>
      </w:r>
    </w:p>
    <w:p>
      <w:pPr>
        <w:pStyle w:val="BodyText"/>
        <w:spacing w:line="362" w:lineRule="auto" w:before="51"/>
        <w:ind w:right="112"/>
        <w:jc w:val="left"/>
      </w:pPr>
      <w:r>
        <w:rPr>
          <w:b w:val="0"/>
          <w:bCs w:val="0"/>
          <w:spacing w:val="0"/>
          <w:w w:val="100"/>
        </w:rPr>
        <w:t>出对赛事有影响的因素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先逐一分析各因素对各个队胜败的影响</w:t>
      </w:r>
      <w:r>
        <w:rPr>
          <w:b w:val="0"/>
          <w:bCs w:val="0"/>
          <w:spacing w:val="-32"/>
          <w:w w:val="100"/>
        </w:rPr>
        <w:t>。</w:t>
      </w:r>
      <w:r>
        <w:rPr>
          <w:b w:val="0"/>
          <w:bCs w:val="0"/>
          <w:spacing w:val="0"/>
          <w:w w:val="100"/>
        </w:rPr>
        <w:t>再从整体出发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分析各种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因素对队伍胜败的影响</w:t>
      </w:r>
      <w:r>
        <w:rPr>
          <w:b w:val="0"/>
          <w:bCs w:val="0"/>
          <w:spacing w:val="-66"/>
          <w:w w:val="100"/>
        </w:rPr>
        <w:t>，</w:t>
      </w:r>
      <w:r>
        <w:rPr>
          <w:b w:val="0"/>
          <w:bCs w:val="0"/>
          <w:spacing w:val="0"/>
          <w:w w:val="100"/>
        </w:rPr>
        <w:t>判断出各种因素对球队胜败的影响程度</w:t>
      </w:r>
      <w:r>
        <w:rPr>
          <w:b w:val="0"/>
          <w:bCs w:val="0"/>
          <w:spacing w:val="-66"/>
          <w:w w:val="100"/>
        </w:rPr>
        <w:t>，</w:t>
      </w:r>
      <w:r>
        <w:rPr>
          <w:b w:val="0"/>
          <w:bCs w:val="0"/>
          <w:spacing w:val="0"/>
          <w:w w:val="100"/>
        </w:rPr>
        <w:t>给出合理化的比例</w:t>
      </w:r>
      <w:r>
        <w:rPr>
          <w:b w:val="0"/>
          <w:bCs w:val="0"/>
          <w:spacing w:val="-66"/>
          <w:w w:val="100"/>
        </w:rPr>
        <w:t>。</w:t>
      </w:r>
      <w:r>
        <w:rPr>
          <w:b w:val="0"/>
          <w:bCs w:val="0"/>
          <w:spacing w:val="0"/>
          <w:w w:val="100"/>
        </w:rPr>
        <w:t>最后，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综合所有因素</w:t>
      </w:r>
      <w:r>
        <w:rPr>
          <w:b w:val="0"/>
          <w:bCs w:val="0"/>
          <w:spacing w:val="-100"/>
          <w:w w:val="100"/>
        </w:rPr>
        <w:t>，</w:t>
      </w:r>
      <w:r>
        <w:rPr>
          <w:b w:val="0"/>
          <w:bCs w:val="0"/>
          <w:spacing w:val="0"/>
          <w:w w:val="100"/>
        </w:rPr>
        <w:t>计算出该赛程对每个球队胜败的影响程度</w:t>
      </w:r>
      <w:r>
        <w:rPr>
          <w:b w:val="0"/>
          <w:bCs w:val="0"/>
          <w:spacing w:val="-100"/>
          <w:w w:val="100"/>
        </w:rPr>
        <w:t>，</w:t>
      </w:r>
      <w:r>
        <w:rPr>
          <w:b w:val="0"/>
          <w:bCs w:val="0"/>
          <w:spacing w:val="0"/>
          <w:w w:val="100"/>
        </w:rPr>
        <w:t>找出其中最有利和最不利的球队。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在第二问里要求对火箭队进行分析</w:t>
      </w:r>
      <w:r>
        <w:rPr>
          <w:b w:val="0"/>
          <w:bCs w:val="0"/>
          <w:spacing w:val="-32"/>
          <w:w w:val="100"/>
        </w:rPr>
        <w:t>。</w:t>
      </w:r>
      <w:r>
        <w:rPr>
          <w:b w:val="0"/>
          <w:bCs w:val="0"/>
          <w:spacing w:val="0"/>
          <w:w w:val="100"/>
        </w:rPr>
        <w:t>对于这个问题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我们可以在整体分析的基础上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针对火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箭队的情</w:t>
      </w:r>
      <w:r>
        <w:rPr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0"/>
          <w:w w:val="100"/>
        </w:rPr>
        <w:t>，加进一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0"/>
          <w:w w:val="100"/>
        </w:rPr>
        <w:t>在前面讨</w:t>
      </w:r>
      <w:r>
        <w:rPr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0"/>
          <w:w w:val="100"/>
        </w:rPr>
        <w:t>中影响较</w:t>
      </w:r>
      <w:r>
        <w:rPr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0"/>
          <w:w w:val="100"/>
        </w:rPr>
        <w:t>被忽略掉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因素，如</w:t>
      </w:r>
      <w:r>
        <w:rPr>
          <w:b w:val="0"/>
          <w:bCs w:val="0"/>
          <w:spacing w:val="1"/>
          <w:w w:val="100"/>
        </w:rPr>
        <w:t>“</w:t>
      </w:r>
      <w:r>
        <w:rPr>
          <w:b w:val="0"/>
          <w:bCs w:val="0"/>
          <w:spacing w:val="0"/>
          <w:w w:val="100"/>
        </w:rPr>
        <w:t>背靠背</w:t>
      </w:r>
      <w:r>
        <w:rPr>
          <w:b w:val="0"/>
          <w:bCs w:val="0"/>
          <w:spacing w:val="-105"/>
          <w:w w:val="100"/>
        </w:rPr>
        <w:t>”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0"/>
          <w:w w:val="100"/>
        </w:rPr>
        <w:t>迷的支持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情况等。尽可能地详细分析其利弊，得出与实际赛程最为相符的结论。</w:t>
      </w:r>
    </w:p>
    <w:p>
      <w:pPr>
        <w:pStyle w:val="BodyText"/>
        <w:spacing w:line="362" w:lineRule="auto" w:before="51"/>
        <w:ind w:right="110" w:firstLine="420"/>
        <w:jc w:val="left"/>
      </w:pPr>
      <w:r>
        <w:rPr>
          <w:b w:val="0"/>
          <w:bCs w:val="0"/>
          <w:spacing w:val="0"/>
          <w:w w:val="100"/>
        </w:rPr>
        <w:t>对于第三问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我们可以采用贪心算法的思想</w:t>
      </w:r>
      <w:r>
        <w:rPr>
          <w:b w:val="0"/>
          <w:bCs w:val="0"/>
          <w:spacing w:val="-47"/>
          <w:w w:val="100"/>
        </w:rPr>
        <w:t>。</w:t>
      </w:r>
      <w:r>
        <w:rPr>
          <w:b w:val="0"/>
          <w:bCs w:val="0"/>
          <w:spacing w:val="0"/>
          <w:w w:val="100"/>
        </w:rPr>
        <w:t>先分析出同部不同区之间选择比赛三场的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球队的影响因素</w:t>
      </w:r>
      <w:r>
        <w:rPr>
          <w:b w:val="0"/>
          <w:bCs w:val="0"/>
          <w:spacing w:val="-50"/>
          <w:w w:val="100"/>
        </w:rPr>
        <w:t>，</w:t>
      </w:r>
      <w:r>
        <w:rPr>
          <w:b w:val="0"/>
          <w:bCs w:val="0"/>
          <w:spacing w:val="0"/>
          <w:w w:val="100"/>
        </w:rPr>
        <w:t>将其进行数字化处理</w:t>
      </w:r>
      <w:r>
        <w:rPr>
          <w:b w:val="0"/>
          <w:bCs w:val="0"/>
          <w:spacing w:val="-50"/>
          <w:w w:val="100"/>
        </w:rPr>
        <w:t>，</w:t>
      </w:r>
      <w:r>
        <w:rPr>
          <w:b w:val="0"/>
          <w:bCs w:val="0"/>
          <w:spacing w:val="0"/>
          <w:w w:val="100"/>
        </w:rPr>
        <w:t>建立数学模型</w:t>
      </w:r>
      <w:r>
        <w:rPr>
          <w:b w:val="0"/>
          <w:bCs w:val="0"/>
          <w:spacing w:val="-50"/>
          <w:w w:val="100"/>
        </w:rPr>
        <w:t>。</w:t>
      </w:r>
      <w:r>
        <w:rPr>
          <w:b w:val="0"/>
          <w:bCs w:val="0"/>
          <w:spacing w:val="0"/>
          <w:w w:val="100"/>
        </w:rPr>
        <w:t>再根据结果</w:t>
      </w:r>
      <w:r>
        <w:rPr>
          <w:b w:val="0"/>
          <w:bCs w:val="0"/>
          <w:spacing w:val="-50"/>
          <w:w w:val="100"/>
        </w:rPr>
        <w:t>，</w:t>
      </w:r>
      <w:r>
        <w:rPr>
          <w:b w:val="0"/>
          <w:bCs w:val="0"/>
          <w:spacing w:val="0"/>
          <w:w w:val="100"/>
        </w:rPr>
        <w:t>与已知的结果作比较，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找出该赛程中选择比三场的球队的方法，并进行评价或优化。</w:t>
      </w:r>
    </w:p>
    <w:p>
      <w:pPr>
        <w:pStyle w:val="Heading1"/>
        <w:spacing w:before="60"/>
        <w:ind w:right="99"/>
        <w:jc w:val="center"/>
      </w:pPr>
      <w:r>
        <w:rPr>
          <w:b w:val="0"/>
          <w:bCs w:val="0"/>
          <w:spacing w:val="0"/>
          <w:w w:val="100"/>
        </w:rPr>
        <w:t>三、问题假设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1.每个参</w:t>
      </w:r>
      <w:r>
        <w:rPr>
          <w:b w:val="0"/>
          <w:bCs w:val="0"/>
          <w:spacing w:val="-2"/>
          <w:w w:val="100"/>
        </w:rPr>
        <w:t>赛</w:t>
      </w:r>
      <w:r>
        <w:rPr>
          <w:b w:val="0"/>
          <w:bCs w:val="0"/>
          <w:spacing w:val="0"/>
          <w:w w:val="100"/>
        </w:rPr>
        <w:t>队按赛程准时参加比赛，无中途调整赛程情况；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2.在分析</w:t>
      </w:r>
      <w:r>
        <w:rPr>
          <w:b w:val="0"/>
          <w:bCs w:val="0"/>
          <w:spacing w:val="-2"/>
          <w:w w:val="100"/>
        </w:rPr>
        <w:t>单</w:t>
      </w:r>
      <w:r>
        <w:rPr>
          <w:b w:val="0"/>
          <w:bCs w:val="0"/>
          <w:spacing w:val="0"/>
          <w:w w:val="100"/>
        </w:rPr>
        <w:t>一因素的影响时，假设各影响因素之间互不干扰；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3.假设各</w:t>
      </w:r>
      <w:r>
        <w:rPr>
          <w:b w:val="0"/>
          <w:bCs w:val="0"/>
          <w:spacing w:val="-2"/>
          <w:w w:val="100"/>
        </w:rPr>
        <w:t>队</w:t>
      </w:r>
      <w:r>
        <w:rPr>
          <w:b w:val="0"/>
          <w:bCs w:val="0"/>
          <w:spacing w:val="0"/>
          <w:w w:val="100"/>
        </w:rPr>
        <w:t>今年的强弱与去年相同，即可以用上一赛季的胜率表示。</w:t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ind w:left="3392" w:right="0"/>
        <w:jc w:val="left"/>
      </w:pPr>
      <w:r>
        <w:rPr>
          <w:b w:val="0"/>
          <w:bCs w:val="0"/>
          <w:spacing w:val="0"/>
          <w:w w:val="100"/>
        </w:rPr>
        <w:t>四、符号说明及概念定义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17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position w:val="1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position w:val="8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--------------表示时</w:t>
      </w:r>
      <w:r>
        <w:rPr>
          <w:b w:val="0"/>
          <w:bCs w:val="0"/>
          <w:i w:val="0"/>
          <w:spacing w:val="-2"/>
          <w:w w:val="100"/>
          <w:position w:val="0"/>
        </w:rPr>
        <w:t>间</w:t>
      </w:r>
      <w:r>
        <w:rPr>
          <w:b w:val="0"/>
          <w:bCs w:val="0"/>
          <w:i w:val="0"/>
          <w:spacing w:val="0"/>
          <w:w w:val="100"/>
          <w:position w:val="0"/>
        </w:rPr>
        <w:t>间隔对第</w:t>
      </w:r>
      <w:r>
        <w:rPr>
          <w:b w:val="0"/>
          <w:bCs w:val="0"/>
          <w:i w:val="0"/>
          <w:spacing w:val="-5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j</w:t>
      </w:r>
      <w:r>
        <w:rPr>
          <w:b w:val="0"/>
          <w:bCs w:val="0"/>
          <w:i w:val="0"/>
          <w:spacing w:val="-5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球队的数据指标，j=1</w:t>
      </w:r>
      <w:r>
        <w:rPr>
          <w:b w:val="0"/>
          <w:bCs w:val="0"/>
          <w:i w:val="0"/>
          <w:spacing w:val="-2"/>
          <w:w w:val="100"/>
          <w:position w:val="0"/>
        </w:rPr>
        <w:t>，</w:t>
      </w:r>
      <w:r>
        <w:rPr>
          <w:b w:val="0"/>
          <w:bCs w:val="0"/>
          <w:i w:val="0"/>
          <w:spacing w:val="0"/>
          <w:w w:val="100"/>
          <w:position w:val="0"/>
        </w:rPr>
        <w:t>2，3，</w:t>
      </w:r>
      <w:r>
        <w:rPr>
          <w:b w:val="0"/>
          <w:bCs w:val="0"/>
          <w:i w:val="0"/>
          <w:spacing w:val="-2"/>
          <w:w w:val="100"/>
          <w:position w:val="0"/>
        </w:rPr>
        <w:t>…</w:t>
      </w:r>
      <w:r>
        <w:rPr>
          <w:b w:val="0"/>
          <w:bCs w:val="0"/>
          <w:i w:val="0"/>
          <w:spacing w:val="0"/>
          <w:w w:val="100"/>
          <w:position w:val="0"/>
        </w:rPr>
        <w:t>30；</w:t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56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position w:val="1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position w:val="6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--------------表示时</w:t>
      </w:r>
      <w:r>
        <w:rPr>
          <w:b w:val="0"/>
          <w:bCs w:val="0"/>
          <w:i w:val="0"/>
          <w:spacing w:val="-2"/>
          <w:w w:val="100"/>
          <w:position w:val="0"/>
        </w:rPr>
        <w:t>间</w:t>
      </w:r>
      <w:r>
        <w:rPr>
          <w:b w:val="0"/>
          <w:bCs w:val="0"/>
          <w:i w:val="0"/>
          <w:spacing w:val="0"/>
          <w:w w:val="100"/>
          <w:position w:val="0"/>
        </w:rPr>
        <w:t>间隔影响程度的参数；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6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position w:val="14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position w:val="8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--------------表示场</w:t>
      </w:r>
      <w:r>
        <w:rPr>
          <w:b w:val="0"/>
          <w:bCs w:val="0"/>
          <w:i w:val="0"/>
          <w:spacing w:val="-2"/>
          <w:w w:val="100"/>
          <w:position w:val="0"/>
        </w:rPr>
        <w:t>地</w:t>
      </w:r>
      <w:r>
        <w:rPr>
          <w:b w:val="0"/>
          <w:bCs w:val="0"/>
          <w:i w:val="0"/>
          <w:spacing w:val="0"/>
          <w:w w:val="100"/>
          <w:position w:val="0"/>
        </w:rPr>
        <w:t>转换对第</w:t>
      </w:r>
      <w:r>
        <w:rPr>
          <w:b w:val="0"/>
          <w:bCs w:val="0"/>
          <w:i w:val="0"/>
          <w:spacing w:val="-5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j</w:t>
      </w:r>
      <w:r>
        <w:rPr>
          <w:b w:val="0"/>
          <w:bCs w:val="0"/>
          <w:i w:val="0"/>
          <w:spacing w:val="-5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球队的数据指标，j=1</w:t>
      </w:r>
      <w:r>
        <w:rPr>
          <w:b w:val="0"/>
          <w:bCs w:val="0"/>
          <w:i w:val="0"/>
          <w:spacing w:val="-2"/>
          <w:w w:val="100"/>
          <w:position w:val="0"/>
        </w:rPr>
        <w:t>，</w:t>
      </w:r>
      <w:r>
        <w:rPr>
          <w:b w:val="0"/>
          <w:bCs w:val="0"/>
          <w:i w:val="0"/>
          <w:spacing w:val="0"/>
          <w:w w:val="100"/>
          <w:position w:val="0"/>
        </w:rPr>
        <w:t>2，3，</w:t>
      </w:r>
      <w:r>
        <w:rPr>
          <w:b w:val="0"/>
          <w:bCs w:val="0"/>
          <w:i w:val="0"/>
          <w:spacing w:val="-2"/>
          <w:w w:val="100"/>
          <w:position w:val="0"/>
        </w:rPr>
        <w:t>…</w:t>
      </w:r>
      <w:r>
        <w:rPr>
          <w:b w:val="0"/>
          <w:bCs w:val="0"/>
          <w:i w:val="0"/>
          <w:spacing w:val="0"/>
          <w:w w:val="100"/>
          <w:position w:val="0"/>
        </w:rPr>
        <w:t>30；</w:t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4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4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5"/>
          <w:w w:val="100"/>
          <w:position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position w:val="8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--------------表示对</w:t>
      </w:r>
      <w:r>
        <w:rPr>
          <w:b w:val="0"/>
          <w:bCs w:val="0"/>
          <w:i w:val="0"/>
          <w:spacing w:val="-2"/>
          <w:w w:val="100"/>
          <w:position w:val="0"/>
        </w:rPr>
        <w:t>手</w:t>
      </w:r>
      <w:r>
        <w:rPr>
          <w:b w:val="0"/>
          <w:bCs w:val="0"/>
          <w:i w:val="0"/>
          <w:spacing w:val="0"/>
          <w:w w:val="100"/>
          <w:position w:val="0"/>
        </w:rPr>
        <w:t>强弱第</w:t>
      </w:r>
      <w:r>
        <w:rPr>
          <w:b w:val="0"/>
          <w:bCs w:val="0"/>
          <w:i w:val="0"/>
          <w:spacing w:val="-5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j</w:t>
      </w:r>
      <w:r>
        <w:rPr>
          <w:b w:val="0"/>
          <w:bCs w:val="0"/>
          <w:i w:val="0"/>
          <w:spacing w:val="-52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球</w:t>
      </w:r>
      <w:r>
        <w:rPr>
          <w:b w:val="0"/>
          <w:bCs w:val="0"/>
          <w:i w:val="0"/>
          <w:spacing w:val="0"/>
          <w:w w:val="100"/>
          <w:position w:val="0"/>
        </w:rPr>
        <w:t>队的数据指标，j=1，2，3，…30；</w:t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56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position w:val="12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6"/>
          <w:sz w:val="14"/>
          <w:szCs w:val="14"/>
        </w:rPr>
        <w:t> </w:t>
      </w:r>
      <w:r>
        <w:rPr>
          <w:b w:val="0"/>
          <w:bCs w:val="0"/>
          <w:spacing w:val="0"/>
          <w:w w:val="100"/>
          <w:position w:val="0"/>
        </w:rPr>
        <w:t>--------------表示对</w:t>
      </w:r>
      <w:r>
        <w:rPr>
          <w:b w:val="0"/>
          <w:bCs w:val="0"/>
          <w:spacing w:val="-2"/>
          <w:w w:val="100"/>
          <w:position w:val="0"/>
        </w:rPr>
        <w:t>手</w:t>
      </w:r>
      <w:r>
        <w:rPr>
          <w:b w:val="0"/>
          <w:bCs w:val="0"/>
          <w:spacing w:val="0"/>
          <w:w w:val="100"/>
          <w:position w:val="0"/>
        </w:rPr>
        <w:t>强弱因素影响程度的参数；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34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14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8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--------------表示第</w:t>
      </w:r>
      <w:r>
        <w:rPr>
          <w:b w:val="0"/>
          <w:bCs w:val="0"/>
          <w:i w:val="0"/>
          <w:spacing w:val="-5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j</w:t>
      </w:r>
      <w:r>
        <w:rPr>
          <w:b w:val="0"/>
          <w:bCs w:val="0"/>
          <w:i w:val="0"/>
          <w:spacing w:val="-5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支球队利弊大小,j=1</w:t>
      </w:r>
      <w:r>
        <w:rPr>
          <w:b w:val="0"/>
          <w:bCs w:val="0"/>
          <w:i w:val="0"/>
          <w:spacing w:val="-2"/>
          <w:w w:val="100"/>
          <w:position w:val="0"/>
        </w:rPr>
        <w:t>，</w:t>
      </w:r>
      <w:r>
        <w:rPr>
          <w:b w:val="0"/>
          <w:bCs w:val="0"/>
          <w:i w:val="0"/>
          <w:spacing w:val="0"/>
          <w:w w:val="100"/>
          <w:position w:val="0"/>
        </w:rPr>
        <w:t>2，3，…30；</w:t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4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-26"/>
          <w:w w:val="100"/>
          <w:position w:val="12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position w:val="6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--------------表示时</w:t>
      </w:r>
      <w:r>
        <w:rPr>
          <w:b w:val="0"/>
          <w:bCs w:val="0"/>
          <w:i w:val="0"/>
          <w:spacing w:val="-2"/>
          <w:w w:val="100"/>
          <w:position w:val="0"/>
        </w:rPr>
        <w:t>间</w:t>
      </w:r>
      <w:r>
        <w:rPr>
          <w:b w:val="0"/>
          <w:bCs w:val="0"/>
          <w:i w:val="0"/>
          <w:spacing w:val="0"/>
          <w:w w:val="100"/>
          <w:position w:val="0"/>
        </w:rPr>
        <w:t>间隔影响程度所占的比重；</w:t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4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position w:val="12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position w:val="6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--------------表示场</w:t>
      </w:r>
      <w:r>
        <w:rPr>
          <w:b w:val="0"/>
          <w:bCs w:val="0"/>
          <w:i w:val="0"/>
          <w:spacing w:val="-2"/>
          <w:w w:val="100"/>
          <w:position w:val="0"/>
        </w:rPr>
        <w:t>地</w:t>
      </w:r>
      <w:r>
        <w:rPr>
          <w:b w:val="0"/>
          <w:bCs w:val="0"/>
          <w:i w:val="0"/>
          <w:spacing w:val="0"/>
          <w:w w:val="100"/>
          <w:position w:val="0"/>
        </w:rPr>
        <w:t>转换影响程度所占的比重；</w:t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4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position w:val="12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6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position w:val="6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--------------表示对</w:t>
      </w:r>
      <w:r>
        <w:rPr>
          <w:b w:val="0"/>
          <w:bCs w:val="0"/>
          <w:i w:val="0"/>
          <w:spacing w:val="-2"/>
          <w:w w:val="100"/>
          <w:position w:val="0"/>
        </w:rPr>
        <w:t>手</w:t>
      </w:r>
      <w:r>
        <w:rPr>
          <w:b w:val="0"/>
          <w:bCs w:val="0"/>
          <w:i w:val="0"/>
          <w:spacing w:val="0"/>
          <w:w w:val="100"/>
          <w:position w:val="0"/>
        </w:rPr>
        <w:t>强弱影响程度所占的比重；</w:t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6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position w:val="12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position w:val="6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--------------表示第</w:t>
      </w:r>
      <w:r>
        <w:rPr>
          <w:b w:val="0"/>
          <w:bCs w:val="0"/>
          <w:i w:val="0"/>
          <w:spacing w:val="-5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</w:t>
      </w:r>
      <w:r>
        <w:rPr>
          <w:b w:val="0"/>
          <w:bCs w:val="0"/>
          <w:i w:val="0"/>
          <w:spacing w:val="-5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个队与</w:t>
      </w:r>
      <w:r>
        <w:rPr>
          <w:b w:val="0"/>
          <w:bCs w:val="0"/>
          <w:i w:val="0"/>
          <w:spacing w:val="-5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j</w:t>
      </w:r>
      <w:r>
        <w:rPr>
          <w:b w:val="0"/>
          <w:bCs w:val="0"/>
          <w:i w:val="0"/>
          <w:spacing w:val="-52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队</w:t>
      </w:r>
      <w:r>
        <w:rPr>
          <w:b w:val="0"/>
          <w:bCs w:val="0"/>
          <w:i w:val="0"/>
          <w:spacing w:val="0"/>
          <w:w w:val="100"/>
          <w:position w:val="0"/>
        </w:rPr>
        <w:t>胜率的相差程度；</w:t>
      </w:r>
    </w:p>
    <w:p>
      <w:pPr>
        <w:spacing w:after="0"/>
        <w:jc w:val="left"/>
        <w:sectPr>
          <w:footerReference w:type="default" r:id="rId6"/>
          <w:pgSz w:w="11905" w:h="16840"/>
          <w:pgMar w:footer="982" w:header="0" w:top="1460" w:bottom="1180" w:left="1680" w:right="1580"/>
          <w:pgNumType w:start="3"/>
        </w:sectPr>
      </w:pPr>
    </w:p>
    <w:p>
      <w:pPr>
        <w:pStyle w:val="BodyText"/>
        <w:spacing w:before="67"/>
        <w:ind w:left="164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position w:val="14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position w:val="8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--------------表示</w:t>
      </w:r>
      <w:r>
        <w:rPr>
          <w:b w:val="0"/>
          <w:bCs w:val="0"/>
          <w:i w:val="0"/>
          <w:spacing w:val="-5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j</w:t>
      </w:r>
      <w:r>
        <w:rPr>
          <w:b w:val="0"/>
          <w:bCs w:val="0"/>
          <w:i w:val="0"/>
          <w:spacing w:val="-52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球</w:t>
      </w:r>
      <w:r>
        <w:rPr>
          <w:b w:val="0"/>
          <w:bCs w:val="0"/>
          <w:i w:val="0"/>
          <w:spacing w:val="0"/>
          <w:w w:val="100"/>
          <w:position w:val="0"/>
        </w:rPr>
        <w:t>队的胜率；</w:t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4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position w:val="12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position w:val="6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--------------表示与第</w:t>
      </w:r>
      <w:r>
        <w:rPr>
          <w:b w:val="0"/>
          <w:bCs w:val="0"/>
          <w:i w:val="0"/>
          <w:spacing w:val="-5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</w:t>
      </w:r>
      <w:r>
        <w:rPr>
          <w:b w:val="0"/>
          <w:bCs w:val="0"/>
          <w:i w:val="0"/>
          <w:spacing w:val="-5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个球队同</w:t>
      </w:r>
      <w:r>
        <w:rPr>
          <w:b w:val="0"/>
          <w:bCs w:val="0"/>
          <w:i w:val="0"/>
          <w:spacing w:val="-2"/>
          <w:w w:val="100"/>
          <w:position w:val="0"/>
        </w:rPr>
        <w:t>部</w:t>
      </w:r>
      <w:r>
        <w:rPr>
          <w:b w:val="0"/>
          <w:bCs w:val="0"/>
          <w:i w:val="0"/>
          <w:spacing w:val="0"/>
          <w:w w:val="100"/>
          <w:position w:val="0"/>
        </w:rPr>
        <w:t>不同区的</w:t>
      </w:r>
      <w:r>
        <w:rPr>
          <w:b w:val="0"/>
          <w:bCs w:val="0"/>
          <w:i w:val="0"/>
          <w:spacing w:val="-5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j</w:t>
      </w:r>
      <w:r>
        <w:rPr>
          <w:b w:val="0"/>
          <w:bCs w:val="0"/>
          <w:i w:val="0"/>
          <w:spacing w:val="-5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球队的胜率；</w:t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63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position w:val="1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6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--------------表示</w:t>
      </w:r>
      <w:r>
        <w:rPr>
          <w:b w:val="0"/>
          <w:bCs w:val="0"/>
          <w:i w:val="0"/>
          <w:spacing w:val="-5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j</w:t>
      </w:r>
      <w:r>
        <w:rPr>
          <w:b w:val="0"/>
          <w:bCs w:val="0"/>
          <w:i w:val="0"/>
          <w:spacing w:val="-52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队</w:t>
      </w:r>
      <w:r>
        <w:rPr>
          <w:b w:val="0"/>
          <w:bCs w:val="0"/>
          <w:i w:val="0"/>
          <w:spacing w:val="0"/>
          <w:w w:val="100"/>
          <w:position w:val="0"/>
        </w:rPr>
        <w:t>与第</w:t>
      </w:r>
      <w:r>
        <w:rPr>
          <w:b w:val="0"/>
          <w:bCs w:val="0"/>
          <w:i w:val="0"/>
          <w:spacing w:val="-5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</w:t>
      </w:r>
      <w:r>
        <w:rPr>
          <w:b w:val="0"/>
          <w:bCs w:val="0"/>
          <w:i w:val="0"/>
          <w:spacing w:val="-5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个</w:t>
      </w:r>
      <w:r>
        <w:rPr>
          <w:b w:val="0"/>
          <w:bCs w:val="0"/>
          <w:i w:val="0"/>
          <w:spacing w:val="-2"/>
          <w:w w:val="100"/>
          <w:position w:val="0"/>
        </w:rPr>
        <w:t>队</w:t>
      </w:r>
      <w:r>
        <w:rPr>
          <w:b w:val="0"/>
          <w:bCs w:val="0"/>
          <w:i w:val="0"/>
          <w:spacing w:val="0"/>
          <w:w w:val="100"/>
          <w:position w:val="0"/>
        </w:rPr>
        <w:t>比赛的胜率；</w:t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1"/>
        <w:ind w:right="98"/>
        <w:jc w:val="center"/>
      </w:pPr>
      <w:r>
        <w:rPr>
          <w:b w:val="0"/>
          <w:bCs w:val="0"/>
          <w:spacing w:val="0"/>
          <w:w w:val="100"/>
        </w:rPr>
        <w:t>五、模型分析与建立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5.1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模型</w:t>
      </w:r>
      <w:r>
        <w:rPr>
          <w:b w:val="0"/>
          <w:bCs w:val="0"/>
          <w:spacing w:val="-2"/>
          <w:w w:val="100"/>
        </w:rPr>
        <w:t>的</w:t>
      </w:r>
      <w:r>
        <w:rPr>
          <w:b w:val="0"/>
          <w:bCs w:val="0"/>
          <w:spacing w:val="0"/>
          <w:w w:val="100"/>
        </w:rPr>
        <w:t>分析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62" w:lineRule="auto"/>
        <w:ind w:left="540" w:right="124" w:hanging="421"/>
        <w:jc w:val="left"/>
      </w:pPr>
      <w:r>
        <w:rPr>
          <w:b w:val="0"/>
          <w:bCs w:val="0"/>
          <w:spacing w:val="0"/>
          <w:w w:val="100"/>
        </w:rPr>
        <w:t>5.1.1、针</w:t>
      </w:r>
      <w:r>
        <w:rPr>
          <w:b w:val="0"/>
          <w:bCs w:val="0"/>
          <w:spacing w:val="-2"/>
          <w:w w:val="100"/>
        </w:rPr>
        <w:t>对</w:t>
      </w:r>
      <w:r>
        <w:rPr>
          <w:b w:val="0"/>
          <w:bCs w:val="0"/>
          <w:spacing w:val="0"/>
          <w:w w:val="100"/>
        </w:rPr>
        <w:t>比赛赛程安排对各球队的利弊，我们考虑了几种影响因素：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首先</w:t>
      </w:r>
      <w:r>
        <w:rPr>
          <w:b w:val="0"/>
          <w:bCs w:val="0"/>
          <w:spacing w:val="-2"/>
          <w:w w:val="100"/>
        </w:rPr>
        <w:t>是</w:t>
      </w:r>
      <w:r>
        <w:rPr>
          <w:b w:val="0"/>
          <w:bCs w:val="0"/>
          <w:spacing w:val="0"/>
          <w:w w:val="100"/>
        </w:rPr>
        <w:t>时间间隔因素。如果球队比赛时间间隔过短，球员会疲惫不堪影响水平的发挥；</w:t>
      </w:r>
    </w:p>
    <w:p>
      <w:pPr>
        <w:pStyle w:val="BodyText"/>
        <w:spacing w:line="362" w:lineRule="auto" w:before="51"/>
        <w:ind w:right="113"/>
        <w:jc w:val="left"/>
      </w:pPr>
      <w:r>
        <w:rPr>
          <w:b w:val="0"/>
          <w:bCs w:val="0"/>
          <w:spacing w:val="0"/>
          <w:w w:val="100"/>
        </w:rPr>
        <w:t>如果球队比赛时间间隔过长</w:t>
      </w:r>
      <w:r>
        <w:rPr>
          <w:b w:val="0"/>
          <w:bCs w:val="0"/>
          <w:spacing w:val="-100"/>
          <w:w w:val="100"/>
        </w:rPr>
        <w:t>，</w:t>
      </w:r>
      <w:r>
        <w:rPr>
          <w:b w:val="0"/>
          <w:bCs w:val="0"/>
          <w:spacing w:val="0"/>
          <w:w w:val="100"/>
        </w:rPr>
        <w:t>这对于球员的状态保持是非常有害的</w:t>
      </w:r>
      <w:r>
        <w:rPr>
          <w:b w:val="0"/>
          <w:bCs w:val="0"/>
          <w:spacing w:val="-100"/>
          <w:w w:val="100"/>
        </w:rPr>
        <w:t>，</w:t>
      </w:r>
      <w:r>
        <w:rPr>
          <w:b w:val="0"/>
          <w:bCs w:val="0"/>
          <w:spacing w:val="0"/>
          <w:w w:val="100"/>
        </w:rPr>
        <w:t>这也会导致战绩的波动。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经我们分析认为这一因素产生的影响比较大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于是我们约定时间间隔时主要影响因素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所占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20" w:right="0" w:firstLine="0"/>
        <w:jc w:val="left"/>
        <w:rPr>
          <w:rFonts w:ascii="SimSun" w:hAnsi="SimSun" w:cs="SimSun" w:eastAsia="SimSun"/>
          <w:sz w:val="21"/>
          <w:szCs w:val="21"/>
        </w:rPr>
      </w:pP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比重为</w:t>
      </w:r>
      <w:r>
        <w:rPr>
          <w:rFonts w:ascii="SimSun" w:hAnsi="SimSun" w:cs="SimSun" w:eastAsia="SimSun"/>
          <w:b w:val="0"/>
          <w:bCs w:val="0"/>
          <w:spacing w:val="-78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6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position w:val="-5"/>
          <w:sz w:val="14"/>
          <w:szCs w:val="14"/>
        </w:rPr>
        <w:t> </w:t>
      </w:r>
      <w:r>
        <w:rPr>
          <w:rFonts w:ascii="SimSun" w:hAnsi="SimSun" w:cs="SimSun" w:eastAsia="SimSun"/>
          <w:b w:val="0"/>
          <w:bCs w:val="0"/>
          <w:i w:val="0"/>
          <w:spacing w:val="0"/>
          <w:w w:val="100"/>
          <w:position w:val="0"/>
          <w:sz w:val="21"/>
          <w:szCs w:val="21"/>
        </w:rPr>
        <w:t>。</w:t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11" w:lineRule="auto"/>
        <w:ind w:right="0" w:firstLine="569"/>
        <w:jc w:val="left"/>
      </w:pPr>
      <w:r>
        <w:rPr>
          <w:b w:val="0"/>
          <w:bCs w:val="0"/>
          <w:spacing w:val="0"/>
          <w:w w:val="100"/>
        </w:rPr>
        <w:t>其次是球队主客场转换因素</w:t>
      </w:r>
      <w:r>
        <w:rPr>
          <w:b w:val="0"/>
          <w:bCs w:val="0"/>
          <w:spacing w:val="-17"/>
          <w:w w:val="100"/>
        </w:rPr>
        <w:t>。</w:t>
      </w:r>
      <w:r>
        <w:rPr>
          <w:b w:val="0"/>
          <w:bCs w:val="0"/>
          <w:spacing w:val="0"/>
          <w:w w:val="100"/>
        </w:rPr>
        <w:t>比赛场地的转换</w:t>
      </w:r>
      <w:r>
        <w:rPr>
          <w:b w:val="0"/>
          <w:bCs w:val="0"/>
          <w:spacing w:val="-17"/>
          <w:w w:val="100"/>
        </w:rPr>
        <w:t>、</w:t>
      </w:r>
      <w:r>
        <w:rPr>
          <w:b w:val="0"/>
          <w:bCs w:val="0"/>
          <w:spacing w:val="0"/>
          <w:w w:val="100"/>
        </w:rPr>
        <w:t>连续多场处于客场会造成球员长时间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的旅途奔波，影响球队原有水平的发挥。我们约定为</w:t>
      </w:r>
      <w:r>
        <w:rPr>
          <w:b w:val="0"/>
          <w:bCs w:val="0"/>
          <w:spacing w:val="-7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position w:val="-5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。</w:t>
      </w:r>
    </w:p>
    <w:p>
      <w:pPr>
        <w:pStyle w:val="BodyText"/>
        <w:spacing w:line="282" w:lineRule="exact"/>
        <w:ind w:left="690" w:right="0"/>
        <w:jc w:val="left"/>
      </w:pPr>
      <w:r>
        <w:rPr>
          <w:b w:val="0"/>
          <w:bCs w:val="0"/>
          <w:spacing w:val="0"/>
          <w:w w:val="100"/>
        </w:rPr>
        <w:t>最后是对手水平的强弱因素</w:t>
      </w:r>
      <w:r>
        <w:rPr>
          <w:b w:val="0"/>
          <w:bCs w:val="0"/>
          <w:spacing w:val="-47"/>
          <w:w w:val="100"/>
        </w:rPr>
        <w:t>。</w:t>
      </w:r>
      <w:r>
        <w:rPr>
          <w:b w:val="0"/>
          <w:bCs w:val="0"/>
          <w:spacing w:val="0"/>
          <w:w w:val="100"/>
        </w:rPr>
        <w:t>比如说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多次遭遇强队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这样会造成队员心理上的压</w:t>
      </w:r>
      <w:r>
        <w:rPr>
          <w:b w:val="0"/>
          <w:bCs w:val="0"/>
          <w:spacing w:val="1"/>
          <w:w w:val="100"/>
        </w:rPr>
        <w:t>力</w:t>
      </w:r>
      <w:r>
        <w:rPr>
          <w:b w:val="0"/>
          <w:bCs w:val="0"/>
          <w:spacing w:val="0"/>
          <w:w w:val="100"/>
        </w:rPr>
        <w:t>，</w:t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影响正常水平的发挥。我们约定为</w:t>
      </w:r>
      <w:r>
        <w:rPr>
          <w:b w:val="0"/>
          <w:bCs w:val="0"/>
          <w:spacing w:val="-7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-5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position w:val="-5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。</w:t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362" w:lineRule="auto"/>
        <w:ind w:right="0" w:firstLine="569"/>
        <w:jc w:val="left"/>
      </w:pPr>
      <w:r>
        <w:rPr>
          <w:b w:val="0"/>
          <w:bCs w:val="0"/>
          <w:spacing w:val="0"/>
          <w:w w:val="100"/>
        </w:rPr>
        <w:t>除此之外</w:t>
      </w:r>
      <w:r>
        <w:rPr>
          <w:b w:val="0"/>
          <w:bCs w:val="0"/>
          <w:spacing w:val="-9"/>
          <w:w w:val="100"/>
        </w:rPr>
        <w:t>，</w:t>
      </w:r>
      <w:r>
        <w:rPr>
          <w:b w:val="0"/>
          <w:bCs w:val="0"/>
          <w:spacing w:val="0"/>
          <w:w w:val="100"/>
        </w:rPr>
        <w:t>还由于水土</w:t>
      </w:r>
      <w:r>
        <w:rPr>
          <w:b w:val="0"/>
          <w:bCs w:val="0"/>
          <w:spacing w:val="-9"/>
          <w:w w:val="100"/>
        </w:rPr>
        <w:t>、</w:t>
      </w:r>
      <w:r>
        <w:rPr>
          <w:b w:val="0"/>
          <w:bCs w:val="0"/>
          <w:spacing w:val="0"/>
          <w:w w:val="100"/>
        </w:rPr>
        <w:t>气候等因素</w:t>
      </w:r>
      <w:r>
        <w:rPr>
          <w:b w:val="0"/>
          <w:bCs w:val="0"/>
          <w:spacing w:val="-9"/>
          <w:w w:val="100"/>
        </w:rPr>
        <w:t>，</w:t>
      </w:r>
      <w:r>
        <w:rPr>
          <w:b w:val="0"/>
          <w:bCs w:val="0"/>
          <w:spacing w:val="0"/>
          <w:w w:val="100"/>
        </w:rPr>
        <w:t>也会客观影响球队正常水平的发挥</w:t>
      </w:r>
      <w:r>
        <w:rPr>
          <w:b w:val="0"/>
          <w:bCs w:val="0"/>
          <w:spacing w:val="-9"/>
          <w:w w:val="100"/>
        </w:rPr>
        <w:t>。</w:t>
      </w:r>
      <w:r>
        <w:rPr>
          <w:b w:val="0"/>
          <w:bCs w:val="0"/>
          <w:spacing w:val="0"/>
          <w:w w:val="100"/>
        </w:rPr>
        <w:t>但这些因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素影响程度相对较小，在模型求解中暂将其忽略。</w:t>
      </w:r>
    </w:p>
    <w:p>
      <w:pPr>
        <w:pStyle w:val="BodyText"/>
        <w:spacing w:line="362" w:lineRule="auto" w:before="51"/>
        <w:ind w:right="0" w:firstLine="569"/>
        <w:jc w:val="left"/>
      </w:pPr>
      <w:r>
        <w:rPr>
          <w:b w:val="0"/>
          <w:bCs w:val="0"/>
          <w:spacing w:val="0"/>
          <w:w w:val="100"/>
        </w:rPr>
        <w:t>为此</w:t>
      </w:r>
      <w:r>
        <w:rPr>
          <w:b w:val="0"/>
          <w:bCs w:val="0"/>
          <w:spacing w:val="-17"/>
          <w:w w:val="100"/>
        </w:rPr>
        <w:t>，</w:t>
      </w:r>
      <w:r>
        <w:rPr>
          <w:b w:val="0"/>
          <w:bCs w:val="0"/>
          <w:spacing w:val="0"/>
          <w:w w:val="100"/>
        </w:rPr>
        <w:t>我们搜集了关于这几方面的因素资料</w:t>
      </w:r>
      <w:r>
        <w:rPr>
          <w:b w:val="0"/>
          <w:bCs w:val="0"/>
          <w:spacing w:val="-17"/>
          <w:w w:val="100"/>
        </w:rPr>
        <w:t>，</w:t>
      </w:r>
      <w:r>
        <w:rPr>
          <w:b w:val="0"/>
          <w:bCs w:val="0"/>
          <w:spacing w:val="0"/>
          <w:w w:val="100"/>
        </w:rPr>
        <w:t>经过统计分析得出它们影响程度所占比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例，如图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所示：</w:t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0" w:footer="982" w:top="1480" w:bottom="1180" w:left="1680" w:right="1580"/>
        </w:sectPr>
      </w:pPr>
    </w:p>
    <w:p>
      <w:pPr>
        <w:tabs>
          <w:tab w:pos="3551" w:val="left" w:leader="none"/>
        </w:tabs>
        <w:spacing w:line="306" w:lineRule="exact" w:before="26"/>
        <w:ind w:left="2529" w:right="0" w:firstLine="927"/>
        <w:jc w:val="left"/>
        <w:rPr>
          <w:rFonts w:ascii="SimSun" w:hAnsi="SimSun" w:cs="SimSun" w:eastAsia="SimSun"/>
          <w:sz w:val="20"/>
          <w:szCs w:val="20"/>
        </w:rPr>
      </w:pPr>
      <w:r>
        <w:rPr/>
        <w:pict>
          <v:group style="position:absolute;margin-left:247.040573pt;margin-top:29.033468pt;width:60.477417pt;height:58.799005pt;mso-position-horizontal-relative:page;mso-position-vertical-relative:paragraph;z-index:-17635" coordorigin="4941,581" coordsize="1210,1176">
            <v:group style="position:absolute;left:4949;top:588;width:1194;height:1160" coordorigin="4949,588" coordsize="1194,1160">
              <v:shape style="position:absolute;left:4949;top:588;width:1194;height:1160" coordorigin="4949,588" coordsize="1194,1160" path="m6143,588l4949,588,4949,1749,6143,1749,6143,588xe" filled="t" fillcolor="#BFBFBF" stroked="f">
                <v:path arrowok="t"/>
                <v:fill type="solid"/>
              </v:shape>
            </v:group>
            <v:group style="position:absolute;left:4949;top:588;width:1194;height:1160" coordorigin="4949,588" coordsize="1194,1160">
              <v:shape style="position:absolute;left:4949;top:588;width:1194;height:1160" coordorigin="4949,588" coordsize="1194,1160" path="m6143,588l4949,588,4949,1749,6143,1749,6143,588xe" filled="f" stroked="t" strokeweight=".774742pt" strokecolor="#7A7A7A">
                <v:path arrowok="t"/>
              </v:shape>
            </v:group>
            <v:group style="position:absolute;left:5529;top:589;width:613;height:1133" coordorigin="5529,589" coordsize="613,1133">
              <v:shape style="position:absolute;left:5529;top:589;width:613;height:1133" coordorigin="5529,589" coordsize="613,1133" path="m5724,1721l5545,1168,5529,589,5545,589,5642,596,5734,618,5820,653,5898,700,5968,758,6027,826,6076,902,6112,985,6135,1074,6143,1168,6141,1206,6131,1280,6112,1351,6084,1418,6047,1481,6003,1540,5952,1592,5894,1639,5830,1678,5760,1709,5724,1721xe" filled="t" fillcolor="#9595FF" stroked="f">
                <v:path arrowok="t"/>
                <v:fill type="solid"/>
              </v:shape>
            </v:group>
            <v:group style="position:absolute;left:5529;top:589;width:613;height:1133" coordorigin="5529,589" coordsize="613,1133">
              <v:shape style="position:absolute;left:5529;top:589;width:613;height:1133" coordorigin="5529,589" coordsize="613,1133" path="m5724,1721l5796,1694,5863,1659,5924,1616,5978,1567,6026,1511,6067,1450,6099,1385,6123,1316,6138,1243,6143,1168,6141,1121,6125,1029,6096,942,6053,863,5999,791,5934,728,5860,675,5778,634,5689,605,5594,590,5545,589,5535,589,5531,589,5529,589,5545,1168,5724,1721xe" filled="f" stroked="t" strokeweight=".781256pt" strokecolor="#000000">
                <v:path arrowok="t"/>
              </v:shape>
            </v:group>
            <v:group style="position:absolute;left:4949;top:1153;width:774;height:596" coordorigin="4949,1153" coordsize="774,596">
              <v:shape style="position:absolute;left:4949;top:1153;width:774;height:596" coordorigin="4949,1153" coordsize="774,596" path="m5545,1749l5448,1741,5356,1719,5271,1684,5192,1637,5123,1579,5063,1511,5015,1435,4979,1352,4956,1262,4949,1168,4949,1153,5545,1168,5723,1722,5704,1727,5625,1743,5565,1749,5545,1749xe" filled="t" fillcolor="#95295F" stroked="f">
                <v:path arrowok="t"/>
                <v:fill type="solid"/>
              </v:shape>
            </v:group>
            <v:group style="position:absolute;left:4949;top:1153;width:774;height:596" coordorigin="4949,1153" coordsize="774,596">
              <v:shape style="position:absolute;left:4949;top:1153;width:774;height:596" coordorigin="4949,1153" coordsize="774,596" path="m4949,1153l4949,1154,4949,1159,4949,1168,4951,1216,4966,1308,4995,1394,5038,1474,5092,1546,5157,1609,5231,1662,5313,1703,5401,1732,5496,1747,5545,1749,5565,1749,5625,1743,5684,1732,5723,1722,5545,1168,4949,1153xe" filled="f" stroked="t" strokeweight=".772175pt" strokecolor="#000000">
                <v:path arrowok="t"/>
              </v:shape>
            </v:group>
            <v:group style="position:absolute;left:4949;top:622;width:596;height:546" coordorigin="4949,622" coordsize="596,546">
              <v:shape style="position:absolute;left:4949;top:622;width:596;height:546" coordorigin="4949,622" coordsize="596,546" path="m5545,1168l4949,1153,4951,1117,4955,1082,4970,1013,4992,948,5023,886,5061,828,5105,775,5156,728,5213,686,5275,650,5342,622,5545,1168xe" filled="t" fillcolor="#FFFFCC" stroked="f">
                <v:path arrowok="t"/>
                <v:fill type="solid"/>
              </v:shape>
            </v:group>
            <v:group style="position:absolute;left:4949;top:622;width:596;height:546" coordorigin="4949,622" coordsize="596,546">
              <v:shape style="position:absolute;left:4949;top:622;width:596;height:546" coordorigin="4949,622" coordsize="596,546" path="m5342,622l5275,650,5213,686,5156,728,5105,775,5061,828,5023,886,4992,948,4970,1013,4955,1082,4949,1153,5545,1168,5342,622xe" filled="f" stroked="t" strokeweight=".774068pt" strokecolor="#000000">
                <v:path arrowok="t"/>
              </v:shape>
            </v:group>
            <v:group style="position:absolute;left:5352;top:589;width:193;height:580" coordorigin="5352,589" coordsize="193,580">
              <v:shape style="position:absolute;left:5352;top:589;width:193;height:580" coordorigin="5352,589" coordsize="193,580" path="m5545,1168l5352,619,5371,613,5390,608,5449,596,5509,589,5529,589,5545,1168xe" filled="t" fillcolor="#CCFFFF" stroked="f">
                <v:path arrowok="t"/>
                <v:fill type="solid"/>
              </v:shape>
            </v:group>
            <v:group style="position:absolute;left:5352;top:589;width:193;height:580" coordorigin="5352,589" coordsize="193,580">
              <v:shape style="position:absolute;left:5352;top:589;width:193;height:580" coordorigin="5352,589" coordsize="193,580" path="m5529,589l5469,593,5410,603,5352,619,5545,1168,5529,589xe" filled="f" stroked="t" strokeweight=".784125pt" strokecolor="#000000">
                <v:path arrowok="t"/>
              </v:shape>
            </v:group>
            <w10:wrap type="none"/>
          </v:group>
        </w:pict>
      </w:r>
      <w:r>
        <w:rPr>
          <w:rFonts w:ascii="SimSun" w:hAnsi="SimSun" w:cs="SimSun" w:eastAsia="SimSun"/>
          <w:b w:val="0"/>
          <w:bCs w:val="0"/>
          <w:spacing w:val="-9"/>
          <w:w w:val="95"/>
          <w:sz w:val="20"/>
          <w:szCs w:val="20"/>
        </w:rPr>
        <w:t>其它</w:t>
      </w:r>
      <w:r>
        <w:rPr>
          <w:rFonts w:ascii="SimSun" w:hAnsi="SimSun" w:cs="SimSun" w:eastAsia="SimSun"/>
          <w:b w:val="0"/>
          <w:bCs w:val="0"/>
          <w:spacing w:val="-9"/>
          <w:w w:val="99"/>
          <w:sz w:val="20"/>
          <w:szCs w:val="20"/>
        </w:rPr>
        <w:t> </w:t>
      </w:r>
      <w:r>
        <w:rPr>
          <w:rFonts w:ascii="SimSun" w:hAnsi="SimSun" w:cs="SimSun" w:eastAsia="SimSun"/>
          <w:b w:val="0"/>
          <w:bCs w:val="0"/>
          <w:spacing w:val="6"/>
          <w:w w:val="100"/>
          <w:sz w:val="20"/>
          <w:szCs w:val="20"/>
        </w:rPr>
        <w:t>对</w:t>
      </w:r>
      <w:r>
        <w:rPr>
          <w:rFonts w:ascii="SimSun" w:hAnsi="SimSun" w:cs="SimSun" w:eastAsia="SimSun"/>
          <w:b w:val="0"/>
          <w:bCs w:val="0"/>
          <w:spacing w:val="5"/>
          <w:w w:val="100"/>
          <w:sz w:val="20"/>
          <w:szCs w:val="20"/>
        </w:rPr>
        <w:t>手强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>弱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SimSun" w:hAnsi="SimSun" w:cs="SimSun" w:eastAsia="SimSun"/>
          <w:b w:val="0"/>
          <w:bCs w:val="0"/>
          <w:spacing w:val="-6"/>
          <w:w w:val="100"/>
          <w:position w:val="6"/>
          <w:sz w:val="20"/>
          <w:szCs w:val="20"/>
        </w:rPr>
        <w:t>5%</w:t>
      </w:r>
      <w:r>
        <w:rPr>
          <w:rFonts w:ascii="SimSun" w:hAnsi="SimSun" w:cs="SimSun" w:eastAsia="SimSun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spacing w:line="211" w:lineRule="exact"/>
        <w:ind w:left="0" w:right="751" w:firstLine="0"/>
        <w:jc w:val="right"/>
        <w:rPr>
          <w:rFonts w:ascii="SimSun" w:hAnsi="SimSun" w:cs="SimSun" w:eastAsia="SimSun"/>
          <w:sz w:val="20"/>
          <w:szCs w:val="20"/>
        </w:rPr>
      </w:pPr>
      <w:r>
        <w:rPr/>
        <w:pict>
          <v:group style="position:absolute;margin-left:399.615204pt;margin-top:25.401775pt;width:63.58942pt;height:50.333197pt;mso-position-horizontal-relative:page;mso-position-vertical-relative:paragraph;z-index:-17634" coordorigin="7992,508" coordsize="1272,1007">
            <v:group style="position:absolute;left:8000;top:516;width:1256;height:991" coordorigin="8000,516" coordsize="1256,991">
              <v:shape style="position:absolute;left:8000;top:516;width:1256;height:991" coordorigin="8000,516" coordsize="1256,991" path="m9256,516l8000,516,8000,1507,9256,1507,9256,516xe" filled="f" stroked="t" strokeweight=".77243pt" strokecolor="#000000">
                <v:path arrowok="t"/>
              </v:shape>
            </v:group>
            <v:group style="position:absolute;left:8078;top:577;width:172;height:167" coordorigin="8078,577" coordsize="172,167">
              <v:shape style="position:absolute;left:8078;top:577;width:172;height:167" coordorigin="8078,577" coordsize="172,167" path="m8078,744l8250,744,8250,577,8078,577,8078,744xe" filled="t" fillcolor="#9595FF" stroked="f">
                <v:path arrowok="t"/>
                <v:fill type="solid"/>
              </v:shape>
            </v:group>
            <v:group style="position:absolute;left:8078;top:577;width:172;height:167" coordorigin="8078,577" coordsize="172,167">
              <v:shape style="position:absolute;left:8078;top:577;width:172;height:167" coordorigin="8078,577" coordsize="172,167" path="m8250,577l8078,577,8078,744,8250,744,8250,577xe" filled="f" stroked="t" strokeweight=".774745pt" strokecolor="#000000">
                <v:path arrowok="t"/>
              </v:shape>
            </v:group>
            <v:group style="position:absolute;left:8078;top:806;width:172;height:167" coordorigin="8078,806" coordsize="172,167">
              <v:shape style="position:absolute;left:8078;top:806;width:172;height:167" coordorigin="8078,806" coordsize="172,167" path="m8078,973l8250,973,8250,806,8078,806,8078,973xe" filled="t" fillcolor="#95295F" stroked="f">
                <v:path arrowok="t"/>
                <v:fill type="solid"/>
              </v:shape>
            </v:group>
            <v:group style="position:absolute;left:8078;top:806;width:172;height:167" coordorigin="8078,806" coordsize="172,167">
              <v:shape style="position:absolute;left:8078;top:806;width:172;height:167" coordorigin="8078,806" coordsize="172,167" path="m8250,806l8078,806,8078,973,8250,973,8250,806xe" filled="f" stroked="t" strokeweight=".774745pt" strokecolor="#000000">
                <v:path arrowok="t"/>
              </v:shape>
            </v:group>
            <v:group style="position:absolute;left:8078;top:1035;width:172;height:167" coordorigin="8078,1035" coordsize="172,167">
              <v:shape style="position:absolute;left:8078;top:1035;width:172;height:167" coordorigin="8078,1035" coordsize="172,167" path="m8078,1202l8250,1202,8250,1035,8078,1035,8078,1202xe" filled="t" fillcolor="#FFFFCC" stroked="f">
                <v:path arrowok="t"/>
                <v:fill type="solid"/>
              </v:shape>
            </v:group>
            <v:group style="position:absolute;left:8078;top:1035;width:172;height:167" coordorigin="8078,1035" coordsize="172,167">
              <v:shape style="position:absolute;left:8078;top:1035;width:172;height:167" coordorigin="8078,1035" coordsize="172,167" path="m8250,1035l8078,1035,8078,1202,8250,1202,8250,1035xe" filled="f" stroked="t" strokeweight=".774745pt" strokecolor="#000000">
                <v:path arrowok="t"/>
              </v:shape>
            </v:group>
            <v:group style="position:absolute;left:8078;top:1265;width:172;height:151" coordorigin="8078,1265" coordsize="172,151">
              <v:shape style="position:absolute;left:8078;top:1265;width:172;height:151" coordorigin="8078,1265" coordsize="172,151" path="m8078,1416l8250,1416,8250,1265,8078,1265,8078,1416xe" filled="t" fillcolor="#CCFFFF" stroked="f">
                <v:path arrowok="t"/>
                <v:fill type="solid"/>
              </v:shape>
            </v:group>
            <v:group style="position:absolute;left:8078;top:1265;width:172;height:151" coordorigin="8078,1265" coordsize="172,151">
              <v:shape style="position:absolute;left:8078;top:1265;width:172;height:151" coordorigin="8078,1265" coordsize="172,151" path="m8250,1265l8078,1265,8078,1416,8250,1416,8250,1265xe" filled="f" stroked="t" strokeweight=".77364pt" strokecolor="#000000">
                <v:path arrowok="t"/>
              </v:shape>
            </v:group>
            <w10:wrap type="none"/>
          </v:group>
        </w:pict>
      </w:r>
      <w:r>
        <w:rPr>
          <w:rFonts w:ascii="SimSun" w:hAnsi="SimSun" w:cs="SimSun" w:eastAsia="SimSun"/>
          <w:b w:val="0"/>
          <w:bCs w:val="0"/>
          <w:spacing w:val="10"/>
          <w:w w:val="95"/>
          <w:sz w:val="20"/>
          <w:szCs w:val="20"/>
        </w:rPr>
        <w:t>2</w:t>
      </w:r>
      <w:r>
        <w:rPr>
          <w:rFonts w:ascii="SimSun" w:hAnsi="SimSun" w:cs="SimSun" w:eastAsia="SimSun"/>
          <w:b w:val="0"/>
          <w:bCs w:val="0"/>
          <w:spacing w:val="-6"/>
          <w:w w:val="95"/>
          <w:sz w:val="20"/>
          <w:szCs w:val="20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95"/>
          <w:sz w:val="20"/>
          <w:szCs w:val="20"/>
        </w:rPr>
        <w:t>%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</w:r>
    </w:p>
    <w:p>
      <w:pPr>
        <w:spacing w:line="180" w:lineRule="exact" w:before="1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6" w:lineRule="auto"/>
        <w:ind w:left="855" w:right="0" w:hanging="252"/>
        <w:jc w:val="left"/>
        <w:rPr>
          <w:rFonts w:ascii="SimSun" w:hAnsi="SimSun" w:cs="SimSun" w:eastAsia="SimSun"/>
          <w:sz w:val="20"/>
          <w:szCs w:val="20"/>
        </w:rPr>
      </w:pPr>
      <w:r>
        <w:rPr>
          <w:rFonts w:ascii="SimSun" w:hAnsi="SimSun" w:cs="SimSun" w:eastAsia="SimSun"/>
          <w:b w:val="0"/>
          <w:bCs w:val="0"/>
          <w:spacing w:val="5"/>
          <w:w w:val="95"/>
          <w:sz w:val="20"/>
          <w:szCs w:val="20"/>
        </w:rPr>
        <w:t>时</w:t>
      </w:r>
      <w:r>
        <w:rPr>
          <w:rFonts w:ascii="SimSun" w:hAnsi="SimSun" w:cs="SimSun" w:eastAsia="SimSun"/>
          <w:b w:val="0"/>
          <w:bCs w:val="0"/>
          <w:spacing w:val="-11"/>
          <w:w w:val="95"/>
          <w:sz w:val="20"/>
          <w:szCs w:val="20"/>
        </w:rPr>
        <w:t>间</w:t>
      </w:r>
      <w:r>
        <w:rPr>
          <w:rFonts w:ascii="SimSun" w:hAnsi="SimSun" w:cs="SimSun" w:eastAsia="SimSun"/>
          <w:b w:val="0"/>
          <w:bCs w:val="0"/>
          <w:spacing w:val="4"/>
          <w:w w:val="95"/>
          <w:sz w:val="20"/>
          <w:szCs w:val="20"/>
        </w:rPr>
        <w:t>间</w:t>
      </w:r>
      <w:r>
        <w:rPr>
          <w:rFonts w:ascii="SimSun" w:hAnsi="SimSun" w:cs="SimSun" w:eastAsia="SimSun"/>
          <w:b w:val="0"/>
          <w:bCs w:val="0"/>
          <w:spacing w:val="0"/>
          <w:w w:val="95"/>
          <w:sz w:val="20"/>
          <w:szCs w:val="20"/>
        </w:rPr>
        <w:t>隔</w:t>
      </w:r>
      <w:r>
        <w:rPr>
          <w:rFonts w:ascii="SimSun" w:hAnsi="SimSun" w:cs="SimSun" w:eastAsia="SimSu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SimSun" w:hAnsi="SimSun" w:cs="SimSun" w:eastAsia="SimSun"/>
          <w:b w:val="0"/>
          <w:bCs w:val="0"/>
          <w:spacing w:val="-6"/>
          <w:w w:val="100"/>
          <w:sz w:val="20"/>
          <w:szCs w:val="20"/>
        </w:rPr>
        <w:t>4</w:t>
      </w:r>
      <w:r>
        <w:rPr>
          <w:rFonts w:ascii="SimSun" w:hAnsi="SimSun" w:cs="SimSun" w:eastAsia="SimSun"/>
          <w:b w:val="0"/>
          <w:bCs w:val="0"/>
          <w:spacing w:val="9"/>
          <w:w w:val="100"/>
          <w:sz w:val="20"/>
          <w:szCs w:val="20"/>
        </w:rPr>
        <w:t>5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>%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</w:r>
    </w:p>
    <w:p>
      <w:pPr>
        <w:spacing w:line="180" w:lineRule="exact" w:before="9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165" w:lineRule="auto"/>
        <w:ind w:left="1303" w:right="1135"/>
        <w:jc w:val="center"/>
      </w:pPr>
      <w:r>
        <w:rPr>
          <w:b w:val="0"/>
          <w:bCs w:val="0"/>
          <w:spacing w:val="4"/>
          <w:w w:val="100"/>
        </w:rPr>
        <w:t>时</w:t>
      </w:r>
      <w:r>
        <w:rPr>
          <w:b w:val="0"/>
          <w:bCs w:val="0"/>
          <w:spacing w:val="6"/>
          <w:w w:val="100"/>
        </w:rPr>
        <w:t>间</w:t>
      </w:r>
      <w:r>
        <w:rPr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-74"/>
          <w:w w:val="100"/>
        </w:rPr>
        <w:t> </w:t>
      </w:r>
      <w:r>
        <w:rPr>
          <w:b w:val="0"/>
          <w:bCs w:val="0"/>
          <w:spacing w:val="0"/>
          <w:w w:val="100"/>
        </w:rPr>
        <w:t>隔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4"/>
          <w:w w:val="100"/>
        </w:rPr>
        <w:t>场</w:t>
      </w:r>
      <w:r>
        <w:rPr>
          <w:b w:val="0"/>
          <w:bCs w:val="0"/>
          <w:spacing w:val="6"/>
          <w:w w:val="100"/>
        </w:rPr>
        <w:t>地</w:t>
      </w:r>
      <w:r>
        <w:rPr>
          <w:b w:val="0"/>
          <w:bCs w:val="0"/>
          <w:spacing w:val="0"/>
          <w:w w:val="100"/>
        </w:rPr>
        <w:t>转</w:t>
      </w:r>
      <w:r>
        <w:rPr>
          <w:b w:val="0"/>
          <w:bCs w:val="0"/>
          <w:spacing w:val="-74"/>
          <w:w w:val="100"/>
        </w:rPr>
        <w:t> </w:t>
      </w:r>
      <w:r>
        <w:rPr>
          <w:b w:val="0"/>
          <w:bCs w:val="0"/>
          <w:spacing w:val="0"/>
          <w:w w:val="100"/>
        </w:rPr>
        <w:t>换</w:t>
      </w:r>
      <w:r>
        <w:rPr>
          <w:b w:val="0"/>
          <w:bCs w:val="0"/>
          <w:spacing w:val="0"/>
          <w:w w:val="100"/>
        </w:rPr>
      </w:r>
    </w:p>
    <w:p>
      <w:pPr>
        <w:spacing w:after="0" w:line="165" w:lineRule="auto"/>
        <w:jc w:val="center"/>
        <w:sectPr>
          <w:type w:val="continuous"/>
          <w:pgSz w:w="11905" w:h="16840"/>
          <w:pgMar w:top="1520" w:bottom="1180" w:left="1680" w:right="1580"/>
          <w:cols w:num="3" w:equalWidth="0">
            <w:col w:w="3837" w:space="40"/>
            <w:col w:w="1400" w:space="40"/>
            <w:col w:w="3328"/>
          </w:cols>
        </w:sectPr>
      </w:pPr>
    </w:p>
    <w:p>
      <w:pPr>
        <w:spacing w:line="244" w:lineRule="exact" w:before="47"/>
        <w:ind w:left="2923" w:right="0" w:hanging="252"/>
        <w:jc w:val="left"/>
        <w:rPr>
          <w:rFonts w:ascii="SimSun" w:hAnsi="SimSun" w:cs="SimSun" w:eastAsia="SimSun"/>
          <w:sz w:val="20"/>
          <w:szCs w:val="20"/>
        </w:rPr>
      </w:pPr>
      <w:r>
        <w:rPr>
          <w:rFonts w:ascii="SimSun" w:hAnsi="SimSun" w:cs="SimSun" w:eastAsia="SimSun"/>
          <w:b w:val="0"/>
          <w:bCs w:val="0"/>
          <w:spacing w:val="5"/>
          <w:w w:val="95"/>
          <w:sz w:val="20"/>
          <w:szCs w:val="20"/>
        </w:rPr>
        <w:t>场</w:t>
      </w:r>
      <w:r>
        <w:rPr>
          <w:rFonts w:ascii="SimSun" w:hAnsi="SimSun" w:cs="SimSun" w:eastAsia="SimSun"/>
          <w:b w:val="0"/>
          <w:bCs w:val="0"/>
          <w:spacing w:val="-11"/>
          <w:w w:val="95"/>
          <w:sz w:val="20"/>
          <w:szCs w:val="20"/>
        </w:rPr>
        <w:t>地</w:t>
      </w:r>
      <w:r>
        <w:rPr>
          <w:rFonts w:ascii="SimSun" w:hAnsi="SimSun" w:cs="SimSun" w:eastAsia="SimSun"/>
          <w:b w:val="0"/>
          <w:bCs w:val="0"/>
          <w:spacing w:val="4"/>
          <w:w w:val="95"/>
          <w:sz w:val="20"/>
          <w:szCs w:val="20"/>
        </w:rPr>
        <w:t>转</w:t>
      </w:r>
      <w:r>
        <w:rPr>
          <w:rFonts w:ascii="SimSun" w:hAnsi="SimSun" w:cs="SimSun" w:eastAsia="SimSun"/>
          <w:b w:val="0"/>
          <w:bCs w:val="0"/>
          <w:spacing w:val="0"/>
          <w:w w:val="95"/>
          <w:sz w:val="20"/>
          <w:szCs w:val="20"/>
        </w:rPr>
        <w:t>换</w:t>
      </w:r>
      <w:r>
        <w:rPr>
          <w:rFonts w:ascii="SimSun" w:hAnsi="SimSun" w:cs="SimSun" w:eastAsia="SimSu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SimSun" w:hAnsi="SimSun" w:cs="SimSun" w:eastAsia="SimSun"/>
          <w:b w:val="0"/>
          <w:bCs w:val="0"/>
          <w:spacing w:val="-7"/>
          <w:w w:val="100"/>
          <w:sz w:val="20"/>
          <w:szCs w:val="20"/>
        </w:rPr>
        <w:t>3</w:t>
      </w:r>
      <w:r>
        <w:rPr>
          <w:rFonts w:ascii="SimSun" w:hAnsi="SimSun" w:cs="SimSun" w:eastAsia="SimSun"/>
          <w:b w:val="0"/>
          <w:bCs w:val="0"/>
          <w:spacing w:val="11"/>
          <w:w w:val="100"/>
          <w:sz w:val="20"/>
          <w:szCs w:val="20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>%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</w:r>
    </w:p>
    <w:p>
      <w:pPr>
        <w:pStyle w:val="BodyText"/>
        <w:spacing w:line="177" w:lineRule="auto" w:before="1"/>
        <w:ind w:left="2671" w:right="1135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4"/>
          <w:w w:val="100"/>
        </w:rPr>
        <w:t>对</w:t>
      </w:r>
      <w:r>
        <w:rPr>
          <w:b w:val="0"/>
          <w:bCs w:val="0"/>
          <w:spacing w:val="6"/>
          <w:w w:val="100"/>
        </w:rPr>
        <w:t>手</w:t>
      </w:r>
      <w:r>
        <w:rPr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-74"/>
          <w:w w:val="100"/>
        </w:rPr>
        <w:t> </w:t>
      </w:r>
      <w:r>
        <w:rPr>
          <w:b w:val="0"/>
          <w:bCs w:val="0"/>
          <w:spacing w:val="0"/>
          <w:w w:val="100"/>
        </w:rPr>
        <w:t>弱</w:t>
      </w:r>
      <w:r>
        <w:rPr>
          <w:b w:val="0"/>
          <w:bCs w:val="0"/>
          <w:spacing w:val="0"/>
          <w:w w:val="101"/>
        </w:rPr>
        <w:t> </w:t>
      </w:r>
      <w:r>
        <w:rPr>
          <w:b w:val="0"/>
          <w:bCs w:val="0"/>
          <w:spacing w:val="4"/>
          <w:w w:val="100"/>
        </w:rPr>
        <w:t>其它</w:t>
      </w:r>
      <w:r>
        <w:rPr>
          <w:b w:val="0"/>
          <w:bCs w:val="0"/>
          <w:spacing w:val="0"/>
          <w:w w:val="100"/>
        </w:rPr>
      </w:r>
    </w:p>
    <w:p>
      <w:pPr>
        <w:spacing w:after="0" w:line="177" w:lineRule="auto"/>
        <w:jc w:val="left"/>
        <w:sectPr>
          <w:type w:val="continuous"/>
          <w:pgSz w:w="11905" w:h="16840"/>
          <w:pgMar w:top="1520" w:bottom="1180" w:left="1680" w:right="1580"/>
          <w:cols w:num="2" w:equalWidth="0">
            <w:col w:w="3468" w:space="480"/>
            <w:col w:w="469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="340" w:lineRule="exact"/>
        <w:ind w:left="530" w:right="0"/>
        <w:jc w:val="center"/>
        <w:rPr>
          <w:rFonts w:ascii="SimSun" w:hAnsi="SimSun" w:cs="SimSun" w:eastAsia="SimSun"/>
        </w:rPr>
      </w:pPr>
      <w:r>
        <w:rPr>
          <w:rFonts w:ascii="SimSun" w:hAnsi="SimSun" w:cs="SimSun" w:eastAsia="SimSun"/>
          <w:b w:val="0"/>
          <w:bCs w:val="0"/>
          <w:spacing w:val="60"/>
          <w:w w:val="100"/>
        </w:rPr>
        <w:t>图</w:t>
      </w:r>
      <w:r>
        <w:rPr>
          <w:rFonts w:ascii="SimSun" w:hAnsi="SimSun" w:cs="SimSun" w:eastAsia="SimSun"/>
          <w:b w:val="0"/>
          <w:bCs w:val="0"/>
          <w:spacing w:val="0"/>
          <w:w w:val="100"/>
        </w:rPr>
        <w:t>1</w:t>
      </w:r>
      <w:r>
        <w:rPr>
          <w:rFonts w:ascii="SimSun" w:hAnsi="SimSun" w:cs="SimSun" w:eastAsia="SimSun"/>
          <w:b w:val="0"/>
          <w:bCs w:val="0"/>
          <w:spacing w:val="-60"/>
          <w:w w:val="100"/>
        </w:rPr>
        <w:t> </w:t>
      </w:r>
      <w:r>
        <w:rPr>
          <w:rFonts w:ascii="SimSun" w:hAnsi="SimSun" w:cs="SimSun" w:eastAsia="SimSun"/>
          <w:b w:val="0"/>
          <w:bCs w:val="0"/>
          <w:spacing w:val="0"/>
          <w:w w:val="100"/>
        </w:rPr>
      </w:r>
    </w:p>
    <w:p>
      <w:pPr>
        <w:spacing w:after="0" w:line="340" w:lineRule="exact"/>
        <w:jc w:val="center"/>
        <w:rPr>
          <w:rFonts w:ascii="SimSun" w:hAnsi="SimSun" w:cs="SimSun" w:eastAsia="SimSun"/>
        </w:rPr>
        <w:sectPr>
          <w:type w:val="continuous"/>
          <w:pgSz w:w="11905" w:h="16840"/>
          <w:pgMar w:top="1520" w:bottom="1180" w:left="1680" w:right="1580"/>
        </w:sectPr>
      </w:pPr>
    </w:p>
    <w:p>
      <w:pPr>
        <w:pStyle w:val="BodyText"/>
        <w:spacing w:line="362" w:lineRule="auto" w:before="8"/>
        <w:ind w:left="800" w:right="378" w:hanging="421"/>
        <w:jc w:val="left"/>
      </w:pPr>
      <w:r>
        <w:rPr>
          <w:b w:val="0"/>
          <w:bCs w:val="0"/>
          <w:spacing w:val="0"/>
          <w:w w:val="100"/>
        </w:rPr>
        <w:t>5.2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模型建</w:t>
      </w:r>
      <w:r>
        <w:rPr>
          <w:b w:val="0"/>
          <w:bCs w:val="0"/>
          <w:spacing w:val="-2"/>
          <w:w w:val="100"/>
        </w:rPr>
        <w:t>立</w:t>
      </w:r>
      <w:r>
        <w:rPr>
          <w:b w:val="0"/>
          <w:bCs w:val="0"/>
          <w:spacing w:val="0"/>
          <w:w w:val="100"/>
        </w:rPr>
        <w:t>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为方</w:t>
      </w:r>
      <w:r>
        <w:rPr>
          <w:b w:val="0"/>
          <w:bCs w:val="0"/>
          <w:spacing w:val="-2"/>
          <w:w w:val="100"/>
        </w:rPr>
        <w:t>便</w:t>
      </w:r>
      <w:r>
        <w:rPr>
          <w:b w:val="0"/>
          <w:bCs w:val="0"/>
          <w:spacing w:val="0"/>
          <w:w w:val="100"/>
        </w:rPr>
        <w:t>用数学方法客观分析赛程安排对各队的利弊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我们将问题量化</w:t>
      </w:r>
      <w:r>
        <w:rPr>
          <w:b w:val="0"/>
          <w:bCs w:val="0"/>
          <w:spacing w:val="-47"/>
          <w:w w:val="100"/>
        </w:rPr>
        <w:t>。</w:t>
      </w:r>
      <w:r>
        <w:rPr>
          <w:b w:val="0"/>
          <w:bCs w:val="0"/>
          <w:spacing w:val="0"/>
          <w:w w:val="100"/>
        </w:rPr>
        <w:t>设定每种因素的</w:t>
      </w:r>
    </w:p>
    <w:p>
      <w:pPr>
        <w:pStyle w:val="BodyText"/>
        <w:spacing w:before="51"/>
        <w:ind w:left="380" w:right="0"/>
        <w:jc w:val="left"/>
      </w:pPr>
      <w:r>
        <w:rPr>
          <w:b w:val="0"/>
          <w:bCs w:val="0"/>
          <w:spacing w:val="0"/>
          <w:w w:val="100"/>
        </w:rPr>
        <w:t>影响程度为数量指标。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380" w:right="0"/>
        <w:jc w:val="left"/>
      </w:pPr>
      <w:r>
        <w:rPr>
          <w:b w:val="0"/>
          <w:bCs w:val="0"/>
          <w:spacing w:val="0"/>
          <w:w w:val="100"/>
        </w:rPr>
        <w:t>5.2.1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分析</w:t>
      </w:r>
      <w:r>
        <w:rPr>
          <w:b w:val="0"/>
          <w:bCs w:val="0"/>
          <w:spacing w:val="-2"/>
          <w:w w:val="100"/>
        </w:rPr>
        <w:t>单</w:t>
      </w:r>
      <w:r>
        <w:rPr>
          <w:b w:val="0"/>
          <w:bCs w:val="0"/>
          <w:spacing w:val="0"/>
          <w:w w:val="100"/>
        </w:rPr>
        <w:t>一因素对各球队的影响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380" w:right="0"/>
        <w:jc w:val="left"/>
      </w:pPr>
      <w:r>
        <w:rPr>
          <w:b w:val="0"/>
          <w:bCs w:val="0"/>
          <w:spacing w:val="0"/>
          <w:w w:val="100"/>
        </w:rPr>
        <w:t>●时间间隔的模型。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62" w:lineRule="auto"/>
        <w:ind w:left="380" w:right="374" w:firstLine="420"/>
        <w:jc w:val="left"/>
      </w:pPr>
      <w:r>
        <w:rPr>
          <w:b w:val="0"/>
          <w:bCs w:val="0"/>
          <w:spacing w:val="0"/>
          <w:w w:val="100"/>
        </w:rPr>
        <w:t>根据已知的赛程表安排，我们借助</w:t>
      </w:r>
      <w:r>
        <w:rPr>
          <w:b w:val="0"/>
          <w:bCs w:val="0"/>
          <w:spacing w:val="-50"/>
          <w:w w:val="100"/>
        </w:rPr>
        <w:t> </w:t>
      </w:r>
      <w:r>
        <w:rPr>
          <w:b w:val="0"/>
          <w:bCs w:val="0"/>
          <w:spacing w:val="0"/>
          <w:w w:val="100"/>
        </w:rPr>
        <w:t>PASCAL</w:t>
      </w:r>
      <w:r>
        <w:rPr>
          <w:b w:val="0"/>
          <w:bCs w:val="0"/>
          <w:spacing w:val="-50"/>
          <w:w w:val="100"/>
        </w:rPr>
        <w:t> </w:t>
      </w:r>
      <w:r>
        <w:rPr>
          <w:b w:val="0"/>
          <w:bCs w:val="0"/>
          <w:spacing w:val="0"/>
          <w:w w:val="100"/>
        </w:rPr>
        <w:t>程序</w:t>
      </w:r>
      <w:r>
        <w:rPr>
          <w:b w:val="0"/>
          <w:bCs w:val="0"/>
          <w:spacing w:val="-2"/>
          <w:w w:val="100"/>
        </w:rPr>
        <w:t>进</w:t>
      </w:r>
      <w:r>
        <w:rPr>
          <w:b w:val="0"/>
          <w:bCs w:val="0"/>
          <w:spacing w:val="0"/>
          <w:w w:val="100"/>
        </w:rPr>
        <w:t>行数据处理，以及利用</w:t>
      </w:r>
      <w:r>
        <w:rPr>
          <w:b w:val="0"/>
          <w:bCs w:val="0"/>
          <w:spacing w:val="-50"/>
          <w:w w:val="100"/>
        </w:rPr>
        <w:t> </w:t>
      </w:r>
      <w:r>
        <w:rPr>
          <w:b w:val="0"/>
          <w:bCs w:val="0"/>
          <w:spacing w:val="0"/>
          <w:w w:val="100"/>
        </w:rPr>
        <w:t>Excel</w:t>
      </w:r>
      <w:r>
        <w:rPr>
          <w:b w:val="0"/>
          <w:bCs w:val="0"/>
          <w:spacing w:val="-50"/>
          <w:w w:val="100"/>
        </w:rPr>
        <w:t> </w:t>
      </w:r>
      <w:r>
        <w:rPr>
          <w:b w:val="0"/>
          <w:bCs w:val="0"/>
          <w:spacing w:val="0"/>
          <w:w w:val="100"/>
        </w:rPr>
        <w:t>软件进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行了数据的统筹和整理，求出时间间隔如下表（程序源代码见附录一）</w:t>
      </w:r>
    </w:p>
    <w:p>
      <w:pPr>
        <w:spacing w:line="20" w:lineRule="exact" w:before="1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40" w:hRule="exact"/>
        </w:trPr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exact" w:before="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1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编号</w:t>
            </w:r>
          </w:p>
        </w:tc>
        <w:tc>
          <w:tcPr>
            <w:tcW w:w="14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exact" w:before="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29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球队名称</w:t>
            </w:r>
          </w:p>
        </w:tc>
        <w:tc>
          <w:tcPr>
            <w:tcW w:w="6692" w:type="dxa"/>
            <w:gridSpan w:val="7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right="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相隔天数</w:t>
            </w:r>
          </w:p>
        </w:tc>
      </w:tr>
      <w:tr>
        <w:trPr>
          <w:trHeight w:val="326" w:hRule="exact"/>
        </w:trPr>
        <w:tc>
          <w:tcPr>
            <w:tcW w:w="720" w:type="dxa"/>
            <w:vMerge/>
            <w:tcBorders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vMerge/>
            <w:tcBorders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80" w:right="28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魔术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80" w:right="28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奇才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48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80" w:right="28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老鹰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11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80" w:right="28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山猫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09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80" w:right="28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热火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5" w:hRule="exact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280" w:right="28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29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凯尔特人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48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80" w:right="28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猛龙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11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80" w:right="28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52"/>
                <w:w w:val="100"/>
                <w:sz w:val="21"/>
                <w:szCs w:val="21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人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46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80" w:right="28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篮网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尼克斯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11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活塞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骑士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步行者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38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公牛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雄鹿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38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黄蜂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马刺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火箭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小牛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灰熊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爵士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掘金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23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开拓者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森林狼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37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25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超音速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45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26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湖人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46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27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太阳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46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28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勇士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11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12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29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国王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43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310" w:hRule="exact"/>
        </w:trPr>
        <w:tc>
          <w:tcPr>
            <w:tcW w:w="72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23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30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83" w:right="485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快船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7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48" w:right="347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11</w:t>
            </w:r>
          </w:p>
        </w:tc>
        <w:tc>
          <w:tcPr>
            <w:tcW w:w="955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0" w:right="40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9" w:right="40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</w:tbl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="358" w:lineRule="exact"/>
        <w:ind w:left="0" w:right="924"/>
        <w:jc w:val="center"/>
      </w:pPr>
      <w:r>
        <w:rPr>
          <w:rFonts w:ascii="SimSun" w:hAnsi="SimSun" w:cs="SimSun" w:eastAsia="SimSun"/>
          <w:b w:val="0"/>
          <w:bCs w:val="0"/>
          <w:spacing w:val="0"/>
          <w:w w:val="100"/>
        </w:rPr>
        <w:t>表</w:t>
      </w:r>
      <w:r>
        <w:rPr>
          <w:rFonts w:ascii="SimSun" w:hAnsi="SimSun" w:cs="SimSun" w:eastAsia="SimSun"/>
          <w:b w:val="0"/>
          <w:bCs w:val="0"/>
          <w:spacing w:val="-6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</w:p>
    <w:p>
      <w:pPr>
        <w:spacing w:after="0" w:line="358" w:lineRule="exact"/>
        <w:jc w:val="center"/>
        <w:sectPr>
          <w:pgSz w:w="11905" w:h="16840"/>
          <w:pgMar w:header="0" w:footer="982" w:top="1460" w:bottom="1180" w:left="1420" w:right="1420"/>
        </w:sectPr>
      </w:pPr>
    </w:p>
    <w:p>
      <w:pPr>
        <w:pStyle w:val="BodyText"/>
        <w:spacing w:line="362" w:lineRule="auto" w:before="8"/>
        <w:ind w:right="118" w:firstLine="420"/>
        <w:jc w:val="both"/>
      </w:pPr>
      <w:r>
        <w:rPr>
          <w:b w:val="0"/>
          <w:bCs w:val="0"/>
          <w:spacing w:val="0"/>
          <w:w w:val="100"/>
        </w:rPr>
        <w:t>因为整个常规赛的时间一定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比赛场数也一定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所以每个球队的休息时间也一定</w:t>
      </w:r>
      <w:r>
        <w:rPr>
          <w:b w:val="0"/>
          <w:bCs w:val="0"/>
          <w:spacing w:val="-32"/>
          <w:w w:val="100"/>
        </w:rPr>
        <w:t>。</w:t>
      </w:r>
      <w:r>
        <w:rPr>
          <w:b w:val="0"/>
          <w:bCs w:val="0"/>
          <w:spacing w:val="0"/>
          <w:w w:val="100"/>
        </w:rPr>
        <w:t>如果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休息时间平均分配在每场比赛之间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那对该队最为有利</w:t>
      </w:r>
      <w:r>
        <w:rPr>
          <w:b w:val="0"/>
          <w:bCs w:val="0"/>
          <w:spacing w:val="-32"/>
          <w:w w:val="100"/>
        </w:rPr>
        <w:t>。</w:t>
      </w:r>
      <w:r>
        <w:rPr>
          <w:b w:val="0"/>
          <w:bCs w:val="0"/>
          <w:spacing w:val="0"/>
          <w:w w:val="100"/>
        </w:rPr>
        <w:t>也就是说时间间隔的波动越小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有利。因此，我们利用方差，得出时间间隔的波动。</w:t>
      </w:r>
    </w:p>
    <w:p>
      <w:pPr>
        <w:pStyle w:val="BodyText"/>
        <w:spacing w:line="345" w:lineRule="auto" w:before="51"/>
        <w:ind w:right="119" w:firstLine="420"/>
        <w:jc w:val="both"/>
      </w:pPr>
      <w:r>
        <w:rPr>
          <w:b w:val="0"/>
          <w:bCs w:val="0"/>
          <w:spacing w:val="0"/>
          <w:w w:val="100"/>
        </w:rPr>
        <w:t>根据上表的相隔天数</w:t>
      </w:r>
      <w:r>
        <w:rPr>
          <w:b w:val="0"/>
          <w:bCs w:val="0"/>
          <w:spacing w:val="-24"/>
          <w:w w:val="100"/>
        </w:rPr>
        <w:t>，</w:t>
      </w:r>
      <w:r>
        <w:rPr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-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程</w:t>
      </w:r>
      <w:r>
        <w:rPr>
          <w:b w:val="0"/>
          <w:bCs w:val="0"/>
          <w:spacing w:val="0"/>
          <w:w w:val="100"/>
        </w:rPr>
        <w:t>序求出了时间间隔的方差</w:t>
      </w:r>
      <w:r>
        <w:rPr>
          <w:b w:val="0"/>
          <w:bCs w:val="0"/>
          <w:spacing w:val="-24"/>
          <w:w w:val="100"/>
        </w:rPr>
        <w:t>，</w:t>
      </w:r>
      <w:r>
        <w:rPr>
          <w:b w:val="0"/>
          <w:bCs w:val="0"/>
          <w:spacing w:val="0"/>
          <w:w w:val="100"/>
        </w:rPr>
        <w:t>结果如下表所</w:t>
      </w:r>
      <w:r>
        <w:rPr>
          <w:b w:val="0"/>
          <w:bCs w:val="0"/>
          <w:spacing w:val="-24"/>
          <w:w w:val="100"/>
        </w:rPr>
        <w:t>示</w:t>
      </w:r>
      <w:r>
        <w:rPr>
          <w:b w:val="0"/>
          <w:bCs w:val="0"/>
          <w:spacing w:val="0"/>
          <w:w w:val="100"/>
        </w:rPr>
        <w:t>（具</w:t>
      </w:r>
      <w:r>
        <w:rPr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序见附录二</w:t>
      </w:r>
      <w:r>
        <w:rPr>
          <w:b w:val="0"/>
          <w:bCs w:val="0"/>
          <w:spacing w:val="-106"/>
          <w:w w:val="100"/>
        </w:rPr>
        <w:t>）</w:t>
      </w:r>
      <w:r>
        <w:rPr>
          <w:b w:val="0"/>
          <w:bCs w:val="0"/>
          <w:spacing w:val="0"/>
          <w:w w:val="100"/>
        </w:rPr>
        <w:t>：</w:t>
      </w:r>
    </w:p>
    <w:p>
      <w:pPr>
        <w:spacing w:line="30" w:lineRule="exact" w:before="7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40" w:hRule="exact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2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编号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3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球队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方差</w:t>
            </w:r>
          </w:p>
        </w:tc>
        <w:tc>
          <w:tcPr>
            <w:tcW w:w="87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数量指标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7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编号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2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球队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2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方差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1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数量指标</w:t>
            </w:r>
          </w:p>
        </w:tc>
      </w:tr>
      <w:tr>
        <w:trPr>
          <w:trHeight w:val="326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1" w:right="392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魔术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7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1" w:right="46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黄蜂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56" w:right="35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328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1" w:right="392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奇才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7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1" w:right="46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马刺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326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1" w:right="392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老鹰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7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1" w:right="46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火箭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328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1" w:right="392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山猫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小牛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326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1" w:right="392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热火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7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1" w:right="46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灰熊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56" w:right="35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328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1" w:right="392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2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凯尔特人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0.651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7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520.8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" w:right="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爵士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326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1" w:right="392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猛龙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7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1" w:right="46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掘金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328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1" w:right="392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0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人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0" w:right="46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开拓者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326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91" w:right="392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篮网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1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森林狼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325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尼克斯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0.711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568.8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1" w:right="46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25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1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超音速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340" w:hRule="exact"/>
        </w:trPr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38" w:right="33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11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3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活塞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1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87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460" w:right="46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26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2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湖人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326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8" w:right="33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骑士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0" w:right="46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27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太阳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328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步行者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0.711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7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568.8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" w:right="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勇士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326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8" w:right="33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公牛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0" w:right="46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29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国王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325" w:hRule="exact"/>
        </w:trPr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8" w:right="33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雄鹿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快船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7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</w:tbl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="358" w:lineRule="exact"/>
        <w:ind w:left="3514" w:right="3958"/>
        <w:jc w:val="center"/>
      </w:pPr>
      <w:r>
        <w:rPr>
          <w:rFonts w:ascii="SimSun" w:hAnsi="SimSun" w:cs="SimSun" w:eastAsia="SimSun"/>
          <w:b w:val="0"/>
          <w:bCs w:val="0"/>
          <w:spacing w:val="0"/>
          <w:w w:val="100"/>
        </w:rPr>
        <w:t>表</w:t>
      </w:r>
      <w:r>
        <w:rPr>
          <w:rFonts w:ascii="SimSun" w:hAnsi="SimSun" w:cs="SimSun" w:eastAsia="SimSun"/>
          <w:b w:val="0"/>
          <w:bCs w:val="0"/>
          <w:spacing w:val="-6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97" w:lineRule="auto"/>
        <w:ind w:right="116" w:firstLine="420"/>
        <w:jc w:val="left"/>
      </w:pPr>
      <w:r>
        <w:rPr>
          <w:b w:val="0"/>
          <w:bCs w:val="0"/>
          <w:spacing w:val="2"/>
          <w:w w:val="100"/>
        </w:rPr>
        <w:t>为统一各因素的数量级，作出综合分析，我们令方差乘以一个统一的参</w:t>
      </w:r>
      <w:r>
        <w:rPr>
          <w:b w:val="0"/>
          <w:bCs w:val="0"/>
          <w:spacing w:val="0"/>
          <w:w w:val="100"/>
        </w:rPr>
        <w:t>数</w:t>
      </w:r>
      <w:r>
        <w:rPr>
          <w:b w:val="0"/>
          <w:bCs w:val="0"/>
          <w:spacing w:val="-6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position w:val="-5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  <w:t>8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position w:val="0"/>
        </w:rPr>
        <w:t>0</w:t>
      </w:r>
      <w:r>
        <w:rPr>
          <w:b w:val="0"/>
          <w:bCs w:val="0"/>
          <w:i w:val="0"/>
          <w:spacing w:val="2"/>
          <w:w w:val="100"/>
          <w:position w:val="0"/>
        </w:rPr>
        <w:t>，得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到</w:t>
      </w:r>
      <w:r>
        <w:rPr>
          <w:b w:val="0"/>
          <w:bCs w:val="0"/>
          <w:i w:val="0"/>
          <w:spacing w:val="-5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position w:val="-5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。</w:t>
      </w:r>
    </w:p>
    <w:p>
      <w:pPr>
        <w:pStyle w:val="BodyText"/>
        <w:spacing w:line="309" w:lineRule="exact"/>
        <w:ind w:right="0"/>
        <w:jc w:val="left"/>
      </w:pPr>
      <w:r>
        <w:rPr>
          <w:b w:val="0"/>
          <w:bCs w:val="0"/>
          <w:spacing w:val="0"/>
          <w:w w:val="100"/>
        </w:rPr>
        <w:t>●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场地转移的模型：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62" w:lineRule="auto"/>
        <w:ind w:right="118" w:firstLine="420"/>
        <w:jc w:val="left"/>
      </w:pPr>
      <w:r>
        <w:rPr>
          <w:b w:val="0"/>
          <w:bCs w:val="0"/>
          <w:spacing w:val="0"/>
          <w:w w:val="100"/>
        </w:rPr>
        <w:t>我们对比赛球队场地的转移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根据比赛时所在地区的不同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粗略的化分为主场</w:t>
      </w:r>
      <w:r>
        <w:rPr>
          <w:b w:val="0"/>
          <w:bCs w:val="0"/>
          <w:spacing w:val="-32"/>
          <w:w w:val="100"/>
        </w:rPr>
        <w:t>、</w:t>
      </w:r>
      <w:r>
        <w:rPr>
          <w:b w:val="0"/>
          <w:bCs w:val="0"/>
          <w:spacing w:val="0"/>
          <w:w w:val="100"/>
        </w:rPr>
        <w:t>客场在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同区</w:t>
      </w:r>
      <w:r>
        <w:rPr>
          <w:b w:val="0"/>
          <w:bCs w:val="0"/>
          <w:spacing w:val="-24"/>
          <w:w w:val="100"/>
        </w:rPr>
        <w:t>、</w:t>
      </w:r>
      <w:r>
        <w:rPr>
          <w:b w:val="0"/>
          <w:bCs w:val="0"/>
          <w:spacing w:val="0"/>
          <w:w w:val="100"/>
        </w:rPr>
        <w:t>客场在同部不同区</w:t>
      </w:r>
      <w:r>
        <w:rPr>
          <w:b w:val="0"/>
          <w:bCs w:val="0"/>
          <w:spacing w:val="-24"/>
          <w:w w:val="100"/>
        </w:rPr>
        <w:t>、</w:t>
      </w:r>
      <w:r>
        <w:rPr>
          <w:b w:val="0"/>
          <w:bCs w:val="0"/>
          <w:spacing w:val="0"/>
          <w:w w:val="100"/>
        </w:rPr>
        <w:t>客场在不同部四种状态</w:t>
      </w:r>
      <w:r>
        <w:rPr>
          <w:b w:val="0"/>
          <w:bCs w:val="0"/>
          <w:spacing w:val="-24"/>
          <w:w w:val="100"/>
        </w:rPr>
        <w:t>。</w:t>
      </w:r>
      <w:r>
        <w:rPr>
          <w:b w:val="0"/>
          <w:bCs w:val="0"/>
          <w:spacing w:val="0"/>
          <w:w w:val="100"/>
        </w:rPr>
        <w:t>在这四种状态转换时</w:t>
      </w:r>
      <w:r>
        <w:rPr>
          <w:b w:val="0"/>
          <w:bCs w:val="0"/>
          <w:spacing w:val="-24"/>
          <w:w w:val="100"/>
        </w:rPr>
        <w:t>，</w:t>
      </w:r>
      <w:r>
        <w:rPr>
          <w:b w:val="0"/>
          <w:bCs w:val="0"/>
          <w:spacing w:val="0"/>
          <w:w w:val="100"/>
        </w:rPr>
        <w:t>以其距离的</w:t>
      </w:r>
      <w:r>
        <w:rPr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0"/>
          <w:w w:val="100"/>
        </w:rPr>
        <w:t>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不同，赋予了不同的数值。离主场越远，数值越大，对球队越不利。其具体数据如下：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主场变客场，比赛地在同区，赋值为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4：</w:t>
      </w:r>
    </w:p>
    <w:p>
      <w:pPr>
        <w:pStyle w:val="BodyText"/>
        <w:spacing w:line="362" w:lineRule="auto" w:before="51"/>
        <w:ind w:right="2619"/>
        <w:jc w:val="left"/>
      </w:pPr>
      <w:r>
        <w:rPr>
          <w:b w:val="0"/>
          <w:bCs w:val="0"/>
          <w:spacing w:val="0"/>
          <w:w w:val="100"/>
        </w:rPr>
        <w:t>在同区，客场变主场，赋值为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2；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在同部，客场变客场，赋值为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14：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在同部不同区，主场变客场，赋值为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6；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在同部不同区，客场变主场，赋值为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5；</w:t>
      </w:r>
    </w:p>
    <w:p>
      <w:pPr>
        <w:spacing w:after="0" w:line="362" w:lineRule="auto"/>
        <w:jc w:val="left"/>
        <w:sectPr>
          <w:pgSz w:w="11905" w:h="16840"/>
          <w:pgMar w:header="0" w:footer="982" w:top="1460" w:bottom="1180" w:left="1680" w:right="1680"/>
        </w:sectPr>
      </w:pPr>
    </w:p>
    <w:p>
      <w:pPr>
        <w:pStyle w:val="BodyText"/>
        <w:spacing w:line="362" w:lineRule="auto" w:before="8"/>
        <w:ind w:right="2437"/>
        <w:jc w:val="left"/>
      </w:pPr>
      <w:r>
        <w:rPr/>
        <w:pict>
          <v:group style="position:absolute;margin-left:161.625pt;margin-top:170.214081pt;width:333.750002pt;height:200.489996pt;mso-position-horizontal-relative:page;mso-position-vertical-relative:paragraph;z-index:-17633" coordorigin="3233,3404" coordsize="6675,4010">
            <v:group style="position:absolute;left:3240;top:3412;width:2339;height:1136" coordorigin="3240,3412" coordsize="2339,1136">
              <v:shape style="position:absolute;left:3240;top:3412;width:2339;height:1136" coordorigin="3240,3412" coordsize="2339,1136" path="m4410,3412l4314,3414,4220,3419,4129,3428,4040,3441,3954,3456,3872,3475,3793,3497,3719,3521,3648,3549,3582,3578,3521,3610,3466,3644,3415,3681,3332,3759,3274,3843,3244,3933,3240,3979,3244,4026,3274,4116,3332,4201,3415,4279,3466,4315,3521,4350,3582,4382,3648,4411,3719,4439,3793,4463,3872,4485,3954,4504,4040,4519,4129,4532,4220,4541,4314,4546,4410,4548,4506,4546,4600,4541,4691,4532,4779,4519,4865,4504,4947,4485,5026,4463,5100,4439,5171,4411,5237,4382,5297,4350,5353,4315,5404,4279,5487,4201,5545,4116,5575,4026,5579,3979,5575,3933,5545,3843,5487,3759,5404,3681,5353,3644,5297,3610,5237,3578,5171,3549,5100,3521,5026,3497,4947,3475,4865,3456,4779,3441,4691,3428,4600,3419,4506,3414,4410,3412xe" filled="f" stroked="t" strokeweight=".75pt" strokecolor="#000000">
                <v:path arrowok="t"/>
              </v:shape>
            </v:group>
            <v:group style="position:absolute;left:7558;top:6258;width:2339;height:1136" coordorigin="7558,6258" coordsize="2339,1136">
              <v:shape style="position:absolute;left:7558;top:6258;width:2339;height:1136" coordorigin="7558,6258" coordsize="2339,1136" path="m8728,6258l8632,6260,8538,6266,8447,6275,8358,6287,8272,6303,8190,6322,8112,6343,8037,6368,7966,6395,7901,6425,7839,6457,7784,6491,7733,6527,7650,6605,7592,6689,7561,6779,7558,6826,7561,6872,7592,6963,7650,7047,7733,7126,7784,7162,7839,7196,7901,7228,7966,7258,8037,7285,8112,7309,8190,7331,8272,7350,8358,7366,8447,7378,8538,7387,8632,7393,8728,7395,8823,7393,8917,7387,9009,7378,9097,7366,9183,7350,9265,7331,9343,7309,9418,7285,9488,7258,9554,7228,9615,7196,9671,7162,9721,7126,9805,7047,9862,6963,9893,6872,9896,6826,9893,6779,9862,6689,9805,6605,9721,6527,9671,6491,9615,6457,9554,6425,9488,6395,9418,6368,9343,6343,9265,6322,9183,6303,9097,6287,9009,6275,8917,6266,8823,6260,8728,6258xe" filled="f" stroked="t" strokeweight=".75pt" strokecolor="#000000">
                <v:path arrowok="t"/>
              </v:shape>
            </v:group>
            <v:group style="position:absolute;left:7558;top:3412;width:2342;height:1136" coordorigin="7558,3412" coordsize="2342,1136">
              <v:shape style="position:absolute;left:7558;top:3412;width:2342;height:1136" coordorigin="7558,3412" coordsize="2342,1136" path="m8729,3412l8633,3414,8539,3419,8447,3428,8359,3441,8273,3456,8191,3475,8112,3497,8037,3521,7967,3549,7901,3578,7840,3610,7784,3644,7733,3681,7650,3759,7592,3843,7561,3933,7558,3979,7561,4026,7592,4116,7650,4201,7733,4279,7784,4315,7840,4350,7901,4382,7967,4411,8037,4439,8112,4463,8191,4485,8273,4504,8359,4519,8447,4532,8539,4541,8633,4546,8729,4548,8825,4546,8919,4541,9010,4532,9099,4519,9185,4504,9267,4485,9346,4463,9420,4439,9491,4411,9557,4382,9618,4350,9674,4315,9725,4279,9808,4201,9866,4116,9896,4026,9900,3979,9896,3933,9866,3843,9808,3759,9725,3681,9674,3644,9618,3610,9557,3578,9491,3549,9420,3521,9346,3497,9267,3475,9185,3456,9099,3441,9010,3428,8919,3419,8825,3414,8729,3412xe" filled="f" stroked="t" strokeweight=".75pt" strokecolor="#000000">
                <v:path arrowok="t"/>
              </v:shape>
            </v:group>
            <v:group style="position:absolute;left:8329;top:4513;width:120;height:1756" coordorigin="8329,4513" coordsize="120,1756">
              <v:shape style="position:absolute;left:8329;top:4513;width:120;height:1756" coordorigin="8329,4513" coordsize="120,1756" path="m8389,4606l8383,4608,8382,4614,8382,6262,8383,6267,8389,6269,8394,6267,8396,6262,8396,4614,8394,4608,8389,4606xe" filled="t" fillcolor="#000000" stroked="f">
                <v:path arrowok="t"/>
                <v:fill type="solid"/>
              </v:shape>
              <v:shape style="position:absolute;left:8329;top:4513;width:120;height:1756" coordorigin="8329,4513" coordsize="120,1756" path="m8389,4513l8329,4633,8382,4633,8382,4614,8383,4608,8389,4606,8435,4606,8389,4513xe" filled="t" fillcolor="#000000" stroked="f">
                <v:path arrowok="t"/>
                <v:fill type="solid"/>
              </v:shape>
              <v:shape style="position:absolute;left:8329;top:4513;width:120;height:1756" coordorigin="8329,4513" coordsize="120,1756" path="m8435,4606l8389,4606,8394,4608,8396,4614,8396,4633,8449,4633,8435,4606xe" filled="t" fillcolor="#000000" stroked="f">
                <v:path arrowok="t"/>
                <v:fill type="solid"/>
              </v:shape>
            </v:group>
            <v:group style="position:absolute;left:8993;top:4506;width:120;height:1756" coordorigin="8993,4506" coordsize="120,1756">
              <v:shape style="position:absolute;left:8993;top:4506;width:120;height:1756" coordorigin="8993,4506" coordsize="120,1756" path="m9046,6142l8993,6142,9053,6262,9099,6169,9053,6169,9048,6167,9046,6162,9046,6142xe" filled="t" fillcolor="#000000" stroked="f">
                <v:path arrowok="t"/>
                <v:fill type="solid"/>
              </v:shape>
              <v:shape style="position:absolute;left:8993;top:4506;width:120;height:1756" coordorigin="8993,4506" coordsize="120,1756" path="m9053,4506l9048,4509,9046,4513,9046,6162,9048,6167,9053,6169,9059,6167,9060,6162,9060,4513,9059,4509,9053,4506xe" filled="t" fillcolor="#000000" stroked="f">
                <v:path arrowok="t"/>
                <v:fill type="solid"/>
              </v:shape>
              <v:shape style="position:absolute;left:8993;top:4506;width:120;height:1756" coordorigin="8993,4506" coordsize="120,1756" path="m9113,6142l9060,6142,9060,6162,9059,6167,9053,6169,9099,6169,9113,6142xe" filled="t" fillcolor="#000000" stroked="f">
                <v:path arrowok="t"/>
                <v:fill type="solid"/>
              </v:shape>
            </v:group>
            <v:group style="position:absolute;left:3240;top:6271;width:2339;height:1135" coordorigin="3240,6271" coordsize="2339,1135">
              <v:shape style="position:absolute;left:3240;top:6271;width:2339;height:1135" coordorigin="3240,6271" coordsize="2339,1135" path="m4410,6271l4314,6273,4220,6279,4129,6288,4040,6300,3954,6316,3872,6335,3793,6356,3719,6381,3648,6408,3582,6438,3521,6470,3466,6504,3415,6540,3332,6618,3274,6703,3244,6792,3240,6839,3244,6885,3274,6975,3332,7060,3415,7138,3466,7174,3521,7208,3582,7240,3648,7270,3719,7297,3793,7321,3872,7343,3954,7362,4040,7378,4129,7390,4220,7399,4314,7405,4410,7407,4506,7405,4600,7399,4691,7390,4779,7378,4865,7362,4947,7343,5026,7321,5100,7297,5171,7270,5237,7240,5297,7208,5353,7174,5404,7138,5487,7060,5545,6975,5575,6885,5579,6839,5575,6792,5545,6703,5487,6618,5404,6540,5353,6504,5297,6470,5237,6438,5171,6408,5100,6381,5026,6356,4947,6335,4865,6316,4779,6300,4691,6288,4600,6279,4506,6273,4410,6271xe" filled="f" stroked="t" strokeweight=".75pt" strokecolor="#000000">
                <v:path arrowok="t"/>
              </v:shape>
            </v:group>
            <v:group style="position:absolute;left:5399;top:4330;width:2782;height:1927" coordorigin="5399,4330" coordsize="2782,1927">
              <v:shape style="position:absolute;left:5399;top:4330;width:2782;height:1927" coordorigin="5399,4330" coordsize="2782,1927" path="m8078,6195l8048,6238,8180,6257,8154,6208,8100,6208,8094,6207,8078,6195xe" filled="t" fillcolor="#000000" stroked="f">
                <v:path arrowok="t"/>
                <v:fill type="solid"/>
              </v:shape>
              <v:shape style="position:absolute;left:5399;top:4330;width:2782;height:1927" coordorigin="5399,4330" coordsize="2782,1927" path="m8087,6182l8078,6195,8094,6207,8100,6208,8105,6204,8106,6198,8104,6193,8087,6182xe" filled="t" fillcolor="#000000" stroked="f">
                <v:path arrowok="t"/>
                <v:fill type="solid"/>
              </v:shape>
              <v:shape style="position:absolute;left:5399;top:4330;width:2782;height:1927" coordorigin="5399,4330" coordsize="2782,1927" path="m8117,6139l8087,6182,8104,6193,8106,6198,8105,6204,8100,6208,8154,6208,8117,6139xe" filled="t" fillcolor="#000000" stroked="f">
                <v:path arrowok="t"/>
                <v:fill type="solid"/>
              </v:shape>
              <v:shape style="position:absolute;left:5399;top:4330;width:2782;height:1927" coordorigin="5399,4330" coordsize="2782,1927" path="m5502,4392l5493,4405,8078,6195,8087,6182,5502,4392xe" filled="t" fillcolor="#000000" stroked="f">
                <v:path arrowok="t"/>
                <v:fill type="solid"/>
              </v:shape>
              <v:shape style="position:absolute;left:5399;top:4330;width:2782;height:1927" coordorigin="5399,4330" coordsize="2782,1927" path="m5399,4330l5464,4447,5493,4405,5477,4393,5474,4389,5476,4383,5480,4379,5511,4379,5532,4349,5399,4330xe" filled="t" fillcolor="#000000" stroked="f">
                <v:path arrowok="t"/>
                <v:fill type="solid"/>
              </v:shape>
              <v:shape style="position:absolute;left:5399;top:4330;width:2782;height:1927" coordorigin="5399,4330" coordsize="2782,1927" path="m5480,4379l5476,4383,5474,4389,5477,4393,5493,4405,5502,4392,5485,4380,5480,4379xe" filled="t" fillcolor="#000000" stroked="f">
                <v:path arrowok="t"/>
                <v:fill type="solid"/>
              </v:shape>
              <v:shape style="position:absolute;left:5399;top:4330;width:2782;height:1927" coordorigin="5399,4330" coordsize="2782,1927" path="m5511,4379l5480,4379,5485,4380,5502,4392,5511,4379xe" filled="t" fillcolor="#000000" stroked="f">
                <v:path arrowok="t"/>
                <v:fill type="solid"/>
              </v:shape>
            </v:group>
            <v:group style="position:absolute;left:5557;top:6947;width:2000;height:120" coordorigin="5557,6947" coordsize="2000,120">
              <v:shape style="position:absolute;left:5557;top:6947;width:2000;height:120" coordorigin="5557,6947" coordsize="2000,120" path="m7438,6947l7438,7067,7543,7014,7458,7014,7463,7012,7465,7007,7463,7001,7458,7000,7543,7000,7438,6947xe" filled="t" fillcolor="#000000" stroked="f">
                <v:path arrowok="t"/>
                <v:fill type="solid"/>
              </v:shape>
              <v:shape style="position:absolute;left:5557;top:6947;width:2000;height:120" coordorigin="5557,6947" coordsize="2000,120" path="m7438,7000l5564,7000,5560,7001,5557,7007,5560,7012,5564,7014,7438,7014,7438,7000xe" filled="t" fillcolor="#000000" stroked="f">
                <v:path arrowok="t"/>
                <v:fill type="solid"/>
              </v:shape>
              <v:shape style="position:absolute;left:5557;top:6947;width:2000;height:120" coordorigin="5557,6947" coordsize="2000,120" path="m7543,7000l7458,7000,7463,7001,7465,7007,7463,7012,7458,7014,7543,7014,7558,7007,7543,7000xe" filled="t" fillcolor="#000000" stroked="f">
                <v:path arrowok="t"/>
                <v:fill type="solid"/>
              </v:shape>
            </v:group>
            <v:group style="position:absolute;left:5564;top:6579;width:2002;height:120" coordorigin="5564,6579" coordsize="2002,120">
              <v:shape style="position:absolute;left:5564;top:6579;width:2002;height:120" coordorigin="5564,6579" coordsize="2002,120" path="m5684,6579l5564,6639,5684,6699,5684,6646,5665,6646,5659,6645,5658,6639,5659,6634,5665,6631,5684,6631,5684,6579xe" filled="t" fillcolor="#000000" stroked="f">
                <v:path arrowok="t"/>
                <v:fill type="solid"/>
              </v:shape>
              <v:shape style="position:absolute;left:5564;top:6579;width:2002;height:120" coordorigin="5564,6579" coordsize="2002,120" path="m5684,6631l5665,6631,5659,6634,5658,6639,5659,6645,5665,6646,5684,6646,5684,6631xe" filled="t" fillcolor="#000000" stroked="f">
                <v:path arrowok="t"/>
                <v:fill type="solid"/>
              </v:shape>
              <v:shape style="position:absolute;left:5564;top:6579;width:2002;height:120" coordorigin="5564,6579" coordsize="2002,120" path="m7558,6631l5684,6631,5684,6646,7558,6646,7564,6645,7566,6639,7564,6634,7558,6631xe" filled="t" fillcolor="#000000" stroked="f">
                <v:path arrowok="t"/>
                <v:fill type="solid"/>
              </v:shape>
            </v:group>
            <v:group style="position:absolute;left:5059;top:4161;width:2498;height:2189" coordorigin="5059,4161" coordsize="2498,2189">
              <v:shape style="position:absolute;left:5059;top:4161;width:2498;height:2189" coordorigin="5059,4161" coordsize="2498,2189" path="m7463,4234l5062,6336,5059,6341,5062,6347,5066,6349,5072,6347,7473,4246,7463,4234xe" filled="t" fillcolor="#000000" stroked="f">
                <v:path arrowok="t"/>
                <v:fill type="solid"/>
              </v:shape>
              <v:shape style="position:absolute;left:5059;top:4161;width:2498;height:2189" coordorigin="5059,4161" coordsize="2498,2189" path="m7534,4219l7483,4219,7488,4222,7490,4227,7488,4233,7473,4246,7507,4285,7534,4219xe" filled="t" fillcolor="#000000" stroked="f">
                <v:path arrowok="t"/>
                <v:fill type="solid"/>
              </v:shape>
              <v:shape style="position:absolute;left:5059;top:4161;width:2498;height:2189" coordorigin="5059,4161" coordsize="2498,2189" path="m7483,4219l7478,4221,7463,4234,7473,4246,7488,4233,7490,4227,7488,4222,7483,4219xe" filled="t" fillcolor="#000000" stroked="f">
                <v:path arrowok="t"/>
                <v:fill type="solid"/>
              </v:shape>
              <v:shape style="position:absolute;left:5059;top:4161;width:2498;height:2189" coordorigin="5059,4161" coordsize="2498,2189" path="m7558,4161l7428,4194,7463,4234,7478,4221,7483,4219,7534,4219,7558,4161xe" filled="t" fillcolor="#000000" stroked="f">
                <v:path arrowok="t"/>
                <v:fill type="solid"/>
              </v:shape>
            </v:group>
            <v:group style="position:absolute;left:5564;top:4428;width:2500;height:2189" coordorigin="5564,4428" coordsize="2500,2189">
              <v:shape style="position:absolute;left:5564;top:4428;width:2500;height:2189" coordorigin="5564,4428" coordsize="2500,2189" path="m5616,6492l5564,6617,5695,6583,5673,6558,5640,6558,5634,6556,5633,6551,5635,6545,5650,6532,5616,6492xe" filled="t" fillcolor="#000000" stroked="f">
                <v:path arrowok="t"/>
                <v:fill type="solid"/>
              </v:shape>
              <v:shape style="position:absolute;left:5564;top:4428;width:2500;height:2189" coordorigin="5564,4428" coordsize="2500,2189" path="m5650,6532l5635,6545,5633,6551,5634,6556,5640,6558,5645,6557,5660,6543,5650,6532xe" filled="t" fillcolor="#000000" stroked="f">
                <v:path arrowok="t"/>
                <v:fill type="solid"/>
              </v:shape>
              <v:shape style="position:absolute;left:5564;top:4428;width:2500;height:2189" coordorigin="5564,4428" coordsize="2500,2189" path="m5660,6543l5645,6557,5640,6558,5673,6558,5660,6543xe" filled="t" fillcolor="#000000" stroked="f">
                <v:path arrowok="t"/>
                <v:fill type="solid"/>
              </v:shape>
              <v:shape style="position:absolute;left:5564;top:4428;width:2500;height:2189" coordorigin="5564,4428" coordsize="2500,2189" path="m8057,4428l8051,4431,5650,6532,5660,6543,8060,4441,8064,4437,8062,4431,8057,4428xe" filled="t" fillcolor="#000000" stroked="f">
                <v:path arrowok="t"/>
                <v:fill type="solid"/>
              </v:shape>
            </v:group>
            <v:group style="position:absolute;left:4010;top:4528;width:120;height:1763" coordorigin="4010,4528" coordsize="120,1763">
              <v:shape style="position:absolute;left:4010;top:4528;width:120;height:1763" coordorigin="4010,4528" coordsize="120,1763" path="m4070,4620l4064,4623,4062,4627,4062,6282,4064,6288,4070,6291,4075,6288,4078,6282,4078,4627,4075,4623,4070,4620xe" filled="t" fillcolor="#000000" stroked="f">
                <v:path arrowok="t"/>
                <v:fill type="solid"/>
              </v:shape>
              <v:shape style="position:absolute;left:4010;top:4528;width:120;height:1763" coordorigin="4010,4528" coordsize="120,1763" path="m4070,4528l4010,4648,4062,4648,4062,4627,4064,4623,4070,4620,4117,4620,4070,4528xe" filled="t" fillcolor="#000000" stroked="f">
                <v:path arrowok="t"/>
                <v:fill type="solid"/>
              </v:shape>
              <v:shape style="position:absolute;left:4010;top:4528;width:120;height:1763" coordorigin="4010,4528" coordsize="120,1763" path="m4117,4620l4070,4620,4075,4623,4078,4627,4078,4648,4130,4648,4117,4620xe" filled="t" fillcolor="#000000" stroked="f">
                <v:path arrowok="t"/>
                <v:fill type="solid"/>
              </v:shape>
            </v:group>
            <v:group style="position:absolute;left:4675;top:4521;width:120;height:1762" coordorigin="4675,4521" coordsize="120,1762">
              <v:shape style="position:absolute;left:4675;top:4521;width:120;height:1762" coordorigin="4675,4521" coordsize="120,1762" path="m4728,6162l4675,6162,4735,6282,4781,6190,4735,6190,4729,6189,4728,6183,4728,6162xe" filled="t" fillcolor="#000000" stroked="f">
                <v:path arrowok="t"/>
                <v:fill type="solid"/>
              </v:shape>
              <v:shape style="position:absolute;left:4675;top:4521;width:120;height:1762" coordorigin="4675,4521" coordsize="120,1762" path="m4735,4521l4729,4523,4728,4528,4728,6183,4729,6189,4735,6190,4740,6189,4742,6183,4742,4528,4740,4523,4735,4521xe" filled="t" fillcolor="#000000" stroked="f">
                <v:path arrowok="t"/>
                <v:fill type="solid"/>
              </v:shape>
              <v:shape style="position:absolute;left:4675;top:4521;width:120;height:1762" coordorigin="4675,4521" coordsize="120,1762" path="m4795,6162l4742,6162,4742,6183,4740,6189,4735,6190,4781,6190,4795,6162xe" filled="t" fillcolor="#00000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在同部不同区到不同部比赛，赋值为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18；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在不同部到同部不同区比赛，赋值为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18；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在不同部，主场变客场，赋值为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8；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在不同部，客场变主场，赋值为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7；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在不同部到同部同区比赛，赋值为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16；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在同区到不同部比赛，赋值为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16；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我们对各场地之间的场地数量指标用图形表示出来，如图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所示:</w:t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0" w:footer="982" w:top="1460" w:bottom="1180" w:left="1680" w:right="1680"/>
        </w:sectPr>
      </w:pPr>
    </w:p>
    <w:p>
      <w:pPr>
        <w:spacing w:before="33"/>
        <w:ind w:left="0" w:right="0" w:firstLine="0"/>
        <w:jc w:val="right"/>
        <w:rPr>
          <w:rFonts w:ascii="SimSun" w:hAnsi="SimSun" w:cs="SimSun" w:eastAsia="SimSun"/>
          <w:sz w:val="18"/>
          <w:szCs w:val="18"/>
        </w:rPr>
      </w:pPr>
      <w:r>
        <w:rPr>
          <w:rFonts w:ascii="SimSun" w:hAnsi="SimSun" w:cs="SimSun" w:eastAsia="SimSun"/>
          <w:b w:val="0"/>
          <w:bCs w:val="0"/>
          <w:spacing w:val="0"/>
          <w:w w:val="100"/>
          <w:sz w:val="18"/>
          <w:szCs w:val="18"/>
        </w:rPr>
        <w:t>不同部</w:t>
      </w:r>
    </w:p>
    <w:p>
      <w:pPr>
        <w:spacing w:before="90"/>
        <w:ind w:left="0" w:right="132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20</w:t>
      </w:r>
    </w:p>
    <w:p>
      <w:pPr>
        <w:tabs>
          <w:tab w:pos="3469" w:val="left" w:leader="none"/>
        </w:tabs>
        <w:spacing w:before="33"/>
        <w:ind w:left="1750" w:right="0" w:firstLine="0"/>
        <w:jc w:val="left"/>
        <w:rPr>
          <w:rFonts w:ascii="SimSun" w:hAnsi="SimSun" w:cs="SimSun" w:eastAsia="SimSun"/>
          <w:sz w:val="18"/>
          <w:szCs w:val="18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3"/>
          <w:sz w:val="18"/>
          <w:szCs w:val="18"/>
        </w:rPr>
        <w:t>18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3"/>
          <w:sz w:val="18"/>
          <w:szCs w:val="18"/>
        </w:rPr>
        <w:tab/>
      </w:r>
      <w:r>
        <w:rPr>
          <w:rFonts w:ascii="SimSun" w:hAnsi="SimSun" w:cs="SimSun" w:eastAsia="SimSun"/>
          <w:b w:val="0"/>
          <w:bCs w:val="0"/>
          <w:spacing w:val="0"/>
          <w:w w:val="100"/>
          <w:position w:val="0"/>
          <w:sz w:val="18"/>
          <w:szCs w:val="18"/>
        </w:rPr>
        <w:t>同部不同区</w:t>
      </w:r>
    </w:p>
    <w:p>
      <w:pPr>
        <w:spacing w:before="89"/>
        <w:ind w:left="0" w:right="1524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86.559998pt;margin-top:-7.004362pt;width:85.8pt;height:6pt;mso-position-horizontal-relative:page;mso-position-vertical-relative:paragraph;z-index:-17632" coordorigin="5731,-140" coordsize="1716,120">
            <v:shape style="position:absolute;left:5731;top:-140;width:1716;height:120" coordorigin="5731,-140" coordsize="1716,120" path="m5851,-140l5731,-80,5851,-20,5851,-73,5831,-73,5826,-74,5824,-80,5826,-85,5831,-87,5851,-87,5851,-140xe" filled="t" fillcolor="#000000" stroked="f">
              <v:path arrowok="t"/>
              <v:fill type="solid"/>
            </v:shape>
            <v:shape style="position:absolute;left:5731;top:-140;width:1716;height:120" coordorigin="5731,-140" coordsize="1716,120" path="m7327,-140l7327,-20,7433,-73,7346,-73,7352,-74,7355,-80,7352,-85,7346,-87,7433,-87,7327,-140xe" filled="t" fillcolor="#000000" stroked="f">
              <v:path arrowok="t"/>
              <v:fill type="solid"/>
            </v:shape>
            <v:shape style="position:absolute;left:5731;top:-140;width:1716;height:120" coordorigin="5731,-140" coordsize="1716,120" path="m5851,-87l5831,-87,5826,-85,5824,-80,5826,-74,5831,-73,5851,-73,5851,-87xe" filled="t" fillcolor="#000000" stroked="f">
              <v:path arrowok="t"/>
              <v:fill type="solid"/>
            </v:shape>
            <v:shape style="position:absolute;left:5731;top:-140;width:1716;height:120" coordorigin="5731,-140" coordsize="1716,120" path="m7327,-87l5851,-87,5851,-73,7327,-73,7327,-87xe" filled="t" fillcolor="#000000" stroked="f">
              <v:path arrowok="t"/>
              <v:fill type="solid"/>
            </v:shape>
            <v:shape style="position:absolute;left:5731;top:-140;width:1716;height:120" coordorigin="5731,-140" coordsize="1716,120" path="m7433,-87l7346,-87,7352,-85,7355,-80,7352,-74,7346,-73,7433,-73,7447,-80,7433,-87xe" filled="t" fillcolor="#00000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16</w:t>
      </w:r>
    </w:p>
    <w:p>
      <w:pPr>
        <w:spacing w:after="0"/>
        <w:jc w:val="righ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05" w:h="16840"/>
          <w:pgMar w:top="1520" w:bottom="1180" w:left="1680" w:right="1680"/>
          <w:cols w:num="2" w:equalWidth="0">
            <w:col w:w="3001" w:space="40"/>
            <w:col w:w="5504"/>
          </w:cols>
        </w:sectPr>
      </w:pP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6"/>
        <w:ind w:left="4069" w:right="387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16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05" w:h="16840"/>
          <w:pgMar w:top="1520" w:bottom="11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3175" w:val="left" w:leader="none"/>
          <w:tab w:pos="4171" w:val="left" w:leader="none"/>
        </w:tabs>
        <w:ind w:left="217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8"/>
          <w:sz w:val="18"/>
          <w:szCs w:val="1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</w:r>
    </w:p>
    <w:p>
      <w:pPr>
        <w:spacing w:line="170" w:lineRule="exact" w:before="6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ind w:left="0" w:right="75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5</w:t>
      </w:r>
    </w:p>
    <w:p>
      <w:pPr>
        <w:tabs>
          <w:tab w:pos="3147" w:val="left" w:leader="none"/>
        </w:tabs>
        <w:spacing w:line="176" w:lineRule="exact"/>
        <w:ind w:left="213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14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14</w:t>
      </w:r>
    </w:p>
    <w:p>
      <w:pPr>
        <w:spacing w:after="0" w:line="176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05" w:h="16840"/>
          <w:pgMar w:top="1520" w:bottom="1180" w:left="1680" w:right="1680"/>
          <w:cols w:num="2" w:equalWidth="0">
            <w:col w:w="4262" w:space="40"/>
            <w:col w:w="424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195" w:lineRule="exact" w:before="76"/>
        <w:ind w:left="1217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2</w:t>
      </w:r>
    </w:p>
    <w:p>
      <w:pPr>
        <w:tabs>
          <w:tab w:pos="5555" w:val="left" w:leader="none"/>
        </w:tabs>
        <w:spacing w:line="168" w:lineRule="exact"/>
        <w:ind w:left="1145" w:right="0" w:firstLine="0"/>
        <w:jc w:val="center"/>
        <w:rPr>
          <w:rFonts w:ascii="SimSun" w:hAnsi="SimSun" w:cs="SimSun" w:eastAsia="SimSun"/>
          <w:sz w:val="18"/>
          <w:szCs w:val="18"/>
        </w:rPr>
      </w:pPr>
      <w:r>
        <w:rPr>
          <w:rFonts w:ascii="SimSun" w:hAnsi="SimSun" w:cs="SimSun" w:eastAsia="SimSun"/>
          <w:b w:val="0"/>
          <w:bCs w:val="0"/>
          <w:spacing w:val="0"/>
          <w:w w:val="100"/>
          <w:sz w:val="18"/>
          <w:szCs w:val="18"/>
        </w:rPr>
        <w:t>主场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8"/>
          <w:szCs w:val="18"/>
        </w:rPr>
        <w:tab/>
      </w:r>
      <w:r>
        <w:rPr>
          <w:rFonts w:ascii="SimSun" w:hAnsi="SimSun" w:cs="SimSun" w:eastAsia="SimSun"/>
          <w:b w:val="0"/>
          <w:bCs w:val="0"/>
          <w:spacing w:val="0"/>
          <w:w w:val="100"/>
          <w:sz w:val="18"/>
          <w:szCs w:val="18"/>
        </w:rPr>
        <w:t>同区</w:t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5646" w:val="left" w:leader="none"/>
        </w:tabs>
        <w:spacing w:line="194" w:lineRule="exact"/>
        <w:ind w:left="1163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</w:r>
    </w:p>
    <w:p>
      <w:pPr>
        <w:spacing w:line="161" w:lineRule="exact"/>
        <w:ind w:left="1217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4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631" w:right="0"/>
        <w:jc w:val="center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图</w:t>
      </w:r>
      <w:r>
        <w:rPr>
          <w:b w:val="0"/>
          <w:bCs w:val="0"/>
          <w:spacing w:val="-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</w:t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13"/>
        <w:ind w:right="0"/>
        <w:jc w:val="left"/>
      </w:pPr>
      <w:r>
        <w:rPr>
          <w:b w:val="0"/>
          <w:bCs w:val="0"/>
          <w:spacing w:val="0"/>
          <w:w w:val="100"/>
        </w:rPr>
        <w:t>求得的各队的场地数量指标</w:t>
      </w:r>
      <w:r>
        <w:rPr>
          <w:b w:val="0"/>
          <w:bCs w:val="0"/>
          <w:spacing w:val="-6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position w:val="-5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为：如表</w:t>
      </w:r>
      <w:r>
        <w:rPr>
          <w:b w:val="0"/>
          <w:bCs w:val="0"/>
          <w:i w:val="0"/>
          <w:spacing w:val="-5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3。</w:t>
      </w:r>
    </w:p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tbl>
      <w:tblPr>
        <w:tblW w:w="0" w:type="auto"/>
        <w:jc w:val="left"/>
        <w:tblInd w:w="12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40" w:hRule="exact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2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编号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球队名称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2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数量指标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编号</w:t>
            </w:r>
          </w:p>
        </w:tc>
        <w:tc>
          <w:tcPr>
            <w:tcW w:w="877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球队名称</w:t>
            </w:r>
          </w:p>
        </w:tc>
        <w:tc>
          <w:tcPr>
            <w:tcW w:w="1183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6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数量指标</w:t>
            </w:r>
          </w:p>
        </w:tc>
      </w:tr>
      <w:tr>
        <w:trPr>
          <w:trHeight w:val="283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0" w:right="46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魔术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黄蜂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84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0" w:right="46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奇才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马刺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84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0" w:right="46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老鹰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火箭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</w:tr>
      <w:tr>
        <w:trPr>
          <w:trHeight w:val="283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0" w:right="46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山猫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小牛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84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0" w:right="46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热火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灰熊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284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0" w:right="46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凯尔特人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爵士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83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0" w:right="46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猛龙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掘金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84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0" w:right="46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52"/>
                <w:w w:val="100"/>
                <w:sz w:val="21"/>
                <w:szCs w:val="21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人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23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开拓者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284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60" w:right="46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篮网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森林狼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283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8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4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尼克斯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25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超音速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</w:tr>
      <w:tr>
        <w:trPr>
          <w:trHeight w:val="284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8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11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活塞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26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湖人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84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8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骑士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27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太阳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83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8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4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步行者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28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勇士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84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8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公牛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29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国王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</w:tr>
      <w:tr>
        <w:trPr>
          <w:trHeight w:val="281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8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雄鹿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67" w:right="368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8" w:right="24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30</w:t>
            </w:r>
          </w:p>
        </w:tc>
        <w:tc>
          <w:tcPr>
            <w:tcW w:w="87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快船</w:t>
            </w:r>
          </w:p>
        </w:tc>
        <w:tc>
          <w:tcPr>
            <w:tcW w:w="1183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09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</w:tr>
    </w:tbl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2"/>
        <w:spacing w:line="340" w:lineRule="exact"/>
        <w:ind w:left="3208" w:right="4264"/>
        <w:jc w:val="center"/>
        <w:rPr>
          <w:rFonts w:ascii="SimSun" w:hAnsi="SimSun" w:cs="SimSun" w:eastAsia="SimSun"/>
        </w:rPr>
      </w:pPr>
      <w:r>
        <w:rPr>
          <w:rFonts w:ascii="SimSun" w:hAnsi="SimSun" w:cs="SimSun" w:eastAsia="SimSun"/>
          <w:b w:val="0"/>
          <w:bCs w:val="0"/>
          <w:spacing w:val="60"/>
          <w:w w:val="100"/>
        </w:rPr>
        <w:t>表</w:t>
      </w:r>
      <w:r>
        <w:rPr>
          <w:rFonts w:ascii="SimSun" w:hAnsi="SimSun" w:cs="SimSun" w:eastAsia="SimSun"/>
          <w:b w:val="0"/>
          <w:bCs w:val="0"/>
          <w:spacing w:val="0"/>
          <w:w w:val="100"/>
        </w:rPr>
        <w:t>3</w:t>
      </w:r>
      <w:r>
        <w:rPr>
          <w:rFonts w:ascii="SimSun" w:hAnsi="SimSun" w:cs="SimSun" w:eastAsia="SimSun"/>
          <w:b w:val="0"/>
          <w:bCs w:val="0"/>
          <w:spacing w:val="-60"/>
          <w:w w:val="100"/>
        </w:rPr>
        <w:t> </w:t>
      </w:r>
      <w:r>
        <w:rPr>
          <w:rFonts w:ascii="SimSun" w:hAnsi="SimSun" w:cs="SimSun" w:eastAsia="SimSun"/>
          <w:b w:val="0"/>
          <w:bCs w:val="0"/>
          <w:spacing w:val="0"/>
          <w:w w:val="100"/>
        </w:rPr>
      </w:r>
    </w:p>
    <w:p>
      <w:pPr>
        <w:spacing w:after="0" w:line="340" w:lineRule="exact"/>
        <w:jc w:val="center"/>
        <w:rPr>
          <w:rFonts w:ascii="SimSun" w:hAnsi="SimSun" w:cs="SimSun" w:eastAsia="SimSun"/>
        </w:rPr>
        <w:sectPr>
          <w:type w:val="continuous"/>
          <w:pgSz w:w="11905" w:h="16840"/>
          <w:pgMar w:top="1520" w:bottom="1180" w:left="1680" w:right="1680"/>
        </w:sectPr>
      </w:pPr>
    </w:p>
    <w:p>
      <w:pPr>
        <w:pStyle w:val="BodyText"/>
        <w:spacing w:line="362" w:lineRule="auto" w:before="8"/>
        <w:ind w:left="434" w:right="198" w:firstLine="165"/>
        <w:jc w:val="left"/>
      </w:pPr>
      <w:r>
        <w:rPr>
          <w:b w:val="0"/>
          <w:bCs w:val="0"/>
          <w:spacing w:val="0"/>
          <w:w w:val="100"/>
        </w:rPr>
        <w:t>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-2"/>
          <w:w w:val="100"/>
        </w:rPr>
        <w:t>手</w:t>
      </w:r>
      <w:r>
        <w:rPr>
          <w:b w:val="0"/>
          <w:bCs w:val="0"/>
          <w:spacing w:val="0"/>
          <w:w w:val="100"/>
        </w:rPr>
        <w:t>强弱的影响：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在赛程中有几个球队是可以选择多比</w:t>
      </w:r>
      <w:r>
        <w:rPr>
          <w:b w:val="0"/>
          <w:bCs w:val="0"/>
          <w:spacing w:val="-47"/>
          <w:w w:val="100"/>
        </w:rPr>
        <w:t>的</w:t>
      </w:r>
      <w:r>
        <w:rPr>
          <w:b w:val="0"/>
          <w:bCs w:val="0"/>
          <w:spacing w:val="0"/>
          <w:w w:val="100"/>
        </w:rPr>
        <w:t>（同部不同区的可以比三场或四场</w:t>
      </w:r>
      <w:r>
        <w:rPr>
          <w:b w:val="0"/>
          <w:bCs w:val="0"/>
          <w:spacing w:val="-105"/>
          <w:w w:val="100"/>
        </w:rPr>
        <w:t>）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若多比的对</w:t>
      </w:r>
    </w:p>
    <w:p>
      <w:pPr>
        <w:pStyle w:val="BodyText"/>
        <w:spacing w:before="51"/>
        <w:ind w:left="121" w:right="0"/>
        <w:jc w:val="left"/>
      </w:pPr>
      <w:r>
        <w:rPr>
          <w:b w:val="0"/>
          <w:bCs w:val="0"/>
          <w:spacing w:val="0"/>
          <w:w w:val="100"/>
        </w:rPr>
        <w:t>手实力越弱，对球队越好。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62" w:lineRule="auto"/>
        <w:ind w:right="198" w:firstLine="420"/>
        <w:jc w:val="left"/>
      </w:pPr>
      <w:r>
        <w:rPr>
          <w:b w:val="0"/>
          <w:bCs w:val="0"/>
          <w:spacing w:val="0"/>
          <w:w w:val="100"/>
        </w:rPr>
        <w:t>因此</w:t>
      </w:r>
      <w:r>
        <w:rPr>
          <w:b w:val="0"/>
          <w:bCs w:val="0"/>
          <w:spacing w:val="-15"/>
          <w:w w:val="100"/>
        </w:rPr>
        <w:t>，</w:t>
      </w:r>
      <w:r>
        <w:rPr>
          <w:b w:val="0"/>
          <w:bCs w:val="0"/>
          <w:spacing w:val="0"/>
          <w:w w:val="100"/>
        </w:rPr>
        <w:t>运用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Lingo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程序</w:t>
      </w:r>
      <w:r>
        <w:rPr>
          <w:b w:val="0"/>
          <w:bCs w:val="0"/>
          <w:spacing w:val="-2"/>
          <w:w w:val="100"/>
        </w:rPr>
        <w:t>把</w:t>
      </w:r>
      <w:r>
        <w:rPr>
          <w:b w:val="0"/>
          <w:bCs w:val="0"/>
          <w:spacing w:val="0"/>
          <w:w w:val="100"/>
        </w:rPr>
        <w:t>对手强弱对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NBA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各球队</w:t>
      </w:r>
      <w:r>
        <w:rPr>
          <w:b w:val="0"/>
          <w:bCs w:val="0"/>
          <w:spacing w:val="-2"/>
          <w:w w:val="100"/>
        </w:rPr>
        <w:t>的</w:t>
      </w:r>
      <w:r>
        <w:rPr>
          <w:b w:val="0"/>
          <w:bCs w:val="0"/>
          <w:spacing w:val="0"/>
          <w:w w:val="100"/>
        </w:rPr>
        <w:t>影响程度求解结果</w:t>
      </w:r>
      <w:r>
        <w:rPr>
          <w:b w:val="0"/>
          <w:bCs w:val="0"/>
          <w:spacing w:val="-15"/>
          <w:w w:val="100"/>
        </w:rPr>
        <w:t>，</w:t>
      </w:r>
      <w:r>
        <w:rPr>
          <w:b w:val="0"/>
          <w:bCs w:val="0"/>
          <w:spacing w:val="0"/>
          <w:w w:val="100"/>
        </w:rPr>
        <w:t>见下表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-14"/>
          <w:w w:val="100"/>
        </w:rPr>
        <w:t>4</w:t>
      </w:r>
      <w:r>
        <w:rPr>
          <w:b w:val="0"/>
          <w:bCs w:val="0"/>
          <w:spacing w:val="0"/>
          <w:w w:val="100"/>
        </w:rPr>
        <w:t>（程序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源代码见附录三</w:t>
      </w:r>
      <w:r>
        <w:rPr>
          <w:b w:val="0"/>
          <w:bCs w:val="0"/>
          <w:spacing w:val="-105"/>
          <w:w w:val="100"/>
        </w:rPr>
        <w:t>）</w:t>
      </w:r>
      <w:r>
        <w:rPr>
          <w:b w:val="0"/>
          <w:bCs w:val="0"/>
          <w:spacing w:val="0"/>
          <w:w w:val="100"/>
        </w:rPr>
        <w:t>：</w:t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2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40" w:hRule="exact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球队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2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结果</w:t>
            </w:r>
          </w:p>
        </w:tc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2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数量指标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球队</w:t>
            </w:r>
          </w:p>
        </w:tc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5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结果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23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数量指标</w:t>
            </w:r>
          </w:p>
        </w:tc>
      </w:tr>
      <w:tr>
        <w:trPr>
          <w:trHeight w:val="326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魔术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3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黄蜂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0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47</w:t>
            </w:r>
          </w:p>
        </w:tc>
      </w:tr>
      <w:tr>
        <w:trPr>
          <w:trHeight w:val="328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奇才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8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马刺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07</w:t>
            </w:r>
          </w:p>
        </w:tc>
      </w:tr>
      <w:tr>
        <w:trPr>
          <w:trHeight w:val="326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老鹰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3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火箭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0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21</w:t>
            </w:r>
          </w:p>
        </w:tc>
      </w:tr>
      <w:tr>
        <w:trPr>
          <w:trHeight w:val="328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山猫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3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42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小牛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0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36</w:t>
            </w:r>
          </w:p>
        </w:tc>
      </w:tr>
      <w:tr>
        <w:trPr>
          <w:trHeight w:val="326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热火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3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11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灰熊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0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63</w:t>
            </w:r>
          </w:p>
        </w:tc>
      </w:tr>
      <w:tr>
        <w:trPr>
          <w:trHeight w:val="328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1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凯尔特人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2.215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3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443.07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爵士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0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2.667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533.32</w:t>
            </w:r>
          </w:p>
        </w:tc>
      </w:tr>
      <w:tr>
        <w:trPr>
          <w:trHeight w:val="326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猛龙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3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54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掘金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0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12</w:t>
            </w:r>
          </w:p>
        </w:tc>
      </w:tr>
      <w:tr>
        <w:trPr>
          <w:trHeight w:val="328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96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52"/>
                <w:w w:val="100"/>
                <w:sz w:val="21"/>
                <w:szCs w:val="21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人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9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87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开拓者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0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45</w:t>
            </w:r>
          </w:p>
        </w:tc>
      </w:tr>
      <w:tr>
        <w:trPr>
          <w:trHeight w:val="326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篮网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29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86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森林狼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0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51</w:t>
            </w:r>
          </w:p>
        </w:tc>
      </w:tr>
      <w:tr>
        <w:trPr>
          <w:trHeight w:val="328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1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尼克斯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3.841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3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768.14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超音速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5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3.97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794.07</w:t>
            </w:r>
          </w:p>
        </w:tc>
      </w:tr>
      <w:tr>
        <w:trPr>
          <w:trHeight w:val="326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活塞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3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75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湖人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0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86</w:t>
            </w:r>
          </w:p>
        </w:tc>
      </w:tr>
      <w:tr>
        <w:trPr>
          <w:trHeight w:val="328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骑士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3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45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太阳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5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46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01</w:t>
            </w:r>
          </w:p>
        </w:tc>
      </w:tr>
      <w:tr>
        <w:trPr>
          <w:trHeight w:val="326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1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步行者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3.274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3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654.81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勇士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2.75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549.96</w:t>
            </w:r>
          </w:p>
        </w:tc>
      </w:tr>
      <w:tr>
        <w:trPr>
          <w:trHeight w:val="328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公牛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3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25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国王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0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67</w:t>
            </w:r>
          </w:p>
        </w:tc>
      </w:tr>
      <w:tr>
        <w:trPr>
          <w:trHeight w:val="325" w:hRule="exact"/>
        </w:trPr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2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雄鹿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01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110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8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快船</w:t>
            </w:r>
          </w:p>
        </w:tc>
        <w:tc>
          <w:tcPr>
            <w:tcW w:w="7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32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</w:tr>
    </w:tbl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="340" w:lineRule="exact"/>
        <w:ind w:left="3053" w:right="3071"/>
        <w:jc w:val="center"/>
        <w:rPr>
          <w:rFonts w:ascii="SimSun" w:hAnsi="SimSun" w:cs="SimSun" w:eastAsia="SimSun"/>
        </w:rPr>
      </w:pPr>
      <w:r>
        <w:rPr>
          <w:rFonts w:ascii="SimSun" w:hAnsi="SimSun" w:cs="SimSun" w:eastAsia="SimSun"/>
          <w:b w:val="0"/>
          <w:bCs w:val="0"/>
          <w:spacing w:val="60"/>
          <w:w w:val="100"/>
        </w:rPr>
        <w:t>表</w:t>
      </w:r>
      <w:r>
        <w:rPr>
          <w:rFonts w:ascii="SimSun" w:hAnsi="SimSun" w:cs="SimSun" w:eastAsia="SimSun"/>
          <w:b w:val="0"/>
          <w:bCs w:val="0"/>
          <w:spacing w:val="0"/>
          <w:w w:val="100"/>
        </w:rPr>
        <w:t>4</w:t>
      </w:r>
      <w:r>
        <w:rPr>
          <w:rFonts w:ascii="SimSun" w:hAnsi="SimSun" w:cs="SimSun" w:eastAsia="SimSun"/>
          <w:b w:val="0"/>
          <w:bCs w:val="0"/>
          <w:spacing w:val="-60"/>
          <w:w w:val="100"/>
        </w:rPr>
        <w:t> </w:t>
      </w:r>
      <w:r>
        <w:rPr>
          <w:rFonts w:ascii="SimSun" w:hAnsi="SimSun" w:cs="SimSun" w:eastAsia="SimSun"/>
          <w:b w:val="0"/>
          <w:bCs w:val="0"/>
          <w:spacing w:val="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97" w:lineRule="auto"/>
        <w:ind w:right="196" w:firstLine="420"/>
        <w:jc w:val="left"/>
      </w:pPr>
      <w:r>
        <w:rPr>
          <w:b w:val="0"/>
          <w:bCs w:val="0"/>
          <w:spacing w:val="2"/>
          <w:w w:val="100"/>
        </w:rPr>
        <w:t>为统一各因素的数量级，作出综合分析，我们令方差乘以一个统一的参</w:t>
      </w:r>
      <w:r>
        <w:rPr>
          <w:b w:val="0"/>
          <w:bCs w:val="0"/>
          <w:spacing w:val="0"/>
          <w:w w:val="100"/>
        </w:rPr>
        <w:t>数</w:t>
      </w:r>
      <w:r>
        <w:rPr>
          <w:b w:val="0"/>
          <w:bCs w:val="0"/>
          <w:spacing w:val="-6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position w:val="-5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  <w:t>8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position w:val="0"/>
        </w:rPr>
        <w:t>0</w:t>
      </w:r>
      <w:r>
        <w:rPr>
          <w:b w:val="0"/>
          <w:bCs w:val="0"/>
          <w:i w:val="0"/>
          <w:spacing w:val="2"/>
          <w:w w:val="100"/>
          <w:position w:val="0"/>
        </w:rPr>
        <w:t>，得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到</w:t>
      </w:r>
      <w:r>
        <w:rPr>
          <w:b w:val="0"/>
          <w:bCs w:val="0"/>
          <w:i w:val="0"/>
          <w:spacing w:val="-5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position w:val="-5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。</w:t>
      </w:r>
    </w:p>
    <w:p>
      <w:pPr>
        <w:pStyle w:val="BodyText"/>
        <w:spacing w:before="54"/>
        <w:ind w:left="540" w:right="0"/>
        <w:jc w:val="left"/>
      </w:pPr>
      <w:r>
        <w:rPr>
          <w:b w:val="0"/>
          <w:bCs w:val="0"/>
          <w:spacing w:val="0"/>
          <w:w w:val="100"/>
        </w:rPr>
        <w:t>为统一变量，令求出的对手强弱结果乘以一个统一系数</w:t>
      </w:r>
      <w:r>
        <w:rPr>
          <w:b w:val="0"/>
          <w:bCs w:val="0"/>
          <w:spacing w:val="-7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-5"/>
          <w:sz w:val="14"/>
          <w:szCs w:val="14"/>
        </w:rPr>
        <w:t> </w:t>
      </w:r>
      <w:r>
        <w:rPr>
          <w:b w:val="0"/>
          <w:bCs w:val="0"/>
          <w:spacing w:val="0"/>
          <w:w w:val="100"/>
          <w:position w:val="0"/>
        </w:rPr>
        <w:t>=</w:t>
      </w:r>
      <w:r>
        <w:rPr>
          <w:b w:val="0"/>
          <w:bCs w:val="0"/>
          <w:spacing w:val="-1"/>
          <w:w w:val="100"/>
          <w:position w:val="0"/>
        </w:rPr>
        <w:t>20</w:t>
      </w:r>
      <w:r>
        <w:rPr>
          <w:b w:val="0"/>
          <w:bCs w:val="0"/>
          <w:spacing w:val="0"/>
          <w:w w:val="100"/>
          <w:position w:val="0"/>
        </w:rPr>
        <w:t>0</w:t>
      </w:r>
      <w:r>
        <w:rPr>
          <w:b w:val="0"/>
          <w:bCs w:val="0"/>
          <w:spacing w:val="-1"/>
          <w:w w:val="100"/>
          <w:position w:val="0"/>
        </w:rPr>
        <w:t>，得</w:t>
      </w:r>
      <w:r>
        <w:rPr>
          <w:b w:val="0"/>
          <w:bCs w:val="0"/>
          <w:spacing w:val="0"/>
          <w:w w:val="100"/>
          <w:position w:val="0"/>
        </w:rPr>
        <w:t>出</w:t>
      </w:r>
      <w:r>
        <w:rPr>
          <w:b w:val="0"/>
          <w:bCs w:val="0"/>
          <w:spacing w:val="-7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position w:val="-5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5.2.2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综合</w:t>
      </w:r>
      <w:r>
        <w:rPr>
          <w:b w:val="0"/>
          <w:bCs w:val="0"/>
          <w:spacing w:val="-2"/>
          <w:w w:val="100"/>
        </w:rPr>
        <w:t>分</w:t>
      </w:r>
      <w:r>
        <w:rPr>
          <w:b w:val="0"/>
          <w:bCs w:val="0"/>
          <w:spacing w:val="0"/>
          <w:w w:val="100"/>
        </w:rPr>
        <w:t>析各因素对球队的影响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540" w:right="0"/>
        <w:jc w:val="left"/>
      </w:pPr>
      <w:r>
        <w:rPr>
          <w:b w:val="0"/>
          <w:bCs w:val="0"/>
          <w:spacing w:val="0"/>
          <w:w w:val="100"/>
        </w:rPr>
        <w:t>通过对单一因素的分析之后，根据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5.1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中的分</w:t>
      </w:r>
      <w:r>
        <w:rPr>
          <w:b w:val="0"/>
          <w:bCs w:val="0"/>
          <w:spacing w:val="-2"/>
          <w:w w:val="100"/>
        </w:rPr>
        <w:t>析</w:t>
      </w:r>
      <w:r>
        <w:rPr>
          <w:b w:val="0"/>
          <w:bCs w:val="0"/>
          <w:spacing w:val="0"/>
          <w:w w:val="100"/>
        </w:rPr>
        <w:t>求三种因素的数量指标和，得到下式：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13"/>
        <w:ind w:left="181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-5"/>
          <w:sz w:val="14"/>
          <w:szCs w:val="14"/>
        </w:rPr>
        <w:t> </w:t>
      </w:r>
      <w:r>
        <w:rPr>
          <w:rFonts w:ascii="SimSun" w:hAnsi="SimSun" w:cs="SimSun" w:eastAsia="SimSun"/>
          <w:b w:val="0"/>
          <w:bCs w:val="0"/>
          <w:i w:val="0"/>
          <w:spacing w:val="0"/>
          <w:w w:val="100"/>
          <w:position w:val="0"/>
          <w:sz w:val="21"/>
          <w:szCs w:val="21"/>
        </w:rPr>
        <w:t>=</w:t>
      </w:r>
      <w:r>
        <w:rPr>
          <w:rFonts w:ascii="SimSun" w:hAnsi="SimSun" w:cs="SimSun" w:eastAsia="SimSun"/>
          <w:b w:val="0"/>
          <w:bCs w:val="0"/>
          <w:i w:val="0"/>
          <w:spacing w:val="-51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position w:val="-5"/>
          <w:sz w:val="14"/>
          <w:szCs w:val="14"/>
        </w:rPr>
        <w:t> </w:t>
      </w:r>
      <w:r>
        <w:rPr>
          <w:rFonts w:ascii="SimSun" w:hAnsi="SimSun" w:cs="SimSun" w:eastAsia="SimSun"/>
          <w:b w:val="0"/>
          <w:bCs w:val="0"/>
          <w:i w:val="0"/>
          <w:spacing w:val="0"/>
          <w:w w:val="100"/>
          <w:position w:val="0"/>
          <w:sz w:val="21"/>
          <w:szCs w:val="21"/>
        </w:rPr>
        <w:t>*</w:t>
      </w:r>
      <w:r>
        <w:rPr>
          <w:rFonts w:ascii="SimSun" w:hAnsi="SimSun" w:cs="SimSun" w:eastAsia="SimSun"/>
          <w:b w:val="0"/>
          <w:bCs w:val="0"/>
          <w:i w:val="0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position w:val="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-5"/>
          <w:sz w:val="14"/>
          <w:szCs w:val="14"/>
        </w:rPr>
        <w:t> </w:t>
      </w:r>
      <w:r>
        <w:rPr>
          <w:rFonts w:ascii="SimSun" w:hAnsi="SimSun" w:cs="SimSun" w:eastAsia="SimSun"/>
          <w:b w:val="0"/>
          <w:bCs w:val="0"/>
          <w:i w:val="0"/>
          <w:spacing w:val="0"/>
          <w:w w:val="100"/>
          <w:position w:val="0"/>
          <w:sz w:val="21"/>
          <w:szCs w:val="21"/>
        </w:rPr>
        <w:t>*</w:t>
      </w:r>
      <w:r>
        <w:rPr>
          <w:rFonts w:ascii="SimSun" w:hAnsi="SimSun" w:cs="SimSun" w:eastAsia="SimSun"/>
          <w:b w:val="0"/>
          <w:bCs w:val="0"/>
          <w:i w:val="0"/>
          <w:spacing w:val="-77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5"/>
          <w:w w:val="100"/>
          <w:position w:val="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position w:val="-5"/>
          <w:sz w:val="14"/>
          <w:szCs w:val="14"/>
        </w:rPr>
        <w:t> </w:t>
      </w:r>
      <w:r>
        <w:rPr>
          <w:rFonts w:ascii="SimSun" w:hAnsi="SimSun" w:cs="SimSun" w:eastAsia="SimSun"/>
          <w:b w:val="0"/>
          <w:bCs w:val="0"/>
          <w:i w:val="0"/>
          <w:spacing w:val="0"/>
          <w:w w:val="100"/>
          <w:position w:val="0"/>
          <w:sz w:val="21"/>
          <w:szCs w:val="21"/>
        </w:rPr>
        <w:t>+</w:t>
      </w:r>
      <w:r>
        <w:rPr>
          <w:rFonts w:ascii="SimSun" w:hAnsi="SimSun" w:cs="SimSun" w:eastAsia="SimSun"/>
          <w:b w:val="0"/>
          <w:bCs w:val="0"/>
          <w:i w:val="0"/>
          <w:spacing w:val="-62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position w:val="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position w:val="-5"/>
          <w:sz w:val="14"/>
          <w:szCs w:val="14"/>
        </w:rPr>
        <w:t> </w:t>
      </w:r>
      <w:r>
        <w:rPr>
          <w:rFonts w:ascii="SimSun" w:hAnsi="SimSun" w:cs="SimSun" w:eastAsia="SimSun"/>
          <w:b w:val="0"/>
          <w:bCs w:val="0"/>
          <w:i w:val="0"/>
          <w:spacing w:val="0"/>
          <w:w w:val="100"/>
          <w:position w:val="0"/>
          <w:sz w:val="21"/>
          <w:szCs w:val="21"/>
        </w:rPr>
        <w:t>*</w:t>
      </w:r>
      <w:r>
        <w:rPr>
          <w:rFonts w:ascii="SimSun" w:hAnsi="SimSun" w:cs="SimSun" w:eastAsia="SimSun"/>
          <w:b w:val="0"/>
          <w:bCs w:val="0"/>
          <w:i w:val="0"/>
          <w:spacing w:val="-78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position w:val="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position w:val="-5"/>
          <w:sz w:val="14"/>
          <w:szCs w:val="14"/>
        </w:rPr>
        <w:t> </w:t>
      </w:r>
      <w:r>
        <w:rPr>
          <w:rFonts w:ascii="SimSun" w:hAnsi="SimSun" w:cs="SimSun" w:eastAsia="SimSun"/>
          <w:b w:val="0"/>
          <w:bCs w:val="0"/>
          <w:i w:val="0"/>
          <w:spacing w:val="0"/>
          <w:w w:val="100"/>
          <w:position w:val="0"/>
          <w:sz w:val="21"/>
          <w:szCs w:val="21"/>
        </w:rPr>
        <w:t>+</w:t>
      </w:r>
      <w:r>
        <w:rPr>
          <w:rFonts w:ascii="SimSun" w:hAnsi="SimSun" w:cs="SimSun" w:eastAsia="SimSun"/>
          <w:b w:val="0"/>
          <w:bCs w:val="0"/>
          <w:i w:val="0"/>
          <w:spacing w:val="-76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position w:val="-5"/>
          <w:sz w:val="14"/>
          <w:szCs w:val="14"/>
        </w:rPr>
        <w:t> </w:t>
      </w:r>
      <w:r>
        <w:rPr>
          <w:rFonts w:ascii="SimSun" w:hAnsi="SimSun" w:cs="SimSun" w:eastAsia="SimSun"/>
          <w:b w:val="0"/>
          <w:bCs w:val="0"/>
          <w:i w:val="0"/>
          <w:spacing w:val="0"/>
          <w:w w:val="100"/>
          <w:position w:val="0"/>
          <w:sz w:val="21"/>
          <w:szCs w:val="21"/>
        </w:rPr>
        <w:t>*</w:t>
      </w:r>
      <w:r>
        <w:rPr>
          <w:rFonts w:ascii="SimSun" w:hAnsi="SimSun" w:cs="SimSun" w:eastAsia="SimSun"/>
          <w:b w:val="0"/>
          <w:bCs w:val="0"/>
          <w:i w:val="0"/>
          <w:spacing w:val="-70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position w:val="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position w:val="-5"/>
          <w:sz w:val="14"/>
          <w:szCs w:val="14"/>
        </w:rPr>
        <w:t> </w:t>
      </w:r>
      <w:r>
        <w:rPr>
          <w:rFonts w:ascii="SimSun" w:hAnsi="SimSun" w:cs="SimSun" w:eastAsia="SimSun"/>
          <w:b w:val="0"/>
          <w:bCs w:val="0"/>
          <w:i w:val="0"/>
          <w:spacing w:val="0"/>
          <w:w w:val="100"/>
          <w:position w:val="0"/>
          <w:sz w:val="21"/>
          <w:szCs w:val="21"/>
        </w:rPr>
        <w:t>*</w:t>
      </w:r>
      <w:r>
        <w:rPr>
          <w:rFonts w:ascii="SimSun" w:hAnsi="SimSun" w:cs="SimSun" w:eastAsia="SimSun"/>
          <w:b w:val="0"/>
          <w:bCs w:val="0"/>
          <w:i w:val="0"/>
          <w:spacing w:val="-77"/>
          <w:w w:val="100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position w:val="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-5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35" w:lineRule="auto"/>
        <w:ind w:right="198" w:firstLine="525"/>
        <w:jc w:val="left"/>
      </w:pPr>
      <w:r>
        <w:rPr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-54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xce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-2"/>
          <w:w w:val="100"/>
        </w:rPr>
        <w:t>软</w:t>
      </w:r>
      <w:r>
        <w:rPr>
          <w:b w:val="0"/>
          <w:bCs w:val="0"/>
          <w:spacing w:val="-1"/>
          <w:w w:val="100"/>
        </w:rPr>
        <w:t>件求解</w:t>
      </w:r>
      <w:r>
        <w:rPr>
          <w:b w:val="0"/>
          <w:bCs w:val="0"/>
          <w:spacing w:val="-15"/>
          <w:w w:val="100"/>
        </w:rPr>
        <w:t>，</w:t>
      </w:r>
      <w:r>
        <w:rPr>
          <w:b w:val="0"/>
          <w:bCs w:val="0"/>
          <w:spacing w:val="-1"/>
          <w:w w:val="100"/>
        </w:rPr>
        <w:t>得出各球队的最终利弊</w:t>
      </w:r>
      <w:r>
        <w:rPr>
          <w:b w:val="0"/>
          <w:bCs w:val="0"/>
          <w:spacing w:val="-15"/>
          <w:w w:val="100"/>
        </w:rPr>
        <w:t>，</w:t>
      </w:r>
      <w:r>
        <w:rPr>
          <w:b w:val="0"/>
          <w:bCs w:val="0"/>
          <w:spacing w:val="-1"/>
          <w:w w:val="100"/>
        </w:rPr>
        <w:t>并进行了降序排名。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4"/>
          <w:szCs w:val="24"/>
        </w:rPr>
        <w:t> </w:t>
      </w:r>
      <w:r>
        <w:rPr>
          <w:b w:val="0"/>
          <w:bCs w:val="0"/>
          <w:i w:val="0"/>
          <w:spacing w:val="0"/>
          <w:w w:val="100"/>
        </w:rPr>
        <w:t>值越大</w:t>
      </w:r>
      <w:r>
        <w:rPr>
          <w:b w:val="0"/>
          <w:bCs w:val="0"/>
          <w:i w:val="0"/>
          <w:spacing w:val="-15"/>
          <w:w w:val="100"/>
        </w:rPr>
        <w:t>，</w:t>
      </w:r>
      <w:r>
        <w:rPr>
          <w:b w:val="0"/>
          <w:bCs w:val="0"/>
          <w:i w:val="0"/>
          <w:spacing w:val="0"/>
          <w:w w:val="100"/>
        </w:rPr>
        <w:t>说明越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不利，值越小，说明越有利。计算结果如下表：</w:t>
      </w:r>
    </w:p>
    <w:p>
      <w:pPr>
        <w:spacing w:after="0" w:line="335" w:lineRule="auto"/>
        <w:jc w:val="left"/>
        <w:sectPr>
          <w:pgSz w:w="11905" w:h="16840"/>
          <w:pgMar w:header="0" w:footer="982" w:top="1460" w:bottom="1180" w:left="1680" w:right="1600"/>
        </w:sectPr>
      </w:pPr>
    </w:p>
    <w:p>
      <w:pPr>
        <w:spacing w:line="90" w:lineRule="exact" w:before="9"/>
        <w:rPr>
          <w:sz w:val="9"/>
          <w:szCs w:val="9"/>
        </w:rPr>
      </w:pPr>
      <w:r>
        <w:rPr/>
        <w:pict>
          <v:group style="position:absolute;margin-left:94.605423pt;margin-top:551.92749pt;width:476.661304pt;height:189.386317pt;mso-position-horizontal-relative:page;mso-position-vertical-relative:page;z-index:-17631" coordorigin="1892,11039" coordsize="9533,3788">
            <v:group style="position:absolute;left:1900;top:11046;width:9518;height:3773" coordorigin="1900,11046" coordsize="9518,3773">
              <v:shape style="position:absolute;left:1900;top:11046;width:9518;height:3773" coordorigin="1900,11046" coordsize="9518,3773" path="m11418,11046l1900,11046,1900,14819,11418,14819,11418,11046xe" filled="f" stroked="t" strokeweight=".703684pt" strokecolor="#000000">
                <v:path arrowok="t"/>
              </v:shape>
            </v:group>
            <v:group style="position:absolute;left:2498;top:11309;width:7084;height:2971" coordorigin="2498,11309" coordsize="7084,2971">
              <v:shape style="position:absolute;left:2498;top:11309;width:7084;height:2971" coordorigin="2498,11309" coordsize="7084,2971" path="m2498,14280l9582,14280,9582,11309,2498,11309,2498,14280xe" filled="t" fillcolor="#C0C0C0" stroked="f">
                <v:path arrowok="t"/>
                <v:fill type="solid"/>
              </v:shape>
            </v:group>
            <v:group style="position:absolute;left:2498;top:13846;width:7084;height:2" coordorigin="2498,13846" coordsize="7084,2">
              <v:shape style="position:absolute;left:2498;top:13846;width:7084;height:2" coordorigin="2498,13846" coordsize="7084,0" path="m2498,13846l9582,13846e" filled="f" stroked="t" strokeweight=".06pt" strokecolor="#000000">
                <v:path arrowok="t"/>
              </v:shape>
            </v:group>
            <v:group style="position:absolute;left:2498;top:13439;width:7084;height:2" coordorigin="2498,13439" coordsize="7084,2">
              <v:shape style="position:absolute;left:2498;top:13439;width:7084;height:2" coordorigin="2498,13439" coordsize="7084,0" path="m2498,13439l9582,13439e" filled="f" stroked="t" strokeweight=".06pt" strokecolor="#000000">
                <v:path arrowok="t"/>
              </v:shape>
            </v:group>
            <v:group style="position:absolute;left:2498;top:13004;width:7084;height:2" coordorigin="2498,13004" coordsize="7084,2">
              <v:shape style="position:absolute;left:2498;top:13004;width:7084;height:2" coordorigin="2498,13004" coordsize="7084,0" path="m2498,13004l9582,13004e" filled="f" stroked="t" strokeweight=".06pt" strokecolor="#000000">
                <v:path arrowok="t"/>
              </v:shape>
            </v:group>
            <v:group style="position:absolute;left:2498;top:12571;width:7084;height:2" coordorigin="2498,12571" coordsize="7084,2">
              <v:shape style="position:absolute;left:2498;top:12571;width:7084;height:2" coordorigin="2498,12571" coordsize="7084,0" path="m2498,12571l9582,12571e" filled="f" stroked="t" strokeweight=".06pt" strokecolor="#000000">
                <v:path arrowok="t"/>
              </v:shape>
            </v:group>
            <v:group style="position:absolute;left:2498;top:12150;width:7084;height:13" coordorigin="2498,12150" coordsize="7084,13">
              <v:shape style="position:absolute;left:2498;top:12150;width:7084;height:13" coordorigin="2498,12150" coordsize="7084,13" path="m2498,12150l9582,12163e" filled="f" stroked="t" strokeweight=".06pt" strokecolor="#000000">
                <v:path arrowok="t"/>
              </v:shape>
            </v:group>
            <v:group style="position:absolute;left:2498;top:11730;width:7084;height:2" coordorigin="2498,11730" coordsize="7084,2">
              <v:shape style="position:absolute;left:2498;top:11730;width:7084;height:2" coordorigin="2498,11730" coordsize="7084,0" path="m2498,11730l9582,11730e" filled="f" stroked="t" strokeweight=".06pt" strokecolor="#000000">
                <v:path arrowok="t"/>
              </v:shape>
            </v:group>
            <v:group style="position:absolute;left:2498;top:11309;width:7084;height:2" coordorigin="2498,11309" coordsize="7084,2">
              <v:shape style="position:absolute;left:2498;top:11309;width:7084;height:2" coordorigin="2498,11309" coordsize="7084,0" path="m2498,11309l9582,11309e" filled="f" stroked="t" strokeweight=".06pt" strokecolor="#000000">
                <v:path arrowok="t"/>
              </v:shape>
            </v:group>
            <v:group style="position:absolute;left:2498;top:11309;width:7084;height:2971" coordorigin="2498,11309" coordsize="7084,2971">
              <v:shape style="position:absolute;left:2498;top:11309;width:7084;height:2971" coordorigin="2498,11309" coordsize="7084,2971" path="m9582,11309l2498,11309,2498,14280,9582,14280,9582,11309xe" filled="f" stroked="t" strokeweight=".708395pt" strokecolor="#7F7F7F">
                <v:path arrowok="t"/>
              </v:shape>
            </v:group>
            <v:group style="position:absolute;left:2498;top:11309;width:100;height:2971" coordorigin="2498,11309" coordsize="100,2971">
              <v:shape style="position:absolute;left:2498;top:11309;width:100;height:2971" coordorigin="2498,11309" coordsize="100,2971" path="m2498,11309l2498,14280,2598,14280e" filled="f" stroked="t" strokeweight=".06pt" strokecolor="#000000">
                <v:path arrowok="t"/>
              </v:shape>
            </v:group>
            <v:group style="position:absolute;left:2498;top:12150;width:100;height:2" coordorigin="2498,12150" coordsize="100,2">
              <v:shape style="position:absolute;left:2498;top:12150;width:100;height:2" coordorigin="2498,12150" coordsize="100,0" path="m2498,12150l2598,12150e" filled="f" stroked="t" strokeweight=".06pt" strokecolor="#000000">
                <v:path arrowok="t"/>
              </v:shape>
            </v:group>
            <v:group style="position:absolute;left:2498;top:14280;width:7084;height:2" coordorigin="2498,14280" coordsize="7084,2">
              <v:shape style="position:absolute;left:2498;top:14280;width:7084;height:2" coordorigin="2498,14280" coordsize="7084,0" path="m2498,14280l9582,14280e" filled="f" stroked="t" strokeweight=".06pt" strokecolor="#000000">
                <v:path arrowok="t"/>
              </v:shape>
            </v:group>
            <v:group style="position:absolute;left:2498;top:14214;width:2;height:66" coordorigin="2498,14214" coordsize="2,66">
              <v:shape style="position:absolute;left:2498;top:14214;width:2;height:66" coordorigin="2498,14214" coordsize="0,66" path="m2498,14280l2498,14214e" filled="f" stroked="t" strokeweight=".06pt" strokecolor="#000000">
                <v:path arrowok="t"/>
              </v:shape>
            </v:group>
            <v:group style="position:absolute;left:2598;top:14214;width:2;height:66" coordorigin="2598,14214" coordsize="2,66">
              <v:shape style="position:absolute;left:2598;top:14214;width:2;height:66" coordorigin="2598,14214" coordsize="0,66" path="m2598,14280l2598,14214e" filled="f" stroked="t" strokeweight=".06pt" strokecolor="#000000">
                <v:path arrowok="t"/>
              </v:shape>
            </v:group>
            <v:group style="position:absolute;left:2678;top:14214;width:2;height:66" coordorigin="2678,14214" coordsize="2,66">
              <v:shape style="position:absolute;left:2678;top:14214;width:2;height:66" coordorigin="2678,14214" coordsize="0,66" path="m2678,14280l2678,14214e" filled="f" stroked="t" strokeweight=".06pt" strokecolor="#000000">
                <v:path arrowok="t"/>
              </v:shape>
            </v:group>
            <v:group style="position:absolute;left:2758;top:14214;width:2;height:66" coordorigin="2758,14214" coordsize="2,66">
              <v:shape style="position:absolute;left:2758;top:14214;width:2;height:66" coordorigin="2758,14214" coordsize="0,66" path="m2758,14280l2758,14214e" filled="f" stroked="t" strokeweight=".06pt" strokecolor="#000000">
                <v:path arrowok="t"/>
              </v:shape>
            </v:group>
            <v:group style="position:absolute;left:2838;top:14214;width:2;height:66" coordorigin="2838,14214" coordsize="2,66">
              <v:shape style="position:absolute;left:2838;top:14214;width:2;height:66" coordorigin="2838,14214" coordsize="0,66" path="m2838,14280l2838,14214e" filled="f" stroked="t" strokeweight=".06pt" strokecolor="#000000">
                <v:path arrowok="t"/>
              </v:shape>
            </v:group>
            <v:group style="position:absolute;left:2938;top:14214;width:2;height:66" coordorigin="2938,14214" coordsize="2,66">
              <v:shape style="position:absolute;left:2938;top:14214;width:2;height:66" coordorigin="2938,14214" coordsize="0,66" path="m2938,14280l2938,14214e" filled="f" stroked="t" strokeweight=".06pt" strokecolor="#000000">
                <v:path arrowok="t"/>
              </v:shape>
            </v:group>
            <v:group style="position:absolute;left:3017;top:14214;width:2;height:66" coordorigin="3017,14214" coordsize="2,66">
              <v:shape style="position:absolute;left:3017;top:14214;width:2;height:66" coordorigin="3017,14214" coordsize="0,66" path="m3017,14280l3017,14214e" filled="f" stroked="t" strokeweight=".06pt" strokecolor="#000000">
                <v:path arrowok="t"/>
              </v:shape>
            </v:group>
            <v:group style="position:absolute;left:3116;top:14214;width:2;height:66" coordorigin="3116,14214" coordsize="2,66">
              <v:shape style="position:absolute;left:3116;top:14214;width:2;height:66" coordorigin="3116,14214" coordsize="0,66" path="m3116,14280l3116,14214e" filled="f" stroked="t" strokeweight=".06pt" strokecolor="#000000">
                <v:path arrowok="t"/>
              </v:shape>
            </v:group>
            <v:group style="position:absolute;left:3176;top:14214;width:2;height:66" coordorigin="3176,14214" coordsize="2,66">
              <v:shape style="position:absolute;left:3176;top:14214;width:2;height:66" coordorigin="3176,14214" coordsize="0,66" path="m3176,14280l3176,14214e" filled="f" stroked="t" strokeweight=".06pt" strokecolor="#000000">
                <v:path arrowok="t"/>
              </v:shape>
            </v:group>
            <v:group style="position:absolute;left:3276;top:14214;width:2;height:66" coordorigin="3276,14214" coordsize="2,66">
              <v:shape style="position:absolute;left:3276;top:14214;width:2;height:66" coordorigin="3276,14214" coordsize="0,66" path="m3276,14280l3276,14214e" filled="f" stroked="t" strokeweight=".06pt" strokecolor="#000000">
                <v:path arrowok="t"/>
              </v:shape>
            </v:group>
            <v:group style="position:absolute;left:3356;top:14214;width:2;height:66" coordorigin="3356,14214" coordsize="2,66">
              <v:shape style="position:absolute;left:3356;top:14214;width:2;height:66" coordorigin="3356,14214" coordsize="0,66" path="m3356,14280l3356,14214e" filled="f" stroked="t" strokeweight=".06pt" strokecolor="#000000">
                <v:path arrowok="t"/>
              </v:shape>
            </v:group>
            <v:group style="position:absolute;left:3456;top:14214;width:2;height:66" coordorigin="3456,14214" coordsize="2,66">
              <v:shape style="position:absolute;left:3456;top:14214;width:2;height:66" coordorigin="3456,14214" coordsize="0,66" path="m3456,14280l3456,14214e" filled="f" stroked="t" strokeweight=".06pt" strokecolor="#000000">
                <v:path arrowok="t"/>
              </v:shape>
            </v:group>
            <v:group style="position:absolute;left:3536;top:14214;width:2;height:66" coordorigin="3536,14214" coordsize="2,66">
              <v:shape style="position:absolute;left:3536;top:14214;width:2;height:66" coordorigin="3536,14214" coordsize="0,66" path="m3536,14280l3536,14214e" filled="f" stroked="t" strokeweight=".06pt" strokecolor="#000000">
                <v:path arrowok="t"/>
              </v:shape>
            </v:group>
            <v:group style="position:absolute;left:3616;top:14214;width:2;height:66" coordorigin="3616,14214" coordsize="2,66">
              <v:shape style="position:absolute;left:3616;top:14214;width:2;height:66" coordorigin="3616,14214" coordsize="0,66" path="m3616,14280l3616,14214e" filled="f" stroked="t" strokeweight=".06pt" strokecolor="#000000">
                <v:path arrowok="t"/>
              </v:shape>
            </v:group>
            <v:group style="position:absolute;left:3696;top:14214;width:2;height:66" coordorigin="3696,14214" coordsize="2,66">
              <v:shape style="position:absolute;left:3696;top:14214;width:2;height:66" coordorigin="3696,14214" coordsize="0,66" path="m3696,14280l3696,14214e" filled="f" stroked="t" strokeweight=".06pt" strokecolor="#000000">
                <v:path arrowok="t"/>
              </v:shape>
            </v:group>
            <v:group style="position:absolute;left:3796;top:14214;width:2;height:66" coordorigin="3796,14214" coordsize="2,66">
              <v:shape style="position:absolute;left:3796;top:14214;width:2;height:66" coordorigin="3796,14214" coordsize="0,66" path="m3796,14280l3796,14214e" filled="f" stroked="t" strokeweight=".06pt" strokecolor="#000000">
                <v:path arrowok="t"/>
              </v:shape>
            </v:group>
            <v:group style="position:absolute;left:3856;top:14214;width:2;height:66" coordorigin="3856,14214" coordsize="2,66">
              <v:shape style="position:absolute;left:3856;top:14214;width:2;height:66" coordorigin="3856,14214" coordsize="0,66" path="m3856,14280l3856,14214e" filled="f" stroked="t" strokeweight=".06pt" strokecolor="#000000">
                <v:path arrowok="t"/>
              </v:shape>
            </v:group>
            <v:group style="position:absolute;left:3955;top:14214;width:19;height:66" coordorigin="3955,14214" coordsize="19,66">
              <v:shape style="position:absolute;left:3955;top:14214;width:19;height:66" coordorigin="3955,14214" coordsize="19,66" path="m3955,14280l3974,14214e" filled="f" stroked="t" strokeweight=".06pt" strokecolor="#000000">
                <v:path arrowok="t"/>
              </v:shape>
            </v:group>
            <v:group style="position:absolute;left:4034;top:14214;width:2;height:66" coordorigin="4034,14214" coordsize="2,66">
              <v:shape style="position:absolute;left:4034;top:14214;width:2;height:66" coordorigin="4034,14214" coordsize="0,66" path="m4034,14280l4034,14214e" filled="f" stroked="t" strokeweight=".06pt" strokecolor="#000000">
                <v:path arrowok="t"/>
              </v:shape>
            </v:group>
            <v:group style="position:absolute;left:4135;top:14214;width:2;height:66" coordorigin="4135,14214" coordsize="2,66">
              <v:shape style="position:absolute;left:4135;top:14214;width:2;height:66" coordorigin="4135,14214" coordsize="0,66" path="m4135,14280l4135,14214e" filled="f" stroked="t" strokeweight=".06pt" strokecolor="#000000">
                <v:path arrowok="t"/>
              </v:shape>
            </v:group>
            <v:group style="position:absolute;left:4214;top:14214;width:2;height:66" coordorigin="4214,14214" coordsize="2,66">
              <v:shape style="position:absolute;left:4214;top:14214;width:2;height:66" coordorigin="4214,14214" coordsize="0,66" path="m4214,14280l4214,14214e" filled="f" stroked="t" strokeweight=".06pt" strokecolor="#000000">
                <v:path arrowok="t"/>
              </v:shape>
            </v:group>
            <v:group style="position:absolute;left:4295;top:14214;width:2;height:66" coordorigin="4295,14214" coordsize="2,66">
              <v:shape style="position:absolute;left:4295;top:14214;width:2;height:66" coordorigin="4295,14214" coordsize="0,66" path="m4295,14280l4295,14214e" filled="f" stroked="t" strokeweight=".06pt" strokecolor="#000000">
                <v:path arrowok="t"/>
              </v:shape>
            </v:group>
            <v:group style="position:absolute;left:4374;top:14214;width:2;height:66" coordorigin="4374,14214" coordsize="2,66">
              <v:shape style="position:absolute;left:4374;top:14214;width:2;height:66" coordorigin="4374,14214" coordsize="0,66" path="m4374,14280l4374,14214e" filled="f" stroked="t" strokeweight=".06pt" strokecolor="#000000">
                <v:path arrowok="t"/>
              </v:shape>
            </v:group>
            <v:group style="position:absolute;left:4474;top:14214;width:2;height:66" coordorigin="4474,14214" coordsize="2,66">
              <v:shape style="position:absolute;left:4474;top:14214;width:2;height:66" coordorigin="4474,14214" coordsize="0,66" path="m4474,14280l4474,14214e" filled="f" stroked="t" strokeweight=".06pt" strokecolor="#000000">
                <v:path arrowok="t"/>
              </v:shape>
            </v:group>
            <v:group style="position:absolute;left:4534;top:14214;width:20;height:66" coordorigin="4534,14214" coordsize="20,66">
              <v:shape style="position:absolute;left:4534;top:14214;width:20;height:66" coordorigin="4534,14214" coordsize="20,66" path="m4534,14280l4554,14214e" filled="f" stroked="t" strokeweight=".06pt" strokecolor="#000000">
                <v:path arrowok="t"/>
              </v:shape>
            </v:group>
            <v:group style="position:absolute;left:4654;top:14214;width:2;height:66" coordorigin="4654,14214" coordsize="2,66">
              <v:shape style="position:absolute;left:4654;top:14214;width:2;height:66" coordorigin="4654,14214" coordsize="0,66" path="m4654,14280l4654,14214e" filled="f" stroked="t" strokeweight=".06pt" strokecolor="#000000">
                <v:path arrowok="t"/>
              </v:shape>
            </v:group>
            <v:group style="position:absolute;left:4714;top:14214;width:2;height:66" coordorigin="4714,14214" coordsize="2,66">
              <v:shape style="position:absolute;left:4714;top:14214;width:2;height:66" coordorigin="4714,14214" coordsize="0,66" path="m4714,14280l4714,14214e" filled="f" stroked="t" strokeweight=".06pt" strokecolor="#000000">
                <v:path arrowok="t"/>
              </v:shape>
            </v:group>
            <v:group style="position:absolute;left:4813;top:14214;width:2;height:66" coordorigin="4813,14214" coordsize="2,66">
              <v:shape style="position:absolute;left:4813;top:14214;width:2;height:66" coordorigin="4813,14214" coordsize="0,66" path="m4813,14280l4813,14214e" filled="f" stroked="t" strokeweight=".06pt" strokecolor="#000000">
                <v:path arrowok="t"/>
              </v:shape>
            </v:group>
            <v:group style="position:absolute;left:4892;top:14214;width:2;height:66" coordorigin="4892,14214" coordsize="2,66">
              <v:shape style="position:absolute;left:4892;top:14214;width:2;height:66" coordorigin="4892,14214" coordsize="0,66" path="m4892,14280l4892,14214e" filled="f" stroked="t" strokeweight=".06pt" strokecolor="#000000">
                <v:path arrowok="t"/>
              </v:shape>
            </v:group>
            <v:group style="position:absolute;left:4973;top:14214;width:2;height:66" coordorigin="4973,14214" coordsize="2,66">
              <v:shape style="position:absolute;left:4973;top:14214;width:2;height:66" coordorigin="4973,14214" coordsize="0,66" path="m4973,14280l4973,14214e" filled="f" stroked="t" strokeweight=".06pt" strokecolor="#000000">
                <v:path arrowok="t"/>
              </v:shape>
            </v:group>
            <v:group style="position:absolute;left:5072;top:14214;width:2;height:66" coordorigin="5072,14214" coordsize="2,66">
              <v:shape style="position:absolute;left:5072;top:14214;width:2;height:66" coordorigin="5072,14214" coordsize="0,66" path="m5072,14280l5072,14214e" filled="f" stroked="t" strokeweight=".06pt" strokecolor="#000000">
                <v:path arrowok="t"/>
              </v:shape>
            </v:group>
            <v:group style="position:absolute;left:5153;top:14214;width:2;height:66" coordorigin="5153,14214" coordsize="2,66">
              <v:shape style="position:absolute;left:5153;top:14214;width:2;height:66" coordorigin="5153,14214" coordsize="0,66" path="m5153,14280l5153,14214e" filled="f" stroked="t" strokeweight=".06pt" strokecolor="#000000">
                <v:path arrowok="t"/>
              </v:shape>
            </v:group>
            <v:group style="position:absolute;left:5212;top:14214;width:20;height:66" coordorigin="5212,14214" coordsize="20,66">
              <v:shape style="position:absolute;left:5212;top:14214;width:20;height:66" coordorigin="5212,14214" coordsize="20,66" path="m5212,14280l5232,14214e" filled="f" stroked="t" strokeweight=".06pt" strokecolor="#000000">
                <v:path arrowok="t"/>
              </v:shape>
            </v:group>
            <v:group style="position:absolute;left:5332;top:14214;width:2;height:66" coordorigin="5332,14214" coordsize="2,66">
              <v:shape style="position:absolute;left:5332;top:14214;width:2;height:66" coordorigin="5332,14214" coordsize="0,66" path="m5332,14280l5332,14214e" filled="f" stroked="t" strokeweight=".06pt" strokecolor="#000000">
                <v:path arrowok="t"/>
              </v:shape>
            </v:group>
            <v:group style="position:absolute;left:5392;top:14214;width:2;height:66" coordorigin="5392,14214" coordsize="2,66">
              <v:shape style="position:absolute;left:5392;top:14214;width:2;height:66" coordorigin="5392,14214" coordsize="0,66" path="m5392,14280l5392,14214e" filled="f" stroked="t" strokeweight=".06pt" strokecolor="#000000">
                <v:path arrowok="t"/>
              </v:shape>
            </v:group>
            <v:group style="position:absolute;left:5491;top:14214;width:2;height:66" coordorigin="5491,14214" coordsize="2,66">
              <v:shape style="position:absolute;left:5491;top:14214;width:2;height:66" coordorigin="5491,14214" coordsize="0,66" path="m5491,14280l5491,14214e" filled="f" stroked="t" strokeweight=".06pt" strokecolor="#000000">
                <v:path arrowok="t"/>
              </v:shape>
            </v:group>
            <v:group style="position:absolute;left:5572;top:14214;width:2;height:66" coordorigin="5572,14214" coordsize="2,66">
              <v:shape style="position:absolute;left:5572;top:14214;width:2;height:66" coordorigin="5572,14214" coordsize="0,66" path="m5572,14280l5572,14214e" filled="f" stroked="t" strokeweight=".06pt" strokecolor="#000000">
                <v:path arrowok="t"/>
              </v:shape>
            </v:group>
            <v:group style="position:absolute;left:5671;top:14214;width:2;height:66" coordorigin="5671,14214" coordsize="2,66">
              <v:shape style="position:absolute;left:5671;top:14214;width:2;height:66" coordorigin="5671,14214" coordsize="0,66" path="m5671,14280l5671,14214e" filled="f" stroked="t" strokeweight=".06pt" strokecolor="#000000">
                <v:path arrowok="t"/>
              </v:shape>
            </v:group>
            <v:group style="position:absolute;left:5750;top:14214;width:2;height:66" coordorigin="5750,14214" coordsize="2,66">
              <v:shape style="position:absolute;left:5750;top:14214;width:2;height:66" coordorigin="5750,14214" coordsize="0,66" path="m5750,14280l5750,14214e" filled="f" stroked="t" strokeweight=".06pt" strokecolor="#000000">
                <v:path arrowok="t"/>
              </v:shape>
            </v:group>
            <v:group style="position:absolute;left:5831;top:14214;width:2;height:66" coordorigin="5831,14214" coordsize="2,66">
              <v:shape style="position:absolute;left:5831;top:14214;width:2;height:66" coordorigin="5831,14214" coordsize="0,66" path="m5831,14280l5831,14214e" filled="f" stroked="t" strokeweight=".06pt" strokecolor="#000000">
                <v:path arrowok="t"/>
              </v:shape>
            </v:group>
            <v:group style="position:absolute;left:5910;top:14214;width:2;height:66" coordorigin="5910,14214" coordsize="2,66">
              <v:shape style="position:absolute;left:5910;top:14214;width:2;height:66" coordorigin="5910,14214" coordsize="0,66" path="m5910,14280l5910,14214e" filled="f" stroked="t" strokeweight=".06pt" strokecolor="#000000">
                <v:path arrowok="t"/>
              </v:shape>
            </v:group>
            <v:group style="position:absolute;left:6011;top:14214;width:2;height:66" coordorigin="6011,14214" coordsize="2,66">
              <v:shape style="position:absolute;left:6011;top:14214;width:2;height:66" coordorigin="6011,14214" coordsize="0,66" path="m6011,14280l6011,14214e" filled="f" stroked="t" strokeweight=".06pt" strokecolor="#000000">
                <v:path arrowok="t"/>
              </v:shape>
            </v:group>
            <v:group style="position:absolute;left:6070;top:14214;width:2;height:66" coordorigin="6070,14214" coordsize="2,66">
              <v:shape style="position:absolute;left:6070;top:14214;width:2;height:66" coordorigin="6070,14214" coordsize="0,66" path="m6070,14280l6070,14214e" filled="f" stroked="t" strokeweight=".06pt" strokecolor="#000000">
                <v:path arrowok="t"/>
              </v:shape>
            </v:group>
            <v:group style="position:absolute;left:6170;top:14214;width:19;height:66" coordorigin="6170,14214" coordsize="19,66">
              <v:shape style="position:absolute;left:6170;top:14214;width:19;height:66" coordorigin="6170,14214" coordsize="19,66" path="m6170,14280l6190,14214e" filled="f" stroked="t" strokeweight=".06pt" strokecolor="#000000">
                <v:path arrowok="t"/>
              </v:shape>
            </v:group>
            <v:group style="position:absolute;left:6250;top:14214;width:2;height:66" coordorigin="6250,14214" coordsize="2,66">
              <v:shape style="position:absolute;left:6250;top:14214;width:2;height:66" coordorigin="6250,14214" coordsize="0,66" path="m6250,14280l6250,14214e" filled="f" stroked="t" strokeweight=".06pt" strokecolor="#000000">
                <v:path arrowok="t"/>
              </v:shape>
            </v:group>
            <v:group style="position:absolute;left:6349;top:14214;width:2;height:66" coordorigin="6349,14214" coordsize="2,66">
              <v:shape style="position:absolute;left:6349;top:14214;width:2;height:66" coordorigin="6349,14214" coordsize="0,66" path="m6349,14280l6349,14214e" filled="f" stroked="t" strokeweight=".06pt" strokecolor="#000000">
                <v:path arrowok="t"/>
              </v:shape>
            </v:group>
            <v:group style="position:absolute;left:6430;top:14214;width:2;height:66" coordorigin="6430,14214" coordsize="2,66">
              <v:shape style="position:absolute;left:6430;top:14214;width:2;height:66" coordorigin="6430,14214" coordsize="0,66" path="m6430,14280l6430,14214e" filled="f" stroked="t" strokeweight=".06pt" strokecolor="#000000">
                <v:path arrowok="t"/>
              </v:shape>
            </v:group>
            <v:group style="position:absolute;left:6509;top:14214;width:2;height:66" coordorigin="6509,14214" coordsize="2,66">
              <v:shape style="position:absolute;left:6509;top:14214;width:2;height:66" coordorigin="6509,14214" coordsize="0,66" path="m6509,14280l6509,14214e" filled="f" stroked="t" strokeweight=".06pt" strokecolor="#000000">
                <v:path arrowok="t"/>
              </v:shape>
            </v:group>
            <v:group style="position:absolute;left:6589;top:14214;width:2;height:66" coordorigin="6589,14214" coordsize="2,66">
              <v:shape style="position:absolute;left:6589;top:14214;width:2;height:66" coordorigin="6589,14214" coordsize="0,66" path="m6589,14280l6589,14214e" filled="f" stroked="t" strokeweight=".06pt" strokecolor="#000000">
                <v:path arrowok="t"/>
              </v:shape>
            </v:group>
            <v:group style="position:absolute;left:6689;top:14214;width:2;height:66" coordorigin="6689,14214" coordsize="2,66">
              <v:shape style="position:absolute;left:6689;top:14214;width:2;height:66" coordorigin="6689,14214" coordsize="0,66" path="m6689,14280l6689,14214e" filled="f" stroked="t" strokeweight=".06pt" strokecolor="#000000">
                <v:path arrowok="t"/>
              </v:shape>
            </v:group>
            <v:group style="position:absolute;left:6749;top:14214;width:2;height:66" coordorigin="6749,14214" coordsize="2,66">
              <v:shape style="position:absolute;left:6749;top:14214;width:2;height:66" coordorigin="6749,14214" coordsize="0,66" path="m6749,14280l6749,14214e" filled="f" stroked="t" strokeweight=".06pt" strokecolor="#000000">
                <v:path arrowok="t"/>
              </v:shape>
            </v:group>
            <v:group style="position:absolute;left:6869;top:14214;width:2;height:66" coordorigin="6869,14214" coordsize="2,66">
              <v:shape style="position:absolute;left:6869;top:14214;width:2;height:66" coordorigin="6869,14214" coordsize="0,66" path="m6869,14280l6869,14214e" filled="f" stroked="t" strokeweight=".06pt" strokecolor="#000000">
                <v:path arrowok="t"/>
              </v:shape>
            </v:group>
            <v:group style="position:absolute;left:6928;top:14214;width:2;height:66" coordorigin="6928,14214" coordsize="2,66">
              <v:shape style="position:absolute;left:6928;top:14214;width:2;height:66" coordorigin="6928,14214" coordsize="0,66" path="m6928,14280l6928,14214e" filled="f" stroked="t" strokeweight=".06pt" strokecolor="#000000">
                <v:path arrowok="t"/>
              </v:shape>
            </v:group>
            <v:group style="position:absolute;left:7028;top:14214;width:2;height:66" coordorigin="7028,14214" coordsize="2,66">
              <v:shape style="position:absolute;left:7028;top:14214;width:2;height:66" coordorigin="7028,14214" coordsize="0,66" path="m7028,14280l7028,14214e" filled="f" stroked="t" strokeweight=".06pt" strokecolor="#000000">
                <v:path arrowok="t"/>
              </v:shape>
            </v:group>
            <v:group style="position:absolute;left:7108;top:14214;width:2;height:66" coordorigin="7108,14214" coordsize="2,66">
              <v:shape style="position:absolute;left:7108;top:14214;width:2;height:66" coordorigin="7108,14214" coordsize="0,66" path="m7108,14280l7108,14214e" filled="f" stroked="t" strokeweight=".06pt" strokecolor="#000000">
                <v:path arrowok="t"/>
              </v:shape>
            </v:group>
            <v:group style="position:absolute;left:7207;top:14214;width:2;height:66" coordorigin="7207,14214" coordsize="2,66">
              <v:shape style="position:absolute;left:7207;top:14214;width:2;height:66" coordorigin="7207,14214" coordsize="0,66" path="m7207,14280l7207,14214e" filled="f" stroked="t" strokeweight=".06pt" strokecolor="#000000">
                <v:path arrowok="t"/>
              </v:shape>
            </v:group>
            <v:group style="position:absolute;left:7288;top:14214;width:2;height:66" coordorigin="7288,14214" coordsize="2,66">
              <v:shape style="position:absolute;left:7288;top:14214;width:2;height:66" coordorigin="7288,14214" coordsize="0,66" path="m7288,14280l7288,14214e" filled="f" stroked="t" strokeweight=".06pt" strokecolor="#000000">
                <v:path arrowok="t"/>
              </v:shape>
            </v:group>
            <v:group style="position:absolute;left:7367;top:14214;width:2;height:66" coordorigin="7367,14214" coordsize="2,66">
              <v:shape style="position:absolute;left:7367;top:14214;width:2;height:66" coordorigin="7367,14214" coordsize="0,66" path="m7367,14280l7367,14214e" filled="f" stroked="t" strokeweight=".06pt" strokecolor="#000000">
                <v:path arrowok="t"/>
              </v:shape>
            </v:group>
            <v:group style="position:absolute;left:7447;top:14214;width:2;height:66" coordorigin="7447,14214" coordsize="2,66">
              <v:shape style="position:absolute;left:7447;top:14214;width:2;height:66" coordorigin="7447,14214" coordsize="0,66" path="m7447,14280l7447,14214e" filled="f" stroked="t" strokeweight=".06pt" strokecolor="#000000">
                <v:path arrowok="t"/>
              </v:shape>
            </v:group>
            <v:group style="position:absolute;left:7547;top:14214;width:2;height:66" coordorigin="7547,14214" coordsize="2,66">
              <v:shape style="position:absolute;left:7547;top:14214;width:2;height:66" coordorigin="7547,14214" coordsize="0,66" path="m7547,14280l7547,14214e" filled="f" stroked="t" strokeweight=".06pt" strokecolor="#000000">
                <v:path arrowok="t"/>
              </v:shape>
            </v:group>
            <v:group style="position:absolute;left:7607;top:14214;width:2;height:66" coordorigin="7607,14214" coordsize="2,66">
              <v:shape style="position:absolute;left:7607;top:14214;width:2;height:66" coordorigin="7607,14214" coordsize="0,66" path="m7607,14280l7607,14214e" filled="f" stroked="t" strokeweight=".06pt" strokecolor="#000000">
                <v:path arrowok="t"/>
              </v:shape>
            </v:group>
            <v:group style="position:absolute;left:7706;top:14214;width:2;height:66" coordorigin="7706,14214" coordsize="2,66">
              <v:shape style="position:absolute;left:7706;top:14214;width:2;height:66" coordorigin="7706,14214" coordsize="0,66" path="m7706,14280l7706,14214e" filled="f" stroked="t" strokeweight=".06pt" strokecolor="#000000">
                <v:path arrowok="t"/>
              </v:shape>
            </v:group>
            <v:group style="position:absolute;left:7787;top:14214;width:2;height:66" coordorigin="7787,14214" coordsize="2,66">
              <v:shape style="position:absolute;left:7787;top:14214;width:2;height:66" coordorigin="7787,14214" coordsize="0,66" path="m7787,14280l7787,14214e" filled="f" stroked="t" strokeweight=".06pt" strokecolor="#000000">
                <v:path arrowok="t"/>
              </v:shape>
            </v:group>
            <v:group style="position:absolute;left:7886;top:14214;width:2;height:66" coordorigin="7886,14214" coordsize="2,66">
              <v:shape style="position:absolute;left:7886;top:14214;width:2;height:66" coordorigin="7886,14214" coordsize="0,66" path="m7886,14280l7886,14214e" filled="f" stroked="t" strokeweight=".06pt" strokecolor="#000000">
                <v:path arrowok="t"/>
              </v:shape>
            </v:group>
            <v:group style="position:absolute;left:7966;top:14214;width:2;height:66" coordorigin="7966,14214" coordsize="2,66">
              <v:shape style="position:absolute;left:7966;top:14214;width:2;height:66" coordorigin="7966,14214" coordsize="0,66" path="m7966,14280l7966,14214e" filled="f" stroked="t" strokeweight=".06pt" strokecolor="#000000">
                <v:path arrowok="t"/>
              </v:shape>
            </v:group>
            <v:group style="position:absolute;left:8046;top:14214;width:2;height:66" coordorigin="8046,14214" coordsize="2,66">
              <v:shape style="position:absolute;left:8046;top:14214;width:2;height:66" coordorigin="8046,14214" coordsize="0,66" path="m8046,14280l8046,14214e" filled="f" stroked="t" strokeweight=".06pt" strokecolor="#000000">
                <v:path arrowok="t"/>
              </v:shape>
            </v:group>
            <v:group style="position:absolute;left:8125;top:14214;width:2;height:66" coordorigin="8125,14214" coordsize="2,66">
              <v:shape style="position:absolute;left:8125;top:14214;width:2;height:66" coordorigin="8125,14214" coordsize="0,66" path="m8125,14280l8125,14214e" filled="f" stroked="t" strokeweight=".06pt" strokecolor="#000000">
                <v:path arrowok="t"/>
              </v:shape>
            </v:group>
            <v:group style="position:absolute;left:8225;top:14214;width:2;height:66" coordorigin="8225,14214" coordsize="2,66">
              <v:shape style="position:absolute;left:8225;top:14214;width:2;height:66" coordorigin="8225,14214" coordsize="0,66" path="m8225,14280l8225,14214e" filled="f" stroked="t" strokeweight=".06pt" strokecolor="#000000">
                <v:path arrowok="t"/>
              </v:shape>
            </v:group>
            <v:group style="position:absolute;left:8285;top:14214;width:2;height:66" coordorigin="8285,14214" coordsize="2,66">
              <v:shape style="position:absolute;left:8285;top:14214;width:2;height:66" coordorigin="8285,14214" coordsize="0,66" path="m8285,14280l8285,14214e" filled="f" stroked="t" strokeweight=".06pt" strokecolor="#000000">
                <v:path arrowok="t"/>
              </v:shape>
            </v:group>
            <v:group style="position:absolute;left:8384;top:14214;width:20;height:66" coordorigin="8384,14214" coordsize="20,66">
              <v:shape style="position:absolute;left:8384;top:14214;width:20;height:66" coordorigin="8384,14214" coordsize="20,66" path="m8384,14280l8405,14214e" filled="f" stroked="t" strokeweight=".06pt" strokecolor="#000000">
                <v:path arrowok="t"/>
              </v:shape>
            </v:group>
            <v:group style="position:absolute;left:8465;top:14214;width:2;height:66" coordorigin="8465,14214" coordsize="2,66">
              <v:shape style="position:absolute;left:8465;top:14214;width:2;height:66" coordorigin="8465,14214" coordsize="0,66" path="m8465,14280l8465,14214e" filled="f" stroked="t" strokeweight=".06pt" strokecolor="#000000">
                <v:path arrowok="t"/>
              </v:shape>
            </v:group>
            <v:group style="position:absolute;left:8564;top:14214;width:2;height:66" coordorigin="8564,14214" coordsize="2,66">
              <v:shape style="position:absolute;left:8564;top:14214;width:2;height:66" coordorigin="8564,14214" coordsize="0,66" path="m8564,14280l8564,14214e" filled="f" stroked="t" strokeweight=".06pt" strokecolor="#000000">
                <v:path arrowok="t"/>
              </v:shape>
            </v:group>
            <v:group style="position:absolute;left:8645;top:14214;width:2;height:66" coordorigin="8645,14214" coordsize="2,66">
              <v:shape style="position:absolute;left:8645;top:14214;width:2;height:66" coordorigin="8645,14214" coordsize="0,66" path="m8645,14280l8645,14214e" filled="f" stroked="t" strokeweight=".06pt" strokecolor="#000000">
                <v:path arrowok="t"/>
              </v:shape>
            </v:group>
            <v:group style="position:absolute;left:8744;top:14214;width:2;height:66" coordorigin="8744,14214" coordsize="2,66">
              <v:shape style="position:absolute;left:8744;top:14214;width:2;height:66" coordorigin="8744,14214" coordsize="0,66" path="m8744,14280l8744,14214e" filled="f" stroked="t" strokeweight=".06pt" strokecolor="#000000">
                <v:path arrowok="t"/>
              </v:shape>
            </v:group>
            <v:group style="position:absolute;left:8824;top:14214;width:2;height:66" coordorigin="8824,14214" coordsize="2,66">
              <v:shape style="position:absolute;left:8824;top:14214;width:2;height:66" coordorigin="8824,14214" coordsize="0,66" path="m8824,14280l8824,14214e" filled="f" stroked="t" strokeweight=".06pt" strokecolor="#000000">
                <v:path arrowok="t"/>
              </v:shape>
            </v:group>
            <v:group style="position:absolute;left:8904;top:14214;width:2;height:66" coordorigin="8904,14214" coordsize="2,66">
              <v:shape style="position:absolute;left:8904;top:14214;width:2;height:66" coordorigin="8904,14214" coordsize="0,66" path="m8904,14280l8904,14214e" filled="f" stroked="t" strokeweight=".06pt" strokecolor="#000000">
                <v:path arrowok="t"/>
              </v:shape>
            </v:group>
            <v:group style="position:absolute;left:8964;top:14214;width:19;height:66" coordorigin="8964,14214" coordsize="19,66">
              <v:shape style="position:absolute;left:8964;top:14214;width:19;height:66" coordorigin="8964,14214" coordsize="19,66" path="m8964,14280l8983,14214e" filled="f" stroked="t" strokeweight=".06pt" strokecolor="#000000">
                <v:path arrowok="t"/>
              </v:shape>
            </v:group>
            <v:group style="position:absolute;left:9064;top:14214;width:19;height:66" coordorigin="9064,14214" coordsize="19,66">
              <v:shape style="position:absolute;left:9064;top:14214;width:19;height:66" coordorigin="9064,14214" coordsize="19,66" path="m9064,14280l9083,14214e" filled="f" stroked="t" strokeweight=".06pt" strokecolor="#000000">
                <v:path arrowok="t"/>
              </v:shape>
            </v:group>
            <v:group style="position:absolute;left:9143;top:14214;width:2;height:66" coordorigin="9143,14214" coordsize="2,66">
              <v:shape style="position:absolute;left:9143;top:14214;width:2;height:66" coordorigin="9143,14214" coordsize="0,66" path="m9143,14280l9143,14214e" filled="f" stroked="t" strokeweight=".06pt" strokecolor="#000000">
                <v:path arrowok="t"/>
              </v:shape>
            </v:group>
            <v:group style="position:absolute;left:9242;top:14214;width:2;height:66" coordorigin="9242,14214" coordsize="2,66">
              <v:shape style="position:absolute;left:9242;top:14214;width:2;height:66" coordorigin="9242,14214" coordsize="0,66" path="m9242,14280l9242,14214e" filled="f" stroked="t" strokeweight=".06pt" strokecolor="#000000">
                <v:path arrowok="t"/>
              </v:shape>
            </v:group>
            <v:group style="position:absolute;left:9323;top:14214;width:2;height:66" coordorigin="9323,14214" coordsize="2,66">
              <v:shape style="position:absolute;left:9323;top:14214;width:2;height:66" coordorigin="9323,14214" coordsize="0,66" path="m9323,14280l9323,14214e" filled="f" stroked="t" strokeweight=".06pt" strokecolor="#000000">
                <v:path arrowok="t"/>
              </v:shape>
            </v:group>
            <v:group style="position:absolute;left:9422;top:14214;width:2;height:66" coordorigin="9422,14214" coordsize="2,66">
              <v:shape style="position:absolute;left:9422;top:14214;width:2;height:66" coordorigin="9422,14214" coordsize="0,66" path="m9422,14280l9422,14214e" filled="f" stroked="t" strokeweight=".06pt" strokecolor="#000000">
                <v:path arrowok="t"/>
              </v:shape>
            </v:group>
            <v:group style="position:absolute;left:9503;top:14214;width:2;height:66" coordorigin="9503,14214" coordsize="2,66">
              <v:shape style="position:absolute;left:9503;top:14214;width:2;height:66" coordorigin="9503,14214" coordsize="0,66" path="m9503,14280l9503,14214e" filled="f" stroked="t" strokeweight=".06pt" strokecolor="#000000">
                <v:path arrowok="t"/>
              </v:shape>
            </v:group>
            <v:group style="position:absolute;left:9582;top:14214;width:2;height:66" coordorigin="9582,14214" coordsize="2,66">
              <v:shape style="position:absolute;left:9582;top:14214;width:2;height:66" coordorigin="9582,14214" coordsize="0,66" path="m9582,14280l9582,14214e" filled="f" stroked="t" strokeweight=".06pt" strokecolor="#000000">
                <v:path arrowok="t"/>
              </v:shape>
            </v:group>
            <v:group style="position:absolute;left:2538;top:11730;width:7004;height:2550" coordorigin="2538,11730" coordsize="7004,2550">
              <v:shape style="position:absolute;left:2538;top:11730;width:7004;height:2550" coordorigin="2538,11730" coordsize="7004,2550" path="m2538,13846l2638,13846,2698,13426,2797,13004,2878,13426,2977,13846,3058,13426,3137,13004,3217,13426,3317,13846,3377,13426,3556,13426,3655,13846,3736,13426,3835,13426,3916,13004,3995,13846,4055,13004,4175,13426,4235,13004,4334,13846,4414,13004,4513,13846,4594,13004,4674,13004,4753,13846,4853,13426,4913,13846,5012,13004,5093,13846,5192,13426,5372,13426,5452,13846,5532,13004,5591,13846,5692,13426,5771,13846,5870,13004,5951,12571,6050,13426,6310,13426,6390,13846,6490,13426,6550,13004,6649,13004,6728,13846,6828,13004,6908,13426,6988,13426,7068,11730,7168,13004,7228,13426,7507,13426,7586,13846,7667,13426,7746,13846,7846,13426,7905,13426,8025,13846,8085,13426,8185,13426,8265,13846,8365,13426,8703,13426,8763,12571,8863,12571,8943,13426,9203,13426,9283,13846,9383,13004,9443,13426,9542,14280e" filled="f" stroked="t" strokeweight=".697301pt" strokecolor="#000080">
                <v:path arrowok="t"/>
              </v:shape>
            </v:group>
            <v:group style="position:absolute;left:2478;top:13807;width:120;height:78" coordorigin="2478,13807" coordsize="120,78">
              <v:shape style="position:absolute;left:2478;top:13807;width:120;height:78" coordorigin="2478,13807" coordsize="120,78" path="m2538,13807l2478,13846,2538,13885,2598,13846,2538,13807xe" filled="t" fillcolor="#000080" stroked="f">
                <v:path arrowok="t"/>
                <v:fill type="solid"/>
              </v:shape>
            </v:group>
            <v:group style="position:absolute;left:2478;top:13807;width:120;height:78" coordorigin="2478,13807" coordsize="120,78">
              <v:shape style="position:absolute;left:2478;top:13807;width:120;height:78" coordorigin="2478,13807" coordsize="120,78" path="m2538,13807l2598,13846,2538,13885,2478,13846,2538,13807xe" filled="f" stroked="t" strokeweight=".758586pt" strokecolor="#000080">
                <v:path arrowok="t"/>
              </v:shape>
            </v:group>
            <v:group style="position:absolute;left:2579;top:13807;width:100;height:78" coordorigin="2579,13807" coordsize="100,78">
              <v:shape style="position:absolute;left:2579;top:13807;width:100;height:78" coordorigin="2579,13807" coordsize="100,78" path="m2638,13807l2579,13846,2638,13885,2678,13846,2638,13807xe" filled="t" fillcolor="#000080" stroked="f">
                <v:path arrowok="t"/>
                <v:fill type="solid"/>
              </v:shape>
            </v:group>
            <v:group style="position:absolute;left:2579;top:13807;width:100;height:78" coordorigin="2579,13807" coordsize="100,78">
              <v:shape style="position:absolute;left:2579;top:13807;width:100;height:78" coordorigin="2579,13807" coordsize="100,78" path="m2638,13807l2678,13846,2638,13885,2579,13846,2638,13807xe" filled="f" stroked="t" strokeweight=".786896pt" strokecolor="#000080">
                <v:path arrowok="t"/>
              </v:shape>
            </v:group>
            <v:group style="position:absolute;left:2658;top:13386;width:100;height:79" coordorigin="2658,13386" coordsize="100,79">
              <v:shape style="position:absolute;left:2658;top:13386;width:100;height:79" coordorigin="2658,13386" coordsize="100,79" path="m2698,13386l2658,13439,2698,13465,2758,13439,2698,13386xe" filled="t" fillcolor="#000080" stroked="f">
                <v:path arrowok="t"/>
                <v:fill type="solid"/>
              </v:shape>
            </v:group>
            <v:group style="position:absolute;left:2658;top:13386;width:100;height:79" coordorigin="2658,13386" coordsize="100,79">
              <v:shape style="position:absolute;left:2658;top:13386;width:100;height:79" coordorigin="2658,13386" coordsize="100,79" path="m2698,13386l2758,13439,2698,13465,2658,13439,2698,13386xe" filled="f" stroked="t" strokeweight=".789357pt" strokecolor="#000080">
                <v:path arrowok="t"/>
              </v:shape>
            </v:group>
            <v:group style="position:absolute;left:2758;top:12965;width:100;height:66" coordorigin="2758,12965" coordsize="100,66">
              <v:shape style="position:absolute;left:2758;top:12965;width:100;height:66" coordorigin="2758,12965" coordsize="100,66" path="m2797,12965l2758,13004,2797,13031,2857,13004,2797,12965xe" filled="t" fillcolor="#000080" stroked="f">
                <v:path arrowok="t"/>
                <v:fill type="solid"/>
              </v:shape>
            </v:group>
            <v:group style="position:absolute;left:2758;top:12965;width:100;height:66" coordorigin="2758,12965" coordsize="100,66">
              <v:shape style="position:absolute;left:2758;top:12965;width:100;height:66" coordorigin="2758,12965" coordsize="100,66" path="m2797,12965l2857,13004,2797,13031,2758,13004,2797,12965xe" filled="f" stroked="t" strokeweight=".76136pt" strokecolor="#000080">
                <v:path arrowok="t"/>
              </v:shape>
            </v:group>
            <v:group style="position:absolute;left:2838;top:13386;width:100;height:79" coordorigin="2838,13386" coordsize="100,79">
              <v:shape style="position:absolute;left:2838;top:13386;width:100;height:79" coordorigin="2838,13386" coordsize="100,79" path="m2878,13386l2838,13439,2878,13465,2938,13439,2878,13386xe" filled="t" fillcolor="#000080" stroked="f">
                <v:path arrowok="t"/>
                <v:fill type="solid"/>
              </v:shape>
            </v:group>
            <v:group style="position:absolute;left:2838;top:13386;width:100;height:79" coordorigin="2838,13386" coordsize="100,79">
              <v:shape style="position:absolute;left:2838;top:13386;width:100;height:79" coordorigin="2838,13386" coordsize="100,79" path="m2878,13386l2938,13439,2878,13465,2838,13439,2878,13386xe" filled="f" stroked="t" strokeweight=".789357pt" strokecolor="#000080">
                <v:path arrowok="t"/>
              </v:shape>
            </v:group>
            <v:group style="position:absolute;left:2898;top:13807;width:139;height:78" coordorigin="2898,13807" coordsize="139,78">
              <v:shape style="position:absolute;left:2898;top:13807;width:139;height:78" coordorigin="2898,13807" coordsize="139,78" path="m2977,13807l2898,13846,2977,13885,3037,13846,2977,13807xe" filled="t" fillcolor="#000080" stroked="f">
                <v:path arrowok="t"/>
                <v:fill type="solid"/>
              </v:shape>
            </v:group>
            <v:group style="position:absolute;left:2898;top:13807;width:139;height:78" coordorigin="2898,13807" coordsize="139,78">
              <v:shape style="position:absolute;left:2898;top:13807;width:139;height:78" coordorigin="2898,13807" coordsize="139,78" path="m2977,13807l3037,13846,2977,13885,2898,13846,2977,13807xe" filled="f" stroked="t" strokeweight=".738824pt" strokecolor="#000080">
                <v:path arrowok="t"/>
              </v:shape>
            </v:group>
            <v:group style="position:absolute;left:2977;top:13386;width:140;height:79" coordorigin="2977,13386" coordsize="140,79">
              <v:shape style="position:absolute;left:2977;top:13386;width:140;height:79" coordorigin="2977,13386" coordsize="140,79" path="m3058,13386l2977,13439,3058,13465,3118,13439,3058,13386xe" filled="t" fillcolor="#000080" stroked="f">
                <v:path arrowok="t"/>
                <v:fill type="solid"/>
              </v:shape>
            </v:group>
            <v:group style="position:absolute;left:2977;top:13386;width:140;height:79" coordorigin="2977,13386" coordsize="140,79">
              <v:shape style="position:absolute;left:2977;top:13386;width:140;height:79" coordorigin="2977,13386" coordsize="140,79" path="m3058,13386l3118,13439,3058,13465,2977,13439,3058,13386xe" filled="f" stroked="t" strokeweight=".73965pt" strokecolor="#000080">
                <v:path arrowok="t"/>
              </v:shape>
            </v:group>
            <v:group style="position:absolute;left:3077;top:12965;width:140;height:66" coordorigin="3077,12965" coordsize="140,66">
              <v:shape style="position:absolute;left:3077;top:12965;width:140;height:66" coordorigin="3077,12965" coordsize="140,66" path="m3137,12965l3077,13004,3137,13031,3217,13004,3137,12965xe" filled="t" fillcolor="#000080" stroked="f">
                <v:path arrowok="t"/>
                <v:fill type="solid"/>
              </v:shape>
            </v:group>
            <v:group style="position:absolute;left:3077;top:12965;width:140;height:66" coordorigin="3077,12965" coordsize="140,66">
              <v:shape style="position:absolute;left:3077;top:12965;width:140;height:66" coordorigin="3077,12965" coordsize="140,66" path="m3137,12965l3217,13004,3137,13031,3077,13004,3137,12965xe" filled="f" stroked="t" strokeweight=".719085pt" strokecolor="#000080">
                <v:path arrowok="t"/>
              </v:shape>
            </v:group>
            <v:group style="position:absolute;left:3157;top:13386;width:120;height:79" coordorigin="3157,13386" coordsize="120,79">
              <v:shape style="position:absolute;left:3157;top:13386;width:120;height:79" coordorigin="3157,13386" coordsize="120,79" path="m3217,13386l3157,13439,3217,13465,3277,13439,3217,13386xe" filled="t" fillcolor="#000080" stroked="f">
                <v:path arrowok="t"/>
                <v:fill type="solid"/>
              </v:shape>
            </v:group>
            <v:group style="position:absolute;left:3157;top:13386;width:120;height:79" coordorigin="3157,13386" coordsize="120,79">
              <v:shape style="position:absolute;left:3157;top:13386;width:120;height:79" coordorigin="3157,13386" coordsize="120,79" path="m3217,13386l3277,13439,3217,13465,3157,13439,3217,13386xe" filled="f" stroked="t" strokeweight=".760772pt" strokecolor="#000080">
                <v:path arrowok="t"/>
              </v:shape>
            </v:group>
            <v:group style="position:absolute;left:3257;top:13807;width:100;height:78" coordorigin="3257,13807" coordsize="100,78">
              <v:shape style="position:absolute;left:3257;top:13807;width:100;height:78" coordorigin="3257,13807" coordsize="100,78" path="m3317,13807l3257,13846,3317,13885,3356,13846,3317,13807xe" filled="t" fillcolor="#000080" stroked="f">
                <v:path arrowok="t"/>
                <v:fill type="solid"/>
              </v:shape>
            </v:group>
            <v:group style="position:absolute;left:3257;top:13807;width:100;height:78" coordorigin="3257,13807" coordsize="100,78">
              <v:shape style="position:absolute;left:3257;top:13807;width:100;height:78" coordorigin="3257,13807" coordsize="100,78" path="m3317,13807l3356,13846,3317,13885,3257,13846,3317,13807xe" filled="f" stroked="t" strokeweight=".786896pt" strokecolor="#000080">
                <v:path arrowok="t"/>
              </v:shape>
            </v:group>
            <v:group style="position:absolute;left:3336;top:13386;width:120;height:79" coordorigin="3336,13386" coordsize="120,79">
              <v:shape style="position:absolute;left:3336;top:13386;width:120;height:79" coordorigin="3336,13386" coordsize="120,79" path="m3377,13386l3336,13439,3377,13465,3456,13439,3377,13386xe" filled="t" fillcolor="#000080" stroked="f">
                <v:path arrowok="t"/>
                <v:fill type="solid"/>
              </v:shape>
            </v:group>
            <v:group style="position:absolute;left:3336;top:13386;width:120;height:79" coordorigin="3336,13386" coordsize="120,79">
              <v:shape style="position:absolute;left:3336;top:13386;width:120;height:79" coordorigin="3336,13386" coordsize="120,79" path="m3377,13386l3456,13439,3377,13465,3336,13439,3377,13386xe" filled="f" stroked="t" strokeweight=".760772pt" strokecolor="#000080">
                <v:path arrowok="t"/>
              </v:shape>
            </v:group>
            <v:group style="position:absolute;left:3437;top:13386;width:100;height:79" coordorigin="3437,13386" coordsize="100,79">
              <v:shape style="position:absolute;left:3437;top:13386;width:100;height:79" coordorigin="3437,13386" coordsize="100,79" path="m3476,13386l3437,13439,3476,13465,3536,13439,3476,13386xe" filled="t" fillcolor="#000080" stroked="f">
                <v:path arrowok="t"/>
                <v:fill type="solid"/>
              </v:shape>
            </v:group>
            <v:group style="position:absolute;left:3437;top:13386;width:100;height:79" coordorigin="3437,13386" coordsize="100,79">
              <v:shape style="position:absolute;left:3437;top:13386;width:100;height:79" coordorigin="3437,13386" coordsize="100,79" path="m3476,13386l3536,13439,3476,13465,3437,13439,3476,13386xe" filled="f" stroked="t" strokeweight=".789357pt" strokecolor="#000080">
                <v:path arrowok="t"/>
              </v:shape>
            </v:group>
            <v:group style="position:absolute;left:3516;top:13386;width:100;height:79" coordorigin="3516,13386" coordsize="100,79">
              <v:shape style="position:absolute;left:3516;top:13386;width:100;height:79" coordorigin="3516,13386" coordsize="100,79" path="m3556,13386l3516,13439,3556,13465,3616,13439,3556,13386xe" filled="t" fillcolor="#000080" stroked="f">
                <v:path arrowok="t"/>
                <v:fill type="solid"/>
              </v:shape>
            </v:group>
            <v:group style="position:absolute;left:3516;top:13386;width:100;height:79" coordorigin="3516,13386" coordsize="100,79">
              <v:shape style="position:absolute;left:3516;top:13386;width:100;height:79" coordorigin="3516,13386" coordsize="100,79" path="m3556,13386l3616,13439,3556,13465,3516,13439,3556,13386xe" filled="f" stroked="t" strokeweight=".789357pt" strokecolor="#000080">
                <v:path arrowok="t"/>
              </v:shape>
            </v:group>
            <v:group style="position:absolute;left:3616;top:13807;width:100;height:78" coordorigin="3616,13807" coordsize="100,78">
              <v:shape style="position:absolute;left:3616;top:13807;width:100;height:78" coordorigin="3616,13807" coordsize="100,78" path="m3655,13807l3616,13846,3655,13885,3715,13846,3655,13807xe" filled="t" fillcolor="#000080" stroked="f">
                <v:path arrowok="t"/>
                <v:fill type="solid"/>
              </v:shape>
            </v:group>
            <v:group style="position:absolute;left:3616;top:13807;width:100;height:78" coordorigin="3616,13807" coordsize="100,78">
              <v:shape style="position:absolute;left:3616;top:13807;width:100;height:78" coordorigin="3616,13807" coordsize="100,78" path="m3655,13807l3715,13846,3655,13885,3616,13846,3655,13807xe" filled="f" stroked="t" strokeweight=".786896pt" strokecolor="#000080">
                <v:path arrowok="t"/>
              </v:shape>
            </v:group>
            <v:group style="position:absolute;left:3696;top:13386;width:100;height:79" coordorigin="3696,13386" coordsize="100,79">
              <v:shape style="position:absolute;left:3696;top:13386;width:100;height:79" coordorigin="3696,13386" coordsize="100,79" path="m3736,13386l3696,13439,3736,13465,3796,13439,3736,13386xe" filled="t" fillcolor="#000080" stroked="f">
                <v:path arrowok="t"/>
                <v:fill type="solid"/>
              </v:shape>
            </v:group>
            <v:group style="position:absolute;left:3696;top:13386;width:100;height:79" coordorigin="3696,13386" coordsize="100,79">
              <v:shape style="position:absolute;left:3696;top:13386;width:100;height:79" coordorigin="3696,13386" coordsize="100,79" path="m3736,13386l3796,13439,3736,13465,3696,13439,3736,13386xe" filled="f" stroked="t" strokeweight=".789357pt" strokecolor="#000080">
                <v:path arrowok="t"/>
              </v:shape>
            </v:group>
            <v:group style="position:absolute;left:3756;top:13386;width:139;height:79" coordorigin="3756,13386" coordsize="139,79">
              <v:shape style="position:absolute;left:3756;top:13386;width:139;height:79" coordorigin="3756,13386" coordsize="139,79" path="m3835,13386l3756,13439,3835,13465,3895,13439,3835,13386xe" filled="t" fillcolor="#000080" stroked="f">
                <v:path arrowok="t"/>
                <v:fill type="solid"/>
              </v:shape>
            </v:group>
            <v:group style="position:absolute;left:3756;top:13386;width:139;height:79" coordorigin="3756,13386" coordsize="139,79">
              <v:shape style="position:absolute;left:3756;top:13386;width:139;height:79" coordorigin="3756,13386" coordsize="139,79" path="m3835,13386l3895,13439,3835,13465,3756,13439,3835,13386xe" filled="f" stroked="t" strokeweight=".740732pt" strokecolor="#000080">
                <v:path arrowok="t"/>
              </v:shape>
            </v:group>
            <v:group style="position:absolute;left:3835;top:12965;width:120;height:66" coordorigin="3835,12965" coordsize="120,66">
              <v:shape style="position:absolute;left:3835;top:12965;width:120;height:66" coordorigin="3835,12965" coordsize="120,66" path="m3916,12965l3835,13004,3916,13031,3955,13004,3916,12965xe" filled="t" fillcolor="#000080" stroked="f">
                <v:path arrowok="t"/>
                <v:fill type="solid"/>
              </v:shape>
            </v:group>
            <v:group style="position:absolute;left:3835;top:12965;width:120;height:66" coordorigin="3835,12965" coordsize="120,66">
              <v:shape style="position:absolute;left:3835;top:12965;width:120;height:66" coordorigin="3835,12965" coordsize="120,66" path="m3916,12965l3955,13004,3916,13031,3835,13004,3916,12965xe" filled="f" stroked="t" strokeweight=".736541pt" strokecolor="#000080">
                <v:path arrowok="t"/>
              </v:shape>
            </v:group>
            <v:group style="position:absolute;left:3935;top:13807;width:120;height:78" coordorigin="3935,13807" coordsize="120,78">
              <v:shape style="position:absolute;left:3935;top:13807;width:120;height:78" coordorigin="3935,13807" coordsize="120,78" path="m3995,13807l3935,13846,3995,13885,4055,13846,3995,13807xe" filled="t" fillcolor="#000080" stroked="f">
                <v:path arrowok="t"/>
                <v:fill type="solid"/>
              </v:shape>
            </v:group>
            <v:group style="position:absolute;left:3935;top:13807;width:120;height:78" coordorigin="3935,13807" coordsize="120,78">
              <v:shape style="position:absolute;left:3935;top:13807;width:120;height:78" coordorigin="3935,13807" coordsize="120,78" path="m3995,13807l4055,13846,3995,13885,3935,13846,3995,13807xe" filled="f" stroked="t" strokeweight=".758586pt" strokecolor="#000080">
                <v:path arrowok="t"/>
              </v:shape>
            </v:group>
            <v:group style="position:absolute;left:4015;top:12965;width:120;height:66" coordorigin="4015,12965" coordsize="120,66">
              <v:shape style="position:absolute;left:4015;top:12965;width:120;height:66" coordorigin="4015,12965" coordsize="120,66" path="m4055,12965l4015,13004,4055,13031,4135,13004,4055,12965xe" filled="t" fillcolor="#000080" stroked="f">
                <v:path arrowok="t"/>
                <v:fill type="solid"/>
              </v:shape>
            </v:group>
            <v:group style="position:absolute;left:4015;top:12965;width:120;height:66" coordorigin="4015,12965" coordsize="120,66">
              <v:shape style="position:absolute;left:4015;top:12965;width:120;height:66" coordorigin="4015,12965" coordsize="120,66" path="m4055,12965l4135,13004,4055,13031,4015,13004,4055,12965xe" filled="f" stroked="t" strokeweight=".736541pt" strokecolor="#000080">
                <v:path arrowok="t"/>
              </v:shape>
            </v:group>
            <v:group style="position:absolute;left:4115;top:13386;width:100;height:79" coordorigin="4115,13386" coordsize="100,79">
              <v:shape style="position:absolute;left:4115;top:13386;width:100;height:79" coordorigin="4115,13386" coordsize="100,79" path="m4175,13386l4115,13439,4175,13465,4214,13439,4175,13386xe" filled="t" fillcolor="#000080" stroked="f">
                <v:path arrowok="t"/>
                <v:fill type="solid"/>
              </v:shape>
            </v:group>
            <v:group style="position:absolute;left:4115;top:13386;width:100;height:79" coordorigin="4115,13386" coordsize="100,79">
              <v:shape style="position:absolute;left:4115;top:13386;width:100;height:79" coordorigin="4115,13386" coordsize="100,79" path="m4175,13386l4214,13439,4175,13465,4115,13439,4175,13386xe" filled="f" stroked="t" strokeweight=".789357pt" strokecolor="#000080">
                <v:path arrowok="t"/>
              </v:shape>
            </v:group>
            <v:group style="position:absolute;left:4194;top:12965;width:101;height:66" coordorigin="4194,12965" coordsize="101,66">
              <v:shape style="position:absolute;left:4194;top:12965;width:101;height:66" coordorigin="4194,12965" coordsize="101,66" path="m4235,12965l4194,13004,4235,13031,4295,13004,4235,12965xe" filled="t" fillcolor="#000080" stroked="f">
                <v:path arrowok="t"/>
                <v:fill type="solid"/>
              </v:shape>
            </v:group>
            <v:group style="position:absolute;left:4194;top:12965;width:101;height:66" coordorigin="4194,12965" coordsize="101,66">
              <v:shape style="position:absolute;left:4194;top:12965;width:101;height:66" coordorigin="4194,12965" coordsize="101,66" path="m4235,12965l4295,13004,4235,13031,4194,13004,4235,12965xe" filled="f" stroked="t" strokeweight=".759628pt" strokecolor="#000080">
                <v:path arrowok="t"/>
              </v:shape>
            </v:group>
            <v:group style="position:absolute;left:4295;top:13807;width:100;height:78" coordorigin="4295,13807" coordsize="100,78">
              <v:shape style="position:absolute;left:4295;top:13807;width:100;height:78" coordorigin="4295,13807" coordsize="100,78" path="m4334,13807l4295,13846,4334,13885,4394,13846,4334,13807xe" filled="t" fillcolor="#000080" stroked="f">
                <v:path arrowok="t"/>
                <v:fill type="solid"/>
              </v:shape>
            </v:group>
            <v:group style="position:absolute;left:4295;top:13807;width:100;height:78" coordorigin="4295,13807" coordsize="100,78">
              <v:shape style="position:absolute;left:4295;top:13807;width:100;height:78" coordorigin="4295,13807" coordsize="100,78" path="m4334,13807l4394,13846,4334,13885,4295,13846,4334,13807xe" filled="f" stroked="t" strokeweight=".786896pt" strokecolor="#000080">
                <v:path arrowok="t"/>
              </v:shape>
            </v:group>
            <v:group style="position:absolute;left:4374;top:12965;width:100;height:66" coordorigin="4374,12965" coordsize="100,66">
              <v:shape style="position:absolute;left:4374;top:12965;width:100;height:66" coordorigin="4374,12965" coordsize="100,66" path="m4414,12965l4374,13004,4414,13031,4474,13004,4414,12965xe" filled="t" fillcolor="#000080" stroked="f">
                <v:path arrowok="t"/>
                <v:fill type="solid"/>
              </v:shape>
            </v:group>
            <v:group style="position:absolute;left:4374;top:12965;width:100;height:66" coordorigin="4374,12965" coordsize="100,66">
              <v:shape style="position:absolute;left:4374;top:12965;width:100;height:66" coordorigin="4374,12965" coordsize="100,66" path="m4414,12965l4474,13004,4414,13031,4374,13004,4414,12965xe" filled="f" stroked="t" strokeweight=".76136pt" strokecolor="#000080">
                <v:path arrowok="t"/>
              </v:shape>
            </v:group>
            <v:group style="position:absolute;left:4434;top:13807;width:139;height:78" coordorigin="4434,13807" coordsize="139,78">
              <v:shape style="position:absolute;left:4434;top:13807;width:139;height:78" coordorigin="4434,13807" coordsize="139,78" path="m4513,13807l4434,13846,4513,13885,4573,13846,4513,13807xe" filled="t" fillcolor="#000080" stroked="f">
                <v:path arrowok="t"/>
                <v:fill type="solid"/>
              </v:shape>
            </v:group>
            <v:group style="position:absolute;left:4434;top:13807;width:139;height:78" coordorigin="4434,13807" coordsize="139,78">
              <v:shape style="position:absolute;left:4434;top:13807;width:139;height:78" coordorigin="4434,13807" coordsize="139,78" path="m4513,13807l4573,13846,4513,13885,4434,13846,4513,13807xe" filled="f" stroked="t" strokeweight=".738824pt" strokecolor="#000080">
                <v:path arrowok="t"/>
              </v:shape>
            </v:group>
            <v:group style="position:absolute;left:4513;top:12965;width:140;height:66" coordorigin="4513,12965" coordsize="140,66">
              <v:shape style="position:absolute;left:4513;top:12965;width:140;height:66" coordorigin="4513,12965" coordsize="140,66" path="m4594,12965l4513,13004,4594,13031,4654,13004,4594,12965xe" filled="t" fillcolor="#000080" stroked="f">
                <v:path arrowok="t"/>
                <v:fill type="solid"/>
              </v:shape>
            </v:group>
            <v:group style="position:absolute;left:4513;top:12965;width:140;height:66" coordorigin="4513,12965" coordsize="140,66">
              <v:shape style="position:absolute;left:4513;top:12965;width:140;height:66" coordorigin="4513,12965" coordsize="140,66" path="m4594,12965l4654,13004,4594,13031,4513,13004,4594,12965xe" filled="f" stroked="t" strokeweight=".719085pt" strokecolor="#000080">
                <v:path arrowok="t"/>
              </v:shape>
            </v:group>
            <v:group style="position:absolute;left:4614;top:12965;width:139;height:66" coordorigin="4614,12965" coordsize="139,66">
              <v:shape style="position:absolute;left:4614;top:12965;width:139;height:66" coordorigin="4614,12965" coordsize="139,66" path="m4674,12965l4614,13004,4674,13031,4753,13004,4674,12965xe" filled="t" fillcolor="#000080" stroked="f">
                <v:path arrowok="t"/>
                <v:fill type="solid"/>
              </v:shape>
            </v:group>
            <v:group style="position:absolute;left:4614;top:12965;width:139;height:66" coordorigin="4614,12965" coordsize="139,66">
              <v:shape style="position:absolute;left:4614;top:12965;width:139;height:66" coordorigin="4614,12965" coordsize="139,66" path="m4674,12965l4753,13004,4674,13031,4614,13004,4674,12965xe" filled="f" stroked="t" strokeweight=".719962pt" strokecolor="#000080">
                <v:path arrowok="t"/>
              </v:shape>
            </v:group>
            <v:group style="position:absolute;left:4693;top:13807;width:120;height:78" coordorigin="4693,13807" coordsize="120,78">
              <v:shape style="position:absolute;left:4693;top:13807;width:120;height:78" coordorigin="4693,13807" coordsize="120,78" path="m4753,13807l4693,13846,4753,13885,4813,13846,4753,13807xe" filled="t" fillcolor="#000080" stroked="f">
                <v:path arrowok="t"/>
                <v:fill type="solid"/>
              </v:shape>
            </v:group>
            <v:group style="position:absolute;left:4693;top:13807;width:120;height:78" coordorigin="4693,13807" coordsize="120,78">
              <v:shape style="position:absolute;left:4693;top:13807;width:120;height:78" coordorigin="4693,13807" coordsize="120,78" path="m4753,13807l4813,13846,4753,13885,4693,13846,4753,13807xe" filled="f" stroked="t" strokeweight=".758586pt" strokecolor="#000080">
                <v:path arrowok="t"/>
              </v:shape>
            </v:group>
            <v:group style="position:absolute;left:4793;top:13386;width:100;height:79" coordorigin="4793,13386" coordsize="100,79">
              <v:shape style="position:absolute;left:4793;top:13386;width:100;height:79" coordorigin="4793,13386" coordsize="100,79" path="m4853,13386l4793,13439,4853,13465,4892,13439,4853,13386xe" filled="t" fillcolor="#000080" stroked="f">
                <v:path arrowok="t"/>
                <v:fill type="solid"/>
              </v:shape>
            </v:group>
            <v:group style="position:absolute;left:4793;top:13386;width:100;height:79" coordorigin="4793,13386" coordsize="100,79">
              <v:shape style="position:absolute;left:4793;top:13386;width:100;height:79" coordorigin="4793,13386" coordsize="100,79" path="m4853,13386l4892,13439,4853,13465,4793,13439,4853,13386xe" filled="f" stroked="t" strokeweight=".789357pt" strokecolor="#000080">
                <v:path arrowok="t"/>
              </v:shape>
            </v:group>
            <v:group style="position:absolute;left:4873;top:13807;width:100;height:78" coordorigin="4873,13807" coordsize="100,78">
              <v:shape style="position:absolute;left:4873;top:13807;width:100;height:78" coordorigin="4873,13807" coordsize="100,78" path="m4913,13807l4873,13846,4913,13885,4973,13846,4913,13807xe" filled="t" fillcolor="#000080" stroked="f">
                <v:path arrowok="t"/>
                <v:fill type="solid"/>
              </v:shape>
            </v:group>
            <v:group style="position:absolute;left:4873;top:13807;width:100;height:78" coordorigin="4873,13807" coordsize="100,78">
              <v:shape style="position:absolute;left:4873;top:13807;width:100;height:78" coordorigin="4873,13807" coordsize="100,78" path="m4913,13807l4973,13846,4913,13885,4873,13846,4913,13807xe" filled="f" stroked="t" strokeweight=".786896pt" strokecolor="#000080">
                <v:path arrowok="t"/>
              </v:shape>
            </v:group>
            <v:group style="position:absolute;left:4973;top:12965;width:100;height:66" coordorigin="4973,12965" coordsize="100,66">
              <v:shape style="position:absolute;left:4973;top:12965;width:100;height:66" coordorigin="4973,12965" coordsize="100,66" path="m5012,12965l4973,13004,5012,13031,5072,13004,5012,12965xe" filled="t" fillcolor="#000080" stroked="f">
                <v:path arrowok="t"/>
                <v:fill type="solid"/>
              </v:shape>
            </v:group>
            <v:group style="position:absolute;left:4973;top:12965;width:100;height:66" coordorigin="4973,12965" coordsize="100,66">
              <v:shape style="position:absolute;left:4973;top:12965;width:100;height:66" coordorigin="4973,12965" coordsize="100,66" path="m5012,12965l5072,13004,5012,13031,4973,13004,5012,12965xe" filled="f" stroked="t" strokeweight=".76136pt" strokecolor="#000080">
                <v:path arrowok="t"/>
              </v:shape>
            </v:group>
            <v:group style="position:absolute;left:5052;top:13807;width:101;height:78" coordorigin="5052,13807" coordsize="101,78">
              <v:shape style="position:absolute;left:5052;top:13807;width:101;height:78" coordorigin="5052,13807" coordsize="101,78" path="m5093,13807l5052,13846,5093,13885,5153,13846,5093,13807xe" filled="t" fillcolor="#000080" stroked="f">
                <v:path arrowok="t"/>
                <v:fill type="solid"/>
              </v:shape>
            </v:group>
            <v:group style="position:absolute;left:5052;top:13807;width:101;height:78" coordorigin="5052,13807" coordsize="101,78">
              <v:shape style="position:absolute;left:5052;top:13807;width:101;height:78" coordorigin="5052,13807" coordsize="101,78" path="m5093,13807l5153,13846,5093,13885,5052,13846,5093,13807xe" filled="f" stroked="t" strokeweight=".784969pt" strokecolor="#000080">
                <v:path arrowok="t"/>
              </v:shape>
            </v:group>
            <v:group style="position:absolute;left:5153;top:13386;width:100;height:79" coordorigin="5153,13386" coordsize="100,79">
              <v:shape style="position:absolute;left:5153;top:13386;width:100;height:79" coordorigin="5153,13386" coordsize="100,79" path="m5192,13386l5153,13439,5192,13465,5252,13439,5192,13386xe" filled="t" fillcolor="#000080" stroked="f">
                <v:path arrowok="t"/>
                <v:fill type="solid"/>
              </v:shape>
            </v:group>
            <v:group style="position:absolute;left:5153;top:13386;width:100;height:79" coordorigin="5153,13386" coordsize="100,79">
              <v:shape style="position:absolute;left:5153;top:13386;width:100;height:79" coordorigin="5153,13386" coordsize="100,79" path="m5192,13386l5252,13439,5192,13465,5153,13439,5192,13386xe" filled="f" stroked="t" strokeweight=".789357pt" strokecolor="#000080">
                <v:path arrowok="t"/>
              </v:shape>
            </v:group>
            <v:group style="position:absolute;left:5212;top:13386;width:120;height:79" coordorigin="5212,13386" coordsize="120,79">
              <v:shape style="position:absolute;left:5212;top:13386;width:120;height:79" coordorigin="5212,13386" coordsize="120,79" path="m5272,13386l5212,13439,5272,13465,5332,13439,5272,13386xe" filled="t" fillcolor="#000080" stroked="f">
                <v:path arrowok="t"/>
                <v:fill type="solid"/>
              </v:shape>
            </v:group>
            <v:group style="position:absolute;left:5212;top:13386;width:120;height:79" coordorigin="5212,13386" coordsize="120,79">
              <v:shape style="position:absolute;left:5212;top:13386;width:120;height:79" coordorigin="5212,13386" coordsize="120,79" path="m5272,13386l5332,13439,5272,13465,5212,13439,5272,13386xe" filled="f" stroked="t" strokeweight=".760772pt" strokecolor="#000080">
                <v:path arrowok="t"/>
              </v:shape>
            </v:group>
            <v:group style="position:absolute;left:5292;top:13386;width:139;height:79" coordorigin="5292,13386" coordsize="139,79">
              <v:shape style="position:absolute;left:5292;top:13386;width:139;height:79" coordorigin="5292,13386" coordsize="139,79" path="m5372,13386l5292,13439,5372,13465,5431,13439,5372,13386xe" filled="t" fillcolor="#000080" stroked="f">
                <v:path arrowok="t"/>
                <v:fill type="solid"/>
              </v:shape>
            </v:group>
            <v:group style="position:absolute;left:5292;top:13386;width:139;height:79" coordorigin="5292,13386" coordsize="139,79">
              <v:shape style="position:absolute;left:5292;top:13386;width:139;height:79" coordorigin="5292,13386" coordsize="139,79" path="m5372,13386l5431,13439,5372,13465,5292,13439,5372,13386xe" filled="f" stroked="t" strokeweight=".740732pt" strokecolor="#000080">
                <v:path arrowok="t"/>
              </v:shape>
            </v:group>
            <v:group style="position:absolute;left:5372;top:13807;width:119;height:78" coordorigin="5372,13807" coordsize="119,78">
              <v:shape style="position:absolute;left:5372;top:13807;width:119;height:78" coordorigin="5372,13807" coordsize="119,78" path="m5452,13807l5372,13846,5452,13885,5491,13846,5452,13807xe" filled="t" fillcolor="#000080" stroked="f">
                <v:path arrowok="t"/>
                <v:fill type="solid"/>
              </v:shape>
            </v:group>
            <v:group style="position:absolute;left:5372;top:13807;width:119;height:78" coordorigin="5372,13807" coordsize="119,78">
              <v:shape style="position:absolute;left:5372;top:13807;width:119;height:78" coordorigin="5372,13807" coordsize="119,78" path="m5452,13807l5491,13846,5452,13885,5372,13846,5452,13807xe" filled="f" stroked="t" strokeweight=".76003pt" strokecolor="#000080">
                <v:path arrowok="t"/>
              </v:shape>
            </v:group>
            <v:group style="position:absolute;left:5472;top:12965;width:119;height:66" coordorigin="5472,12965" coordsize="119,66">
              <v:shape style="position:absolute;left:5472;top:12965;width:119;height:66" coordorigin="5472,12965" coordsize="119,66" path="m5532,12965l5472,13004,5532,13031,5591,13004,5532,12965xe" filled="t" fillcolor="#000080" stroked="f">
                <v:path arrowok="t"/>
                <v:fill type="solid"/>
              </v:shape>
            </v:group>
            <v:group style="position:absolute;left:5472;top:12965;width:119;height:66" coordorigin="5472,12965" coordsize="119,66">
              <v:shape style="position:absolute;left:5472;top:12965;width:119;height:66" coordorigin="5472,12965" coordsize="119,66" path="m5532,12965l5591,13004,5532,13031,5472,13004,5532,12965xe" filled="f" stroked="t" strokeweight=".737776pt" strokecolor="#000080">
                <v:path arrowok="t"/>
              </v:shape>
            </v:group>
            <v:group style="position:absolute;left:5551;top:13807;width:120;height:78" coordorigin="5551,13807" coordsize="120,78">
              <v:shape style="position:absolute;left:5551;top:13807;width:120;height:78" coordorigin="5551,13807" coordsize="120,78" path="m5591,13807l5551,13846,5591,13885,5671,13846,5591,13807xe" filled="t" fillcolor="#000080" stroked="f">
                <v:path arrowok="t"/>
                <v:fill type="solid"/>
              </v:shape>
            </v:group>
            <v:group style="position:absolute;left:5551;top:13807;width:120;height:78" coordorigin="5551,13807" coordsize="120,78">
              <v:shape style="position:absolute;left:5551;top:13807;width:120;height:78" coordorigin="5551,13807" coordsize="120,78" path="m5591,13807l5671,13846,5591,13885,5551,13846,5591,13807xe" filled="f" stroked="t" strokeweight=".758586pt" strokecolor="#000080">
                <v:path arrowok="t"/>
              </v:shape>
            </v:group>
            <v:group style="position:absolute;left:5651;top:13386;width:100;height:79" coordorigin="5651,13386" coordsize="100,79">
              <v:shape style="position:absolute;left:5651;top:13386;width:100;height:79" coordorigin="5651,13386" coordsize="100,79" path="m5711,13386l5651,13439,5711,13465,5750,13439,5711,13386xe" filled="t" fillcolor="#000080" stroked="f">
                <v:path arrowok="t"/>
                <v:fill type="solid"/>
              </v:shape>
            </v:group>
            <v:group style="position:absolute;left:5651;top:13386;width:100;height:79" coordorigin="5651,13386" coordsize="100,79">
              <v:shape style="position:absolute;left:5651;top:13386;width:100;height:79" coordorigin="5651,13386" coordsize="100,79" path="m5711,13386l5750,13439,5711,13465,5651,13439,5711,13386xe" filled="f" stroked="t" strokeweight=".789357pt" strokecolor="#000080">
                <v:path arrowok="t"/>
              </v:shape>
            </v:group>
            <v:group style="position:absolute;left:5731;top:13807;width:100;height:78" coordorigin="5731,13807" coordsize="100,78">
              <v:shape style="position:absolute;left:5731;top:13807;width:100;height:78" coordorigin="5731,13807" coordsize="100,78" path="m5771,13807l5731,13846,5771,13885,5831,13846,5771,13807xe" filled="t" fillcolor="#000080" stroked="f">
                <v:path arrowok="t"/>
                <v:fill type="solid"/>
              </v:shape>
            </v:group>
            <v:group style="position:absolute;left:5731;top:13807;width:100;height:78" coordorigin="5731,13807" coordsize="100,78">
              <v:shape style="position:absolute;left:5731;top:13807;width:100;height:78" coordorigin="5731,13807" coordsize="100,78" path="m5771,13807l5831,13846,5771,13885,5731,13846,5771,13807xe" filled="f" stroked="t" strokeweight=".786896pt" strokecolor="#000080">
                <v:path arrowok="t"/>
              </v:shape>
            </v:group>
            <v:group style="position:absolute;left:5831;top:12965;width:100;height:66" coordorigin="5831,12965" coordsize="100,66">
              <v:shape style="position:absolute;left:5831;top:12965;width:100;height:66" coordorigin="5831,12965" coordsize="100,66" path="m5870,12965l5831,13004,5870,13031,5930,13004,5870,12965xe" filled="t" fillcolor="#000080" stroked="f">
                <v:path arrowok="t"/>
                <v:fill type="solid"/>
              </v:shape>
            </v:group>
            <v:group style="position:absolute;left:5831;top:12965;width:100;height:66" coordorigin="5831,12965" coordsize="100,66">
              <v:shape style="position:absolute;left:5831;top:12965;width:100;height:66" coordorigin="5831,12965" coordsize="100,66" path="m5870,12965l5930,13004,5870,13031,5831,13004,5870,12965xe" filled="f" stroked="t" strokeweight=".76136pt" strokecolor="#000080">
                <v:path arrowok="t"/>
              </v:shape>
            </v:group>
            <v:group style="position:absolute;left:5910;top:12532;width:101;height:92" coordorigin="5910,12532" coordsize="101,92">
              <v:shape style="position:absolute;left:5910;top:12532;width:101;height:92" coordorigin="5910,12532" coordsize="101,92" path="m5951,12532l5910,12571,5951,12624,6011,12571,5951,12532xe" filled="t" fillcolor="#000080" stroked="f">
                <v:path arrowok="t"/>
                <v:fill type="solid"/>
              </v:shape>
            </v:group>
            <v:group style="position:absolute;left:5910;top:12532;width:101;height:92" coordorigin="5910,12532" coordsize="101,92">
              <v:shape style="position:absolute;left:5910;top:12532;width:101;height:92" coordorigin="5910,12532" coordsize="101,92" path="m5951,12532l6011,12571,5951,12624,5910,12571,5951,12532xe" filled="f" stroked="t" strokeweight=".812911pt" strokecolor="#000080">
                <v:path arrowok="t"/>
              </v:shape>
            </v:group>
            <v:group style="position:absolute;left:5970;top:13386;width:140;height:79" coordorigin="5970,13386" coordsize="140,79">
              <v:shape style="position:absolute;left:5970;top:13386;width:140;height:79" coordorigin="5970,13386" coordsize="140,79" path="m6050,13386l5970,13439,6050,13465,6110,13439,6050,13386xe" filled="t" fillcolor="#000080" stroked="f">
                <v:path arrowok="t"/>
                <v:fill type="solid"/>
              </v:shape>
            </v:group>
            <v:group style="position:absolute;left:5970;top:13386;width:140;height:79" coordorigin="5970,13386" coordsize="140,79">
              <v:shape style="position:absolute;left:5970;top:13386;width:140;height:79" coordorigin="5970,13386" coordsize="140,79" path="m6050,13386l6110,13439,6050,13465,5970,13439,6050,13386xe" filled="f" stroked="t" strokeweight=".73965pt" strokecolor="#000080">
                <v:path arrowok="t"/>
              </v:shape>
            </v:group>
            <v:group style="position:absolute;left:6070;top:13386;width:140;height:79" coordorigin="6070,13386" coordsize="140,79">
              <v:shape style="position:absolute;left:6070;top:13386;width:140;height:79" coordorigin="6070,13386" coordsize="140,79" path="m6130,13386l6070,13439,6130,13465,6210,13439,6130,13386xe" filled="t" fillcolor="#000080" stroked="f">
                <v:path arrowok="t"/>
                <v:fill type="solid"/>
              </v:shape>
            </v:group>
            <v:group style="position:absolute;left:6070;top:13386;width:140;height:79" coordorigin="6070,13386" coordsize="140,79">
              <v:shape style="position:absolute;left:6070;top:13386;width:140;height:79" coordorigin="6070,13386" coordsize="140,79" path="m6130,13386l6210,13439,6130,13465,6070,13439,6130,13386xe" filled="f" stroked="t" strokeweight=".73965pt" strokecolor="#000080">
                <v:path arrowok="t"/>
              </v:shape>
            </v:group>
            <v:group style="position:absolute;left:6150;top:13386;width:120;height:79" coordorigin="6150,13386" coordsize="120,79">
              <v:shape style="position:absolute;left:6150;top:13386;width:120;height:79" coordorigin="6150,13386" coordsize="120,79" path="m6210,13386l6150,13439,6210,13465,6270,13439,6210,13386xe" filled="t" fillcolor="#000080" stroked="f">
                <v:path arrowok="t"/>
                <v:fill type="solid"/>
              </v:shape>
            </v:group>
            <v:group style="position:absolute;left:6150;top:13386;width:120;height:79" coordorigin="6150,13386" coordsize="120,79">
              <v:shape style="position:absolute;left:6150;top:13386;width:120;height:79" coordorigin="6150,13386" coordsize="120,79" path="m6210,13386l6270,13439,6210,13465,6150,13439,6210,13386xe" filled="f" stroked="t" strokeweight=".760772pt" strokecolor="#000080">
                <v:path arrowok="t"/>
              </v:shape>
            </v:group>
            <v:group style="position:absolute;left:6250;top:13386;width:100;height:79" coordorigin="6250,13386" coordsize="100,79">
              <v:shape style="position:absolute;left:6250;top:13386;width:100;height:79" coordorigin="6250,13386" coordsize="100,79" path="m6310,13386l6250,13439,6310,13465,6349,13439,6310,13386xe" filled="t" fillcolor="#000080" stroked="f">
                <v:path arrowok="t"/>
                <v:fill type="solid"/>
              </v:shape>
            </v:group>
            <v:group style="position:absolute;left:6250;top:13386;width:100;height:79" coordorigin="6250,13386" coordsize="100,79">
              <v:shape style="position:absolute;left:6250;top:13386;width:100;height:79" coordorigin="6250,13386" coordsize="100,79" path="m6310,13386l6349,13439,6310,13465,6250,13439,6310,13386xe" filled="f" stroked="t" strokeweight=".789357pt" strokecolor="#000080">
                <v:path arrowok="t"/>
              </v:shape>
            </v:group>
            <v:group style="position:absolute;left:6330;top:13807;width:100;height:78" coordorigin="6330,13807" coordsize="100,78">
              <v:shape style="position:absolute;left:6330;top:13807;width:100;height:78" coordorigin="6330,13807" coordsize="100,78" path="m6390,13807l6330,13846,6390,13885,6430,13846,6390,13807xe" filled="t" fillcolor="#000080" stroked="f">
                <v:path arrowok="t"/>
                <v:fill type="solid"/>
              </v:shape>
            </v:group>
            <v:group style="position:absolute;left:6330;top:13807;width:100;height:78" coordorigin="6330,13807" coordsize="100,78">
              <v:shape style="position:absolute;left:6330;top:13807;width:100;height:78" coordorigin="6330,13807" coordsize="100,78" path="m6390,13807l6430,13846,6390,13885,6330,13846,6390,13807xe" filled="f" stroked="t" strokeweight=".786896pt" strokecolor="#000080">
                <v:path arrowok="t"/>
              </v:shape>
            </v:group>
            <v:group style="position:absolute;left:6430;top:13386;width:100;height:79" coordorigin="6430,13386" coordsize="100,79">
              <v:shape style="position:absolute;left:6430;top:13386;width:100;height:79" coordorigin="6430,13386" coordsize="100,79" path="m6490,13386l6430,13439,6490,13465,6529,13439,6490,13386xe" filled="t" fillcolor="#000080" stroked="f">
                <v:path arrowok="t"/>
                <v:fill type="solid"/>
              </v:shape>
            </v:group>
            <v:group style="position:absolute;left:6430;top:13386;width:100;height:79" coordorigin="6430,13386" coordsize="100,79">
              <v:shape style="position:absolute;left:6430;top:13386;width:100;height:79" coordorigin="6430,13386" coordsize="100,79" path="m6490,13386l6529,13439,6490,13465,6430,13439,6490,13386xe" filled="f" stroked="t" strokeweight=".789357pt" strokecolor="#000080">
                <v:path arrowok="t"/>
              </v:shape>
            </v:group>
            <v:group style="position:absolute;left:6509;top:12965;width:100;height:66" coordorigin="6509,12965" coordsize="100,66">
              <v:shape style="position:absolute;left:6509;top:12965;width:100;height:66" coordorigin="6509,12965" coordsize="100,66" path="m6550,12965l6509,13004,6550,13031,6608,13004,6550,12965xe" filled="t" fillcolor="#000080" stroked="f">
                <v:path arrowok="t"/>
                <v:fill type="solid"/>
              </v:shape>
            </v:group>
            <v:group style="position:absolute;left:6509;top:12965;width:100;height:66" coordorigin="6509,12965" coordsize="100,66">
              <v:shape style="position:absolute;left:6509;top:12965;width:100;height:66" coordorigin="6509,12965" coordsize="100,66" path="m6550,12965l6608,13004,6550,13031,6509,13004,6550,12965xe" filled="f" stroked="t" strokeweight=".76136pt" strokecolor="#000080">
                <v:path arrowok="t"/>
              </v:shape>
            </v:group>
            <v:group style="position:absolute;left:6589;top:12965;width:120;height:66" coordorigin="6589,12965" coordsize="120,66">
              <v:shape style="position:absolute;left:6589;top:12965;width:120;height:66" coordorigin="6589,12965" coordsize="120,66" path="m6649,12965l6589,13004,6649,13031,6709,13004,6649,12965xe" filled="t" fillcolor="#000080" stroked="f">
                <v:path arrowok="t"/>
                <v:fill type="solid"/>
              </v:shape>
            </v:group>
            <v:group style="position:absolute;left:6589;top:12965;width:120;height:66" coordorigin="6589,12965" coordsize="120,66">
              <v:shape style="position:absolute;left:6589;top:12965;width:120;height:66" coordorigin="6589,12965" coordsize="120,66" path="m6649,12965l6709,13004,6649,13031,6589,13004,6649,12965xe" filled="f" stroked="t" strokeweight=".736541pt" strokecolor="#000080">
                <v:path arrowok="t"/>
              </v:shape>
            </v:group>
            <v:group style="position:absolute;left:6689;top:13807;width:100;height:78" coordorigin="6689,13807" coordsize="100,78">
              <v:shape style="position:absolute;left:6689;top:13807;width:100;height:78" coordorigin="6689,13807" coordsize="100,78" path="m6728,13807l6689,13846,6728,13885,6788,13846,6728,13807xe" filled="t" fillcolor="#000080" stroked="f">
                <v:path arrowok="t"/>
                <v:fill type="solid"/>
              </v:shape>
            </v:group>
            <v:group style="position:absolute;left:6689;top:13807;width:100;height:78" coordorigin="6689,13807" coordsize="100,78">
              <v:shape style="position:absolute;left:6689;top:13807;width:100;height:78" coordorigin="6689,13807" coordsize="100,78" path="m6728,13807l6788,13846,6728,13885,6689,13846,6728,13807xe" filled="f" stroked="t" strokeweight=".786896pt" strokecolor="#000080">
                <v:path arrowok="t"/>
              </v:shape>
            </v:group>
            <v:group style="position:absolute;left:6749;top:12965;width:139;height:66" coordorigin="6749,12965" coordsize="139,66">
              <v:shape style="position:absolute;left:6749;top:12965;width:139;height:66" coordorigin="6749,12965" coordsize="139,66" path="m6828,12965l6749,13004,6828,13031,6888,13004,6828,12965xe" filled="t" fillcolor="#000080" stroked="f">
                <v:path arrowok="t"/>
                <v:fill type="solid"/>
              </v:shape>
            </v:group>
            <v:group style="position:absolute;left:6749;top:12965;width:139;height:66" coordorigin="6749,12965" coordsize="139,66">
              <v:shape style="position:absolute;left:6749;top:12965;width:139;height:66" coordorigin="6749,12965" coordsize="139,66" path="m6828,12965l6888,13004,6828,13031,6749,13004,6828,12965xe" filled="f" stroked="t" strokeweight=".719962pt" strokecolor="#000080">
                <v:path arrowok="t"/>
              </v:shape>
            </v:group>
            <v:group style="position:absolute;left:6828;top:13386;width:140;height:79" coordorigin="6828,13386" coordsize="140,79">
              <v:shape style="position:absolute;left:6828;top:13386;width:140;height:79" coordorigin="6828,13386" coordsize="140,79" path="m6908,13386l6828,13439,6908,13465,6968,13439,6908,13386xe" filled="t" fillcolor="#000080" stroked="f">
                <v:path arrowok="t"/>
                <v:fill type="solid"/>
              </v:shape>
            </v:group>
            <v:group style="position:absolute;left:6828;top:13386;width:140;height:79" coordorigin="6828,13386" coordsize="140,79">
              <v:shape style="position:absolute;left:6828;top:13386;width:140;height:79" coordorigin="6828,13386" coordsize="140,79" path="m6908,13386l6968,13439,6908,13465,6828,13439,6908,13386xe" filled="f" stroked="t" strokeweight=".73965pt" strokecolor="#000080">
                <v:path arrowok="t"/>
              </v:shape>
            </v:group>
            <v:group style="position:absolute;left:6929;top:13386;width:139;height:79" coordorigin="6929,13386" coordsize="139,79">
              <v:shape style="position:absolute;left:6929;top:13386;width:139;height:79" coordorigin="6929,13386" coordsize="139,79" path="m6988,13386l6929,13439,6988,13465,7068,13439,6988,13386xe" filled="t" fillcolor="#000080" stroked="f">
                <v:path arrowok="t"/>
                <v:fill type="solid"/>
              </v:shape>
            </v:group>
            <v:group style="position:absolute;left:6929;top:13386;width:139;height:79" coordorigin="6929,13386" coordsize="139,79">
              <v:shape style="position:absolute;left:6929;top:13386;width:139;height:79" coordorigin="6929,13386" coordsize="139,79" path="m6988,13386l7068,13439,6988,13465,6929,13439,6988,13386xe" filled="f" stroked="t" strokeweight=".740732pt" strokecolor="#000080">
                <v:path arrowok="t"/>
              </v:shape>
            </v:group>
            <v:group style="position:absolute;left:7008;top:11690;width:120;height:65" coordorigin="7008,11690" coordsize="120,65">
              <v:shape style="position:absolute;left:7008;top:11690;width:120;height:65" coordorigin="7008,11690" coordsize="120,65" path="m7068,11690l7008,11730,7068,11755,7128,11730,7068,11690xe" filled="t" fillcolor="#000080" stroked="f">
                <v:path arrowok="t"/>
                <v:fill type="solid"/>
              </v:shape>
            </v:group>
            <v:group style="position:absolute;left:7008;top:11690;width:120;height:65" coordorigin="7008,11690" coordsize="120,65">
              <v:shape style="position:absolute;left:7008;top:11690;width:120;height:65" coordorigin="7008,11690" coordsize="120,65" path="m7068,11690l7128,11730,7068,11755,7008,11730,7068,11690xe" filled="f" stroked="t" strokeweight=".734333pt" strokecolor="#000080">
                <v:path arrowok="t"/>
              </v:shape>
            </v:group>
            <v:group style="position:absolute;left:7108;top:12965;width:100;height:66" coordorigin="7108,12965" coordsize="100,66">
              <v:shape style="position:absolute;left:7108;top:12965;width:100;height:66" coordorigin="7108,12965" coordsize="100,66" path="m7168,12965l7108,13004,7168,13031,7207,13004,7168,12965xe" filled="t" fillcolor="#000080" stroked="f">
                <v:path arrowok="t"/>
                <v:fill type="solid"/>
              </v:shape>
            </v:group>
            <v:group style="position:absolute;left:7108;top:12965;width:100;height:66" coordorigin="7108,12965" coordsize="100,66">
              <v:shape style="position:absolute;left:7108;top:12965;width:100;height:66" coordorigin="7108,12965" coordsize="100,66" path="m7168,12965l7207,13004,7168,13031,7108,13004,7168,12965xe" filled="f" stroked="t" strokeweight=".76136pt" strokecolor="#000080">
                <v:path arrowok="t"/>
              </v:shape>
            </v:group>
            <v:group style="position:absolute;left:7188;top:13386;width:100;height:79" coordorigin="7188,13386" coordsize="100,79">
              <v:shape style="position:absolute;left:7188;top:13386;width:100;height:79" coordorigin="7188,13386" coordsize="100,79" path="m7228,13386l7188,13439,7228,13465,7288,13439,7228,13386xe" filled="t" fillcolor="#000080" stroked="f">
                <v:path arrowok="t"/>
                <v:fill type="solid"/>
              </v:shape>
            </v:group>
            <v:group style="position:absolute;left:7188;top:13386;width:100;height:79" coordorigin="7188,13386" coordsize="100,79">
              <v:shape style="position:absolute;left:7188;top:13386;width:100;height:79" coordorigin="7188,13386" coordsize="100,79" path="m7228,13386l7288,13439,7228,13465,7188,13439,7228,13386xe" filled="f" stroked="t" strokeweight=".789357pt" strokecolor="#000080">
                <v:path arrowok="t"/>
              </v:shape>
            </v:group>
            <v:group style="position:absolute;left:7288;top:13386;width:100;height:79" coordorigin="7288,13386" coordsize="100,79">
              <v:shape style="position:absolute;left:7288;top:13386;width:100;height:79" coordorigin="7288,13386" coordsize="100,79" path="m7327,13386l7288,13439,7327,13465,7387,13439,7327,13386xe" filled="t" fillcolor="#000080" stroked="f">
                <v:path arrowok="t"/>
                <v:fill type="solid"/>
              </v:shape>
            </v:group>
            <v:group style="position:absolute;left:7288;top:13386;width:100;height:79" coordorigin="7288,13386" coordsize="100,79">
              <v:shape style="position:absolute;left:7288;top:13386;width:100;height:79" coordorigin="7288,13386" coordsize="100,79" path="m7327,13386l7387,13439,7327,13465,7288,13439,7327,13386xe" filled="f" stroked="t" strokeweight=".789357pt" strokecolor="#000080">
                <v:path arrowok="t"/>
              </v:shape>
            </v:group>
            <v:group style="position:absolute;left:7367;top:13386;width:100;height:79" coordorigin="7367,13386" coordsize="100,79">
              <v:shape style="position:absolute;left:7367;top:13386;width:100;height:79" coordorigin="7367,13386" coordsize="100,79" path="m7408,13386l7367,13439,7408,13465,7466,13439,7408,13386xe" filled="t" fillcolor="#000080" stroked="f">
                <v:path arrowok="t"/>
                <v:fill type="solid"/>
              </v:shape>
            </v:group>
            <v:group style="position:absolute;left:7367;top:13386;width:100;height:79" coordorigin="7367,13386" coordsize="100,79">
              <v:shape style="position:absolute;left:7367;top:13386;width:100;height:79" coordorigin="7367,13386" coordsize="100,79" path="m7408,13386l7466,13439,7408,13465,7367,13439,7408,13386xe" filled="f" stroked="t" strokeweight=".789357pt" strokecolor="#000080">
                <v:path arrowok="t"/>
              </v:shape>
            </v:group>
            <v:group style="position:absolute;left:7447;top:13386;width:120;height:79" coordorigin="7447,13386" coordsize="120,79">
              <v:shape style="position:absolute;left:7447;top:13386;width:120;height:79" coordorigin="7447,13386" coordsize="120,79" path="m7507,13386l7447,13439,7507,13465,7567,13439,7507,13386xe" filled="t" fillcolor="#000080" stroked="f">
                <v:path arrowok="t"/>
                <v:fill type="solid"/>
              </v:shape>
            </v:group>
            <v:group style="position:absolute;left:7447;top:13386;width:120;height:79" coordorigin="7447,13386" coordsize="120,79">
              <v:shape style="position:absolute;left:7447;top:13386;width:120;height:79" coordorigin="7447,13386" coordsize="120,79" path="m7507,13386l7567,13439,7507,13465,7447,13439,7507,13386xe" filled="f" stroked="t" strokeweight=".760772pt" strokecolor="#000080">
                <v:path arrowok="t"/>
              </v:shape>
            </v:group>
            <v:group style="position:absolute;left:7507;top:13807;width:139;height:78" coordorigin="7507,13807" coordsize="139,78">
              <v:shape style="position:absolute;left:7507;top:13807;width:139;height:78" coordorigin="7507,13807" coordsize="139,78" path="m7586,13807l7507,13846,7586,13885,7646,13846,7586,13807xe" filled="t" fillcolor="#000080" stroked="f">
                <v:path arrowok="t"/>
                <v:fill type="solid"/>
              </v:shape>
            </v:group>
            <v:group style="position:absolute;left:7507;top:13807;width:139;height:78" coordorigin="7507,13807" coordsize="139,78">
              <v:shape style="position:absolute;left:7507;top:13807;width:139;height:78" coordorigin="7507,13807" coordsize="139,78" path="m7586,13807l7646,13846,7586,13885,7507,13846,7586,13807xe" filled="f" stroked="t" strokeweight=".738824pt" strokecolor="#000080">
                <v:path arrowok="t"/>
              </v:shape>
            </v:group>
            <v:group style="position:absolute;left:7607;top:13386;width:139;height:79" coordorigin="7607,13386" coordsize="139,79">
              <v:shape style="position:absolute;left:7607;top:13386;width:139;height:79" coordorigin="7607,13386" coordsize="139,79" path="m7667,13386l7607,13439,7667,13465,7746,13439,7667,13386xe" filled="t" fillcolor="#000080" stroked="f">
                <v:path arrowok="t"/>
                <v:fill type="solid"/>
              </v:shape>
            </v:group>
            <v:group style="position:absolute;left:7607;top:13386;width:139;height:79" coordorigin="7607,13386" coordsize="139,79">
              <v:shape style="position:absolute;left:7607;top:13386;width:139;height:79" coordorigin="7607,13386" coordsize="139,79" path="m7667,13386l7746,13439,7667,13465,7607,13439,7667,13386xe" filled="f" stroked="t" strokeweight=".740732pt" strokecolor="#000080">
                <v:path arrowok="t"/>
              </v:shape>
            </v:group>
            <v:group style="position:absolute;left:7686;top:13807;width:120;height:78" coordorigin="7686,13807" coordsize="120,78">
              <v:shape style="position:absolute;left:7686;top:13807;width:120;height:78" coordorigin="7686,13807" coordsize="120,78" path="m7746,13807l7686,13846,7746,13885,7806,13846,7746,13807xe" filled="t" fillcolor="#000080" stroked="f">
                <v:path arrowok="t"/>
                <v:fill type="solid"/>
              </v:shape>
            </v:group>
            <v:group style="position:absolute;left:7686;top:13807;width:120;height:78" coordorigin="7686,13807" coordsize="120,78">
              <v:shape style="position:absolute;left:7686;top:13807;width:120;height:78" coordorigin="7686,13807" coordsize="120,78" path="m7746,13807l7806,13846,7746,13885,7686,13846,7746,13807xe" filled="f" stroked="t" strokeweight=".758586pt" strokecolor="#000080">
                <v:path arrowok="t"/>
              </v:shape>
            </v:group>
            <v:group style="position:absolute;left:7787;top:13386;width:100;height:79" coordorigin="7787,13386" coordsize="100,79">
              <v:shape style="position:absolute;left:7787;top:13386;width:100;height:79" coordorigin="7787,13386" coordsize="100,79" path="m7846,13386l7787,13439,7846,13465,7886,13439,7846,13386xe" filled="t" fillcolor="#000080" stroked="f">
                <v:path arrowok="t"/>
                <v:fill type="solid"/>
              </v:shape>
            </v:group>
            <v:group style="position:absolute;left:7787;top:13386;width:100;height:79" coordorigin="7787,13386" coordsize="100,79">
              <v:shape style="position:absolute;left:7787;top:13386;width:100;height:79" coordorigin="7787,13386" coordsize="100,79" path="m7846,13386l7886,13439,7846,13465,7787,13439,7846,13386xe" filled="f" stroked="t" strokeweight=".789357pt" strokecolor="#000080">
                <v:path arrowok="t"/>
              </v:shape>
            </v:group>
            <v:group style="position:absolute;left:7866;top:13386;width:100;height:79" coordorigin="7866,13386" coordsize="100,79">
              <v:shape style="position:absolute;left:7866;top:13386;width:100;height:79" coordorigin="7866,13386" coordsize="100,79" path="m7906,13386l7866,13439,7906,13465,7966,13439,7906,13386xe" filled="t" fillcolor="#000080" stroked="f">
                <v:path arrowok="t"/>
                <v:fill type="solid"/>
              </v:shape>
            </v:group>
            <v:group style="position:absolute;left:7866;top:13386;width:100;height:79" coordorigin="7866,13386" coordsize="100,79">
              <v:shape style="position:absolute;left:7866;top:13386;width:100;height:79" coordorigin="7866,13386" coordsize="100,79" path="m7906,13386l7966,13439,7906,13465,7866,13439,7906,13386xe" filled="f" stroked="t" strokeweight=".789357pt" strokecolor="#000080">
                <v:path arrowok="t"/>
              </v:shape>
            </v:group>
            <v:group style="position:absolute;left:7966;top:13807;width:100;height:78" coordorigin="7966,13807" coordsize="100,78">
              <v:shape style="position:absolute;left:7966;top:13807;width:100;height:78" coordorigin="7966,13807" coordsize="100,78" path="m8026,13807l7966,13846,8026,13885,8065,13846,8026,13807xe" filled="t" fillcolor="#000080" stroked="f">
                <v:path arrowok="t"/>
                <v:fill type="solid"/>
              </v:shape>
            </v:group>
            <v:group style="position:absolute;left:7966;top:13807;width:100;height:78" coordorigin="7966,13807" coordsize="100,78">
              <v:shape style="position:absolute;left:7966;top:13807;width:100;height:78" coordorigin="7966,13807" coordsize="100,78" path="m8026,13807l8065,13846,8026,13885,7966,13846,8026,13807xe" filled="f" stroked="t" strokeweight=".786896pt" strokecolor="#000080">
                <v:path arrowok="t"/>
              </v:shape>
            </v:group>
            <v:group style="position:absolute;left:8046;top:13386;width:100;height:79" coordorigin="8046,13386" coordsize="100,79">
              <v:shape style="position:absolute;left:8046;top:13386;width:100;height:79" coordorigin="8046,13386" coordsize="100,79" path="m8086,13386l8046,13439,8086,13465,8146,13439,8086,13386xe" filled="t" fillcolor="#000080" stroked="f">
                <v:path arrowok="t"/>
                <v:fill type="solid"/>
              </v:shape>
            </v:group>
            <v:group style="position:absolute;left:8046;top:13386;width:100;height:79" coordorigin="8046,13386" coordsize="100,79">
              <v:shape style="position:absolute;left:8046;top:13386;width:100;height:79" coordorigin="8046,13386" coordsize="100,79" path="m8086,13386l8146,13439,8086,13465,8046,13439,8086,13386xe" filled="f" stroked="t" strokeweight=".789357pt" strokecolor="#000080">
                <v:path arrowok="t"/>
              </v:shape>
            </v:group>
            <v:group style="position:absolute;left:8125;top:13386;width:120;height:79" coordorigin="8125,13386" coordsize="120,79">
              <v:shape style="position:absolute;left:8125;top:13386;width:120;height:79" coordorigin="8125,13386" coordsize="120,79" path="m8185,13386l8125,13439,8185,13465,8245,13439,8185,13386xe" filled="t" fillcolor="#000080" stroked="f">
                <v:path arrowok="t"/>
                <v:fill type="solid"/>
              </v:shape>
            </v:group>
            <v:group style="position:absolute;left:8125;top:13386;width:120;height:79" coordorigin="8125,13386" coordsize="120,79">
              <v:shape style="position:absolute;left:8125;top:13386;width:120;height:79" coordorigin="8125,13386" coordsize="120,79" path="m8185,13386l8245,13439,8185,13465,8125,13439,8185,13386xe" filled="f" stroked="t" strokeweight=".760772pt" strokecolor="#000080">
                <v:path arrowok="t"/>
              </v:shape>
            </v:group>
            <v:group style="position:absolute;left:8185;top:13807;width:139;height:78" coordorigin="8185,13807" coordsize="139,78">
              <v:shape style="position:absolute;left:8185;top:13807;width:139;height:78" coordorigin="8185,13807" coordsize="139,78" path="m8266,13807l8185,13846,8266,13885,8324,13846,8266,13807xe" filled="t" fillcolor="#000080" stroked="f">
                <v:path arrowok="t"/>
                <v:fill type="solid"/>
              </v:shape>
            </v:group>
            <v:group style="position:absolute;left:8185;top:13807;width:139;height:78" coordorigin="8185,13807" coordsize="139,78">
              <v:shape style="position:absolute;left:8185;top:13807;width:139;height:78" coordorigin="8185,13807" coordsize="139,78" path="m8266,13807l8324,13846,8266,13885,8185,13846,8266,13807xe" filled="f" stroked="t" strokeweight=".738824pt" strokecolor="#000080">
                <v:path arrowok="t"/>
              </v:shape>
            </v:group>
            <v:group style="position:absolute;left:8285;top:13386;width:140;height:79" coordorigin="8285,13386" coordsize="140,79">
              <v:shape style="position:absolute;left:8285;top:13386;width:140;height:79" coordorigin="8285,13386" coordsize="140,79" path="m8365,13386l8285,13439,8365,13465,8425,13439,8365,13386xe" filled="t" fillcolor="#000080" stroked="f">
                <v:path arrowok="t"/>
                <v:fill type="solid"/>
              </v:shape>
            </v:group>
            <v:group style="position:absolute;left:8285;top:13386;width:140;height:79" coordorigin="8285,13386" coordsize="140,79">
              <v:shape style="position:absolute;left:8285;top:13386;width:140;height:79" coordorigin="8285,13386" coordsize="140,79" path="m8365,13386l8425,13439,8365,13465,8285,13439,8365,13386xe" filled="f" stroked="t" strokeweight=".73965pt" strokecolor="#000080">
                <v:path arrowok="t"/>
              </v:shape>
            </v:group>
            <v:group style="position:absolute;left:8365;top:13386;width:120;height:79" coordorigin="8365,13386" coordsize="120,79">
              <v:shape style="position:absolute;left:8365;top:13386;width:120;height:79" coordorigin="8365,13386" coordsize="120,79" path="m8444,13386l8365,13439,8444,13465,8485,13439,8444,13386xe" filled="t" fillcolor="#000080" stroked="f">
                <v:path arrowok="t"/>
                <v:fill type="solid"/>
              </v:shape>
            </v:group>
            <v:group style="position:absolute;left:8365;top:13386;width:120;height:79" coordorigin="8365,13386" coordsize="120,79">
              <v:shape style="position:absolute;left:8365;top:13386;width:120;height:79" coordorigin="8365,13386" coordsize="120,79" path="m8444,13386l8485,13439,8444,13465,8365,13439,8444,13386xe" filled="f" stroked="t" strokeweight=".760772pt" strokecolor="#000080">
                <v:path arrowok="t"/>
              </v:shape>
            </v:group>
            <v:group style="position:absolute;left:8465;top:13386;width:139;height:79" coordorigin="8465,13386" coordsize="139,79">
              <v:shape style="position:absolute;left:8465;top:13386;width:139;height:79" coordorigin="8465,13386" coordsize="139,79" path="m8525,13386l8465,13439,8525,13465,8604,13439,8525,13386xe" filled="t" fillcolor="#000080" stroked="f">
                <v:path arrowok="t"/>
                <v:fill type="solid"/>
              </v:shape>
            </v:group>
            <v:group style="position:absolute;left:8465;top:13386;width:139;height:79" coordorigin="8465,13386" coordsize="139,79">
              <v:shape style="position:absolute;left:8465;top:13386;width:139;height:79" coordorigin="8465,13386" coordsize="139,79" path="m8525,13386l8604,13439,8525,13465,8465,13439,8525,13386xe" filled="f" stroked="t" strokeweight=".740732pt" strokecolor="#000080">
                <v:path arrowok="t"/>
              </v:shape>
            </v:group>
            <v:group style="position:absolute;left:8544;top:13386;width:120;height:79" coordorigin="8544,13386" coordsize="120,79">
              <v:shape style="position:absolute;left:8544;top:13386;width:120;height:79" coordorigin="8544,13386" coordsize="120,79" path="m8604,13386l8544,13439,8604,13465,8664,13439,8604,13386xe" filled="t" fillcolor="#000080" stroked="f">
                <v:path arrowok="t"/>
                <v:fill type="solid"/>
              </v:shape>
            </v:group>
            <v:group style="position:absolute;left:8544;top:13386;width:120;height:79" coordorigin="8544,13386" coordsize="120,79">
              <v:shape style="position:absolute;left:8544;top:13386;width:120;height:79" coordorigin="8544,13386" coordsize="120,79" path="m8604,13386l8664,13439,8604,13465,8544,13439,8604,13386xe" filled="f" stroked="t" strokeweight=".760772pt" strokecolor="#000080">
                <v:path arrowok="t"/>
              </v:shape>
            </v:group>
            <v:group style="position:absolute;left:8645;top:13386;width:100;height:79" coordorigin="8645,13386" coordsize="100,79">
              <v:shape style="position:absolute;left:8645;top:13386;width:100;height:79" coordorigin="8645,13386" coordsize="100,79" path="m8704,13386l8645,13439,8704,13465,8744,13439,8704,13386xe" filled="t" fillcolor="#000080" stroked="f">
                <v:path arrowok="t"/>
                <v:fill type="solid"/>
              </v:shape>
            </v:group>
            <v:group style="position:absolute;left:8645;top:13386;width:100;height:79" coordorigin="8645,13386" coordsize="100,79">
              <v:shape style="position:absolute;left:8645;top:13386;width:100;height:79" coordorigin="8645,13386" coordsize="100,79" path="m8704,13386l8744,13439,8704,13465,8645,13439,8704,13386xe" filled="f" stroked="t" strokeweight=".789357pt" strokecolor="#000080">
                <v:path arrowok="t"/>
              </v:shape>
            </v:group>
            <v:group style="position:absolute;left:8724;top:12532;width:100;height:92" coordorigin="8724,12532" coordsize="100,92">
              <v:shape style="position:absolute;left:8724;top:12532;width:100;height:92" coordorigin="8724,12532" coordsize="100,92" path="m8764,12532l8724,12571,8764,12624,8824,12571,8764,12532xe" filled="t" fillcolor="#000080" stroked="f">
                <v:path arrowok="t"/>
                <v:fill type="solid"/>
              </v:shape>
            </v:group>
            <v:group style="position:absolute;left:8724;top:12532;width:100;height:92" coordorigin="8724,12532" coordsize="100,92">
              <v:shape style="position:absolute;left:8724;top:12532;width:100;height:92" coordorigin="8724,12532" coordsize="100,92" path="m8764,12532l8824,12571,8764,12624,8724,12571,8764,12532xe" filled="f" stroked="t" strokeweight=".814949pt" strokecolor="#000080">
                <v:path arrowok="t"/>
              </v:shape>
            </v:group>
            <v:group style="position:absolute;left:8824;top:12532;width:100;height:92" coordorigin="8824,12532" coordsize="100,92">
              <v:shape style="position:absolute;left:8824;top:12532;width:100;height:92" coordorigin="8824,12532" coordsize="100,92" path="m8863,12532l8824,12571,8863,12624,8923,12571,8863,12532xe" filled="t" fillcolor="#000080" stroked="f">
                <v:path arrowok="t"/>
                <v:fill type="solid"/>
              </v:shape>
            </v:group>
            <v:group style="position:absolute;left:8824;top:12532;width:100;height:92" coordorigin="8824,12532" coordsize="100,92">
              <v:shape style="position:absolute;left:8824;top:12532;width:100;height:92" coordorigin="8824,12532" coordsize="100,92" path="m8863,12532l8923,12571,8863,12624,8824,12571,8863,12532xe" filled="f" stroked="t" strokeweight=".814949pt" strokecolor="#000080">
                <v:path arrowok="t"/>
              </v:shape>
            </v:group>
            <v:group style="position:absolute;left:8904;top:13386;width:100;height:79" coordorigin="8904,13386" coordsize="100,79">
              <v:shape style="position:absolute;left:8904;top:13386;width:100;height:79" coordorigin="8904,13386" coordsize="100,79" path="m8944,13386l8904,13439,8944,13465,9004,13439,8944,13386xe" filled="t" fillcolor="#000080" stroked="f">
                <v:path arrowok="t"/>
                <v:fill type="solid"/>
              </v:shape>
            </v:group>
            <v:group style="position:absolute;left:8904;top:13386;width:100;height:79" coordorigin="8904,13386" coordsize="100,79">
              <v:shape style="position:absolute;left:8904;top:13386;width:100;height:79" coordorigin="8904,13386" coordsize="100,79" path="m8944,13386l9004,13439,8944,13465,8904,13439,8944,13386xe" filled="f" stroked="t" strokeweight=".789357pt" strokecolor="#000080">
                <v:path arrowok="t"/>
              </v:shape>
            </v:group>
            <v:group style="position:absolute;left:8964;top:13386;width:139;height:79" coordorigin="8964,13386" coordsize="139,79">
              <v:shape style="position:absolute;left:8964;top:13386;width:139;height:79" coordorigin="8964,13386" coordsize="139,79" path="m9043,13386l8964,13439,9043,13465,9103,13439,9043,13386xe" filled="t" fillcolor="#000080" stroked="f">
                <v:path arrowok="t"/>
                <v:fill type="solid"/>
              </v:shape>
            </v:group>
            <v:group style="position:absolute;left:8964;top:13386;width:139;height:79" coordorigin="8964,13386" coordsize="139,79">
              <v:shape style="position:absolute;left:8964;top:13386;width:139;height:79" coordorigin="8964,13386" coordsize="139,79" path="m9043,13386l9103,13439,9043,13465,8964,13439,9043,13386xe" filled="f" stroked="t" strokeweight=".740732pt" strokecolor="#000080">
                <v:path arrowok="t"/>
              </v:shape>
            </v:group>
            <v:group style="position:absolute;left:9043;top:13386;width:140;height:79" coordorigin="9043,13386" coordsize="140,79">
              <v:shape style="position:absolute;left:9043;top:13386;width:140;height:79" coordorigin="9043,13386" coordsize="140,79" path="m9124,13386l9043,13439,9124,13465,9184,13439,9124,13386xe" filled="t" fillcolor="#000080" stroked="f">
                <v:path arrowok="t"/>
                <v:fill type="solid"/>
              </v:shape>
            </v:group>
            <v:group style="position:absolute;left:9043;top:13386;width:140;height:79" coordorigin="9043,13386" coordsize="140,79">
              <v:shape style="position:absolute;left:9043;top:13386;width:140;height:79" coordorigin="9043,13386" coordsize="140,79" path="m9124,13386l9184,13439,9124,13465,9043,13439,9124,13386xe" filled="f" stroked="t" strokeweight=".73965pt" strokecolor="#000080">
                <v:path arrowok="t"/>
              </v:shape>
            </v:group>
            <v:group style="position:absolute;left:9143;top:13386;width:140;height:79" coordorigin="9143,13386" coordsize="140,79">
              <v:shape style="position:absolute;left:9143;top:13386;width:140;height:79" coordorigin="9143,13386" coordsize="140,79" path="m9203,13386l9143,13439,9203,13465,9283,13439,9203,13386xe" filled="t" fillcolor="#000080" stroked="f">
                <v:path arrowok="t"/>
                <v:fill type="solid"/>
              </v:shape>
            </v:group>
            <v:group style="position:absolute;left:9143;top:13386;width:140;height:79" coordorigin="9143,13386" coordsize="140,79">
              <v:shape style="position:absolute;left:9143;top:13386;width:140;height:79" coordorigin="9143,13386" coordsize="140,79" path="m9203,13386l9283,13439,9203,13465,9143,13439,9203,13386xe" filled="f" stroked="t" strokeweight=".73965pt" strokecolor="#000080">
                <v:path arrowok="t"/>
              </v:shape>
            </v:group>
            <v:group style="position:absolute;left:9223;top:13807;width:120;height:78" coordorigin="9223,13807" coordsize="120,78">
              <v:shape style="position:absolute;left:9223;top:13807;width:120;height:78" coordorigin="9223,13807" coordsize="120,78" path="m9283,13807l9223,13846,9283,13885,9343,13846,9283,13807xe" filled="t" fillcolor="#000080" stroked="f">
                <v:path arrowok="t"/>
                <v:fill type="solid"/>
              </v:shape>
            </v:group>
            <v:group style="position:absolute;left:9223;top:13807;width:120;height:78" coordorigin="9223,13807" coordsize="120,78">
              <v:shape style="position:absolute;left:9223;top:13807;width:120;height:78" coordorigin="9223,13807" coordsize="120,78" path="m9283,13807l9343,13846,9283,13885,9223,13846,9283,13807xe" filled="f" stroked="t" strokeweight=".758586pt" strokecolor="#000080">
                <v:path arrowok="t"/>
              </v:shape>
            </v:group>
            <v:group style="position:absolute;left:9323;top:12965;width:100;height:66" coordorigin="9323,12965" coordsize="100,66">
              <v:shape style="position:absolute;left:9323;top:12965;width:100;height:66" coordorigin="9323,12965" coordsize="100,66" path="m9383,12965l9323,13004,9383,13031,9422,13004,9383,12965xe" filled="t" fillcolor="#000080" stroked="f">
                <v:path arrowok="t"/>
                <v:fill type="solid"/>
              </v:shape>
            </v:group>
            <v:group style="position:absolute;left:9323;top:12965;width:100;height:66" coordorigin="9323,12965" coordsize="100,66">
              <v:shape style="position:absolute;left:9323;top:12965;width:100;height:66" coordorigin="9323,12965" coordsize="100,66" path="m9383,12965l9422,13004,9383,13031,9323,13004,9383,12965xe" filled="f" stroked="t" strokeweight=".76136pt" strokecolor="#000080">
                <v:path arrowok="t"/>
              </v:shape>
            </v:group>
            <v:group style="position:absolute;left:9402;top:13386;width:101;height:79" coordorigin="9402,13386" coordsize="101,79">
              <v:shape style="position:absolute;left:9402;top:13386;width:101;height:79" coordorigin="9402,13386" coordsize="101,79" path="m9443,13386l9402,13439,9443,13465,9503,13439,9443,13386xe" filled="t" fillcolor="#000080" stroked="f">
                <v:path arrowok="t"/>
                <v:fill type="solid"/>
              </v:shape>
            </v:group>
            <v:group style="position:absolute;left:9402;top:13386;width:101;height:79" coordorigin="9402,13386" coordsize="101,79">
              <v:shape style="position:absolute;left:9402;top:13386;width:101;height:79" coordorigin="9402,13386" coordsize="101,79" path="m9443,13386l9503,13439,9443,13465,9402,13439,9443,13386xe" filled="f" stroked="t" strokeweight=".787416pt" strokecolor="#000080">
                <v:path arrowok="t"/>
              </v:shape>
            </v:group>
            <v:group style="position:absolute;left:9503;top:14240;width:100;height:66" coordorigin="9503,14240" coordsize="100,66">
              <v:shape style="position:absolute;left:9503;top:14240;width:100;height:66" coordorigin="9503,14240" coordsize="100,66" path="m9542,14240l9503,14280,9542,14306,9602,14280,9542,14240xe" filled="t" fillcolor="#000080" stroked="f">
                <v:path arrowok="t"/>
                <v:fill type="solid"/>
              </v:shape>
            </v:group>
            <v:group style="position:absolute;left:9503;top:14240;width:100;height:66" coordorigin="9503,14240" coordsize="100,66">
              <v:shape style="position:absolute;left:9503;top:14240;width:100;height:66" coordorigin="9503,14240" coordsize="100,66" path="m9542,14240l9602,14280,9542,14306,9503,14280,9542,14240xe" filled="f" stroked="t" strokeweight=".76136pt" strokecolor="#000080">
                <v:path arrowok="t"/>
              </v:shape>
            </v:group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jc w:val="left"/>
        <w:tblInd w:w="7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40" w:hRule="exact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5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排名</w:t>
            </w:r>
          </w:p>
        </w:tc>
        <w:tc>
          <w:tcPr>
            <w:tcW w:w="919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2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球队</w:t>
            </w:r>
          </w:p>
        </w:tc>
        <w:tc>
          <w:tcPr>
            <w:tcW w:w="1781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90" w:lineRule="exact"/>
              <w:ind w:left="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最终利弊指标（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w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322" w:val="left" w:leader="none"/>
              </w:tabs>
              <w:spacing w:line="275" w:lineRule="exact"/>
              <w:ind w:left="-150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）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ab/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排名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球队</w:t>
            </w:r>
          </w:p>
        </w:tc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90" w:lineRule="exact"/>
              <w:ind w:left="5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最终利弊指标（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w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）</w:t>
            </w:r>
          </w:p>
        </w:tc>
      </w:tr>
      <w:tr>
        <w:trPr>
          <w:trHeight w:val="326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90" w:right="19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3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凯尔特人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16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493.674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16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太阳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60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587.882</w:t>
            </w:r>
          </w:p>
        </w:tc>
      </w:tr>
      <w:tr>
        <w:trPr>
          <w:trHeight w:val="328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90" w:right="19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魔术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山猫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60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326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90" w:right="19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骑士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69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35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1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18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3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52"/>
                <w:w w:val="100"/>
                <w:sz w:val="21"/>
                <w:szCs w:val="21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人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60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328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90" w:right="19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活塞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69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爵士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60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326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90" w:right="19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国王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20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公牛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640" w:right="64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</w:tr>
      <w:tr>
        <w:trPr>
          <w:trHeight w:val="328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90" w:right="19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马刺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21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灰熊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60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326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90" w:right="19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步行者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16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550.422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开拓者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0" w:right="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606.93</w:t>
            </w:r>
          </w:p>
        </w:tc>
      </w:tr>
      <w:tr>
        <w:trPr>
          <w:trHeight w:val="328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90" w:right="19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黄蜂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23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森林狼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606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326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90" w:right="19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篮网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9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奇才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640" w:right="64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96</w:t>
            </w:r>
          </w:p>
        </w:tc>
      </w:tr>
      <w:tr>
        <w:trPr>
          <w:trHeight w:val="328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5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10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老鹰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8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25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湖人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60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326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5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11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猛龙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8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26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8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超音速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606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328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5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火箭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8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27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小牛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60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326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5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掘金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8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28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快船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60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328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5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14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3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尼克斯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15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581.188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3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29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2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热火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604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674.902</w:t>
            </w:r>
          </w:p>
        </w:tc>
      </w:tr>
      <w:tr>
        <w:trPr>
          <w:trHeight w:val="325" w:hRule="exact"/>
        </w:trPr>
        <w:tc>
          <w:tcPr>
            <w:tcW w:w="54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5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919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24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勇士</w:t>
            </w:r>
          </w:p>
        </w:tc>
        <w:tc>
          <w:tcPr>
            <w:tcW w:w="1781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517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408" w:right="41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30</w:t>
            </w:r>
          </w:p>
        </w:tc>
        <w:tc>
          <w:tcPr>
            <w:tcW w:w="76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163" w:right="0"/>
              <w:jc w:val="left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雄鹿</w:t>
            </w:r>
          </w:p>
        </w:tc>
        <w:tc>
          <w:tcPr>
            <w:tcW w:w="1960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0"/>
              <w:jc w:val="center"/>
              <w:rPr>
                <w:rFonts w:ascii="SimSun" w:hAnsi="SimSun" w:cs="SimSun" w:eastAsia="SimSun"/>
                <w:sz w:val="21"/>
                <w:szCs w:val="21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</w:tr>
    </w:tbl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3" w:right="0"/>
        <w:jc w:val="center"/>
      </w:pPr>
      <w:r>
        <w:rPr>
          <w:b w:val="0"/>
          <w:bCs w:val="0"/>
          <w:spacing w:val="52"/>
          <w:w w:val="100"/>
        </w:rPr>
        <w:t>表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62" w:lineRule="auto"/>
        <w:ind w:right="1126" w:firstLine="420"/>
        <w:jc w:val="left"/>
      </w:pPr>
      <w:r>
        <w:rPr>
          <w:b w:val="0"/>
          <w:bCs w:val="0"/>
          <w:spacing w:val="0"/>
          <w:w w:val="100"/>
        </w:rPr>
        <w:t>通过表</w:t>
      </w:r>
      <w:r>
        <w:rPr>
          <w:b w:val="0"/>
          <w:bCs w:val="0"/>
          <w:spacing w:val="-54"/>
          <w:w w:val="100"/>
        </w:rPr>
        <w:t> </w:t>
      </w:r>
      <w:r>
        <w:rPr>
          <w:b w:val="0"/>
          <w:bCs w:val="0"/>
          <w:spacing w:val="0"/>
          <w:w w:val="100"/>
        </w:rPr>
        <w:t>5，我们可以看出，本赛季赛程对凯尔特人最有利，对雄鹿最不利。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5.3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分析赛</w:t>
      </w:r>
      <w:r>
        <w:rPr>
          <w:b w:val="0"/>
          <w:bCs w:val="0"/>
          <w:spacing w:val="-2"/>
          <w:w w:val="100"/>
        </w:rPr>
        <w:t>程</w:t>
      </w:r>
      <w:r>
        <w:rPr>
          <w:b w:val="0"/>
          <w:bCs w:val="0"/>
          <w:spacing w:val="0"/>
          <w:w w:val="100"/>
        </w:rPr>
        <w:t>安排对火箭队的利弊</w:t>
      </w:r>
    </w:p>
    <w:p>
      <w:pPr>
        <w:pStyle w:val="BodyText"/>
        <w:spacing w:before="51"/>
        <w:ind w:right="1471"/>
        <w:jc w:val="left"/>
      </w:pPr>
      <w:r>
        <w:rPr>
          <w:b w:val="0"/>
          <w:bCs w:val="0"/>
          <w:spacing w:val="0"/>
          <w:w w:val="100"/>
        </w:rPr>
        <w:t>5.3.1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单一</w:t>
      </w:r>
      <w:r>
        <w:rPr>
          <w:b w:val="0"/>
          <w:bCs w:val="0"/>
          <w:spacing w:val="-2"/>
          <w:w w:val="100"/>
        </w:rPr>
        <w:t>因</w:t>
      </w:r>
      <w:r>
        <w:rPr>
          <w:b w:val="0"/>
          <w:bCs w:val="0"/>
          <w:spacing w:val="0"/>
          <w:w w:val="100"/>
        </w:rPr>
        <w:t>素的分析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right="1471"/>
        <w:jc w:val="left"/>
      </w:pPr>
      <w:r>
        <w:rPr>
          <w:b w:val="0"/>
          <w:bCs w:val="0"/>
          <w:spacing w:val="0"/>
          <w:w w:val="100"/>
        </w:rPr>
        <w:t>1、</w:t>
      </w:r>
      <w:r>
        <w:rPr>
          <w:b w:val="0"/>
          <w:bCs w:val="0"/>
          <w:spacing w:val="-61"/>
          <w:w w:val="100"/>
        </w:rPr>
        <w:t> </w:t>
      </w:r>
      <w:r>
        <w:rPr>
          <w:b w:val="0"/>
          <w:bCs w:val="0"/>
          <w:spacing w:val="0"/>
          <w:w w:val="100"/>
        </w:rPr>
        <w:t>时间间隔对火箭队的影响：</w:t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63" w:lineRule="auto"/>
        <w:ind w:right="118" w:firstLine="420"/>
        <w:jc w:val="left"/>
      </w:pPr>
      <w:r>
        <w:rPr>
          <w:b w:val="0"/>
          <w:bCs w:val="0"/>
          <w:spacing w:val="0"/>
          <w:w w:val="100"/>
        </w:rPr>
        <w:t>通过表</w:t>
      </w:r>
      <w:r>
        <w:rPr>
          <w:b w:val="0"/>
          <w:bCs w:val="0"/>
          <w:spacing w:val="-5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34"/>
          <w:w w:val="100"/>
        </w:rPr>
        <w:t>，</w:t>
      </w:r>
      <w:r>
        <w:rPr>
          <w:b w:val="0"/>
          <w:bCs w:val="0"/>
          <w:spacing w:val="0"/>
          <w:w w:val="100"/>
        </w:rPr>
        <w:t>查得火箭队时间间隔的方差</w:t>
      </w:r>
      <w:r>
        <w:rPr>
          <w:b w:val="0"/>
          <w:bCs w:val="0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6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-5"/>
          <w:sz w:val="14"/>
          <w:szCs w:val="14"/>
        </w:rPr>
        <w:t>18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position w:val="-5"/>
          <w:sz w:val="14"/>
          <w:szCs w:val="14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=0.834</w:t>
      </w:r>
      <w:r>
        <w:rPr>
          <w:b w:val="0"/>
          <w:bCs w:val="0"/>
          <w:i w:val="0"/>
          <w:spacing w:val="-34"/>
          <w:w w:val="100"/>
          <w:position w:val="0"/>
        </w:rPr>
        <w:t>。</w:t>
      </w:r>
      <w:r>
        <w:rPr>
          <w:b w:val="0"/>
          <w:bCs w:val="0"/>
          <w:i w:val="0"/>
          <w:spacing w:val="-2"/>
          <w:w w:val="100"/>
          <w:position w:val="0"/>
        </w:rPr>
        <w:t>通</w:t>
      </w:r>
      <w:r>
        <w:rPr>
          <w:b w:val="0"/>
          <w:bCs w:val="0"/>
          <w:i w:val="0"/>
          <w:spacing w:val="0"/>
          <w:w w:val="100"/>
          <w:position w:val="0"/>
        </w:rPr>
        <w:t>过数据整理,绘出时间间隔对火箭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队影响的折线图，如下图</w:t>
      </w:r>
      <w:r>
        <w:rPr>
          <w:b w:val="0"/>
          <w:bCs w:val="0"/>
          <w:i w:val="0"/>
          <w:spacing w:val="-5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3：</w:t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16"/>
        <w:ind w:left="439" w:right="4661" w:firstLine="0"/>
        <w:jc w:val="left"/>
        <w:rPr>
          <w:rFonts w:ascii="SimSun" w:hAnsi="SimSun" w:cs="SimSun" w:eastAsia="SimSun"/>
          <w:sz w:val="19"/>
          <w:szCs w:val="19"/>
        </w:rPr>
      </w:pP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6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16"/>
        <w:ind w:left="439" w:right="4661" w:firstLine="0"/>
        <w:jc w:val="left"/>
        <w:rPr>
          <w:rFonts w:ascii="SimSun" w:hAnsi="SimSun" w:cs="SimSun" w:eastAsia="SimSun"/>
          <w:sz w:val="19"/>
          <w:szCs w:val="19"/>
        </w:rPr>
      </w:pP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5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16"/>
        <w:ind w:left="439" w:right="4661" w:firstLine="0"/>
        <w:jc w:val="left"/>
        <w:rPr>
          <w:rFonts w:ascii="SimSun" w:hAnsi="SimSun" w:cs="SimSun" w:eastAsia="SimSun"/>
          <w:sz w:val="19"/>
          <w:szCs w:val="19"/>
        </w:rPr>
      </w:pP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4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16"/>
        <w:ind w:left="439" w:right="4661" w:firstLine="0"/>
        <w:jc w:val="left"/>
        <w:rPr>
          <w:rFonts w:ascii="SimSun" w:hAnsi="SimSun" w:cs="SimSun" w:eastAsia="SimSun"/>
          <w:sz w:val="19"/>
          <w:szCs w:val="19"/>
        </w:rPr>
      </w:pP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3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16"/>
        <w:ind w:left="439" w:right="4661" w:firstLine="0"/>
        <w:jc w:val="left"/>
        <w:rPr>
          <w:rFonts w:ascii="SimSun" w:hAnsi="SimSun" w:cs="SimSun" w:eastAsia="SimSun"/>
          <w:sz w:val="19"/>
          <w:szCs w:val="19"/>
        </w:rPr>
      </w:pP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2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16"/>
        <w:ind w:left="439" w:right="4661" w:firstLine="0"/>
        <w:jc w:val="left"/>
        <w:rPr>
          <w:rFonts w:ascii="SimSun" w:hAnsi="SimSun" w:cs="SimSun" w:eastAsia="SimSun"/>
          <w:sz w:val="19"/>
          <w:szCs w:val="19"/>
        </w:rPr>
      </w:pP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16"/>
        <w:ind w:left="439" w:right="4661" w:firstLine="0"/>
        <w:jc w:val="left"/>
        <w:rPr>
          <w:rFonts w:ascii="SimSun" w:hAnsi="SimSun" w:cs="SimSun" w:eastAsia="SimSun"/>
          <w:sz w:val="19"/>
          <w:szCs w:val="19"/>
        </w:rPr>
      </w:pP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35" w:val="left" w:leader="none"/>
          <w:tab w:pos="874" w:val="left" w:leader="none"/>
          <w:tab w:pos="1333" w:val="left" w:leader="none"/>
          <w:tab w:pos="4326" w:val="left" w:leader="none"/>
        </w:tabs>
        <w:spacing w:before="16"/>
        <w:ind w:left="96" w:right="0" w:firstLine="0"/>
        <w:jc w:val="center"/>
        <w:rPr>
          <w:rFonts w:ascii="SimSun" w:hAnsi="SimSun" w:cs="SimSun" w:eastAsia="SimSun"/>
          <w:sz w:val="19"/>
          <w:szCs w:val="19"/>
        </w:rPr>
      </w:pP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ab/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6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ab/>
      </w:r>
      <w:r>
        <w:rPr>
          <w:rFonts w:ascii="SimSun" w:hAnsi="SimSun" w:cs="SimSun" w:eastAsia="SimSun"/>
          <w:b w:val="0"/>
          <w:bCs w:val="0"/>
          <w:spacing w:val="62"/>
          <w:w w:val="105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ab/>
      </w:r>
      <w:r>
        <w:rPr>
          <w:rFonts w:ascii="SimSun" w:hAnsi="SimSun" w:cs="SimSun" w:eastAsia="SimSun"/>
          <w:b w:val="0"/>
          <w:bCs w:val="0"/>
          <w:spacing w:val="40"/>
          <w:w w:val="105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6</w:t>
      </w:r>
      <w:r>
        <w:rPr>
          <w:rFonts w:ascii="SimSun" w:hAnsi="SimSun" w:cs="SimSun" w:eastAsia="SimSun"/>
          <w:b w:val="0"/>
          <w:bCs w:val="0"/>
          <w:spacing w:val="56"/>
          <w:w w:val="105"/>
          <w:sz w:val="19"/>
          <w:szCs w:val="19"/>
        </w:rPr>
        <w:t> </w:t>
      </w:r>
      <w:r>
        <w:rPr>
          <w:rFonts w:ascii="SimSun" w:hAnsi="SimSun" w:cs="SimSun" w:eastAsia="SimSun"/>
          <w:b w:val="0"/>
          <w:bCs w:val="0"/>
          <w:spacing w:val="41"/>
          <w:w w:val="105"/>
          <w:sz w:val="19"/>
          <w:szCs w:val="19"/>
        </w:rPr>
        <w:t>2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75"/>
          <w:w w:val="105"/>
          <w:sz w:val="19"/>
          <w:szCs w:val="19"/>
        </w:rPr>
        <w:t> </w:t>
      </w:r>
      <w:r>
        <w:rPr>
          <w:rFonts w:ascii="SimSun" w:hAnsi="SimSun" w:cs="SimSun" w:eastAsia="SimSun"/>
          <w:b w:val="0"/>
          <w:bCs w:val="0"/>
          <w:spacing w:val="62"/>
          <w:w w:val="105"/>
          <w:sz w:val="19"/>
          <w:szCs w:val="19"/>
        </w:rPr>
        <w:t>2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6</w:t>
      </w:r>
      <w:r>
        <w:rPr>
          <w:rFonts w:ascii="SimSun" w:hAnsi="SimSun" w:cs="SimSun" w:eastAsia="SimSun"/>
          <w:b w:val="0"/>
          <w:bCs w:val="0"/>
          <w:spacing w:val="77"/>
          <w:w w:val="105"/>
          <w:sz w:val="19"/>
          <w:szCs w:val="19"/>
        </w:rPr>
        <w:t> </w:t>
      </w:r>
      <w:r>
        <w:rPr>
          <w:rFonts w:ascii="SimSun" w:hAnsi="SimSun" w:cs="SimSun" w:eastAsia="SimSun"/>
          <w:b w:val="0"/>
          <w:bCs w:val="0"/>
          <w:spacing w:val="41"/>
          <w:w w:val="105"/>
          <w:sz w:val="19"/>
          <w:szCs w:val="19"/>
        </w:rPr>
        <w:t>3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77"/>
          <w:w w:val="105"/>
          <w:sz w:val="19"/>
          <w:szCs w:val="19"/>
        </w:rPr>
        <w:t> </w:t>
      </w:r>
      <w:r>
        <w:rPr>
          <w:rFonts w:ascii="SimSun" w:hAnsi="SimSun" w:cs="SimSun" w:eastAsia="SimSun"/>
          <w:b w:val="0"/>
          <w:bCs w:val="0"/>
          <w:spacing w:val="62"/>
          <w:w w:val="105"/>
          <w:sz w:val="19"/>
          <w:szCs w:val="19"/>
        </w:rPr>
        <w:t>3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6</w:t>
      </w:r>
      <w:r>
        <w:rPr>
          <w:rFonts w:ascii="SimSun" w:hAnsi="SimSun" w:cs="SimSun" w:eastAsia="SimSun"/>
          <w:b w:val="0"/>
          <w:bCs w:val="0"/>
          <w:spacing w:val="75"/>
          <w:w w:val="105"/>
          <w:sz w:val="19"/>
          <w:szCs w:val="19"/>
        </w:rPr>
        <w:t> </w:t>
      </w:r>
      <w:r>
        <w:rPr>
          <w:rFonts w:ascii="SimSun" w:hAnsi="SimSun" w:cs="SimSun" w:eastAsia="SimSun"/>
          <w:b w:val="0"/>
          <w:bCs w:val="0"/>
          <w:spacing w:val="41"/>
          <w:w w:val="105"/>
          <w:sz w:val="19"/>
          <w:szCs w:val="19"/>
        </w:rPr>
        <w:t>4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77"/>
          <w:w w:val="105"/>
          <w:sz w:val="19"/>
          <w:szCs w:val="19"/>
        </w:rPr>
        <w:t> </w:t>
      </w:r>
      <w:r>
        <w:rPr>
          <w:rFonts w:ascii="SimSun" w:hAnsi="SimSun" w:cs="SimSun" w:eastAsia="SimSun"/>
          <w:b w:val="0"/>
          <w:bCs w:val="0"/>
          <w:spacing w:val="62"/>
          <w:w w:val="105"/>
          <w:sz w:val="19"/>
          <w:szCs w:val="19"/>
        </w:rPr>
        <w:t>4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6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ab/>
      </w:r>
      <w:r>
        <w:rPr>
          <w:rFonts w:ascii="SimSun" w:hAnsi="SimSun" w:cs="SimSun" w:eastAsia="SimSun"/>
          <w:b w:val="0"/>
          <w:bCs w:val="0"/>
          <w:spacing w:val="40"/>
          <w:w w:val="105"/>
          <w:sz w:val="19"/>
          <w:szCs w:val="19"/>
        </w:rPr>
        <w:t>5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57"/>
          <w:w w:val="105"/>
          <w:sz w:val="19"/>
          <w:szCs w:val="19"/>
        </w:rPr>
        <w:t> </w:t>
      </w:r>
      <w:r>
        <w:rPr>
          <w:rFonts w:ascii="SimSun" w:hAnsi="SimSun" w:cs="SimSun" w:eastAsia="SimSun"/>
          <w:b w:val="0"/>
          <w:bCs w:val="0"/>
          <w:spacing w:val="62"/>
          <w:w w:val="105"/>
          <w:sz w:val="19"/>
          <w:szCs w:val="19"/>
        </w:rPr>
        <w:t>5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6</w:t>
      </w:r>
      <w:r>
        <w:rPr>
          <w:rFonts w:ascii="SimSun" w:hAnsi="SimSun" w:cs="SimSun" w:eastAsia="SimSun"/>
          <w:b w:val="0"/>
          <w:bCs w:val="0"/>
          <w:spacing w:val="56"/>
          <w:w w:val="105"/>
          <w:sz w:val="19"/>
          <w:szCs w:val="19"/>
        </w:rPr>
        <w:t> </w:t>
      </w:r>
      <w:r>
        <w:rPr>
          <w:rFonts w:ascii="SimSun" w:hAnsi="SimSun" w:cs="SimSun" w:eastAsia="SimSun"/>
          <w:b w:val="0"/>
          <w:bCs w:val="0"/>
          <w:spacing w:val="62"/>
          <w:w w:val="105"/>
          <w:sz w:val="19"/>
          <w:szCs w:val="19"/>
        </w:rPr>
        <w:t>6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75"/>
          <w:w w:val="105"/>
          <w:sz w:val="19"/>
          <w:szCs w:val="19"/>
        </w:rPr>
        <w:t> </w:t>
      </w:r>
      <w:r>
        <w:rPr>
          <w:rFonts w:ascii="SimSun" w:hAnsi="SimSun" w:cs="SimSun" w:eastAsia="SimSun"/>
          <w:b w:val="0"/>
          <w:bCs w:val="0"/>
          <w:spacing w:val="40"/>
          <w:w w:val="105"/>
          <w:sz w:val="19"/>
          <w:szCs w:val="19"/>
        </w:rPr>
        <w:t>6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6</w:t>
      </w:r>
      <w:r>
        <w:rPr>
          <w:rFonts w:ascii="SimSun" w:hAnsi="SimSun" w:cs="SimSun" w:eastAsia="SimSun"/>
          <w:b w:val="0"/>
          <w:bCs w:val="0"/>
          <w:spacing w:val="76"/>
          <w:w w:val="105"/>
          <w:sz w:val="19"/>
          <w:szCs w:val="19"/>
        </w:rPr>
        <w:t> </w:t>
      </w:r>
      <w:r>
        <w:rPr>
          <w:rFonts w:ascii="SimSun" w:hAnsi="SimSun" w:cs="SimSun" w:eastAsia="SimSun"/>
          <w:b w:val="0"/>
          <w:bCs w:val="0"/>
          <w:spacing w:val="62"/>
          <w:w w:val="105"/>
          <w:sz w:val="19"/>
          <w:szCs w:val="19"/>
        </w:rPr>
        <w:t>7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75"/>
          <w:w w:val="105"/>
          <w:sz w:val="19"/>
          <w:szCs w:val="19"/>
        </w:rPr>
        <w:t> </w:t>
      </w:r>
      <w:r>
        <w:rPr>
          <w:rFonts w:ascii="SimSun" w:hAnsi="SimSun" w:cs="SimSun" w:eastAsia="SimSun"/>
          <w:b w:val="0"/>
          <w:bCs w:val="0"/>
          <w:spacing w:val="40"/>
          <w:w w:val="105"/>
          <w:sz w:val="19"/>
          <w:szCs w:val="19"/>
        </w:rPr>
        <w:t>7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6</w:t>
      </w:r>
      <w:r>
        <w:rPr>
          <w:rFonts w:ascii="SimSun" w:hAnsi="SimSun" w:cs="SimSun" w:eastAsia="SimSun"/>
          <w:b w:val="0"/>
          <w:bCs w:val="0"/>
          <w:spacing w:val="76"/>
          <w:w w:val="105"/>
          <w:sz w:val="19"/>
          <w:szCs w:val="19"/>
        </w:rPr>
        <w:t> </w:t>
      </w:r>
      <w:r>
        <w:rPr>
          <w:rFonts w:ascii="SimSun" w:hAnsi="SimSun" w:cs="SimSun" w:eastAsia="SimSun"/>
          <w:b w:val="0"/>
          <w:bCs w:val="0"/>
          <w:spacing w:val="62"/>
          <w:w w:val="105"/>
          <w:sz w:val="19"/>
          <w:szCs w:val="19"/>
        </w:rPr>
        <w:t>8</w:t>
      </w:r>
      <w:r>
        <w:rPr>
          <w:rFonts w:ascii="SimSun" w:hAnsi="SimSun" w:cs="SimSun" w:eastAsia="SimSun"/>
          <w:b w:val="0"/>
          <w:bCs w:val="0"/>
          <w:spacing w:val="0"/>
          <w:w w:val="105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-34"/>
          <w:w w:val="100"/>
          <w:sz w:val="19"/>
          <w:szCs w:val="19"/>
        </w:rPr>
        <w:t> 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4065" w:right="4065"/>
        <w:jc w:val="center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图</w:t>
      </w:r>
      <w:r>
        <w:rPr>
          <w:b w:val="0"/>
          <w:bCs w:val="0"/>
          <w:spacing w:val="-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3</w:t>
      </w:r>
    </w:p>
    <w:p>
      <w:pPr>
        <w:spacing w:after="0"/>
        <w:jc w:val="center"/>
        <w:rPr>
          <w:rFonts w:ascii="Times New Roman" w:hAnsi="Times New Roman" w:cs="Times New Roman" w:eastAsia="Times New Roman"/>
        </w:rPr>
        <w:sectPr>
          <w:pgSz w:w="11905" w:h="16840"/>
          <w:pgMar w:header="0" w:footer="982" w:top="1340" w:bottom="1180" w:left="1680" w:right="1680"/>
        </w:sectPr>
      </w:pPr>
    </w:p>
    <w:p>
      <w:pPr>
        <w:pStyle w:val="BodyText"/>
        <w:spacing w:line="362" w:lineRule="auto" w:before="8"/>
        <w:ind w:left="680" w:right="624" w:firstLine="420"/>
        <w:jc w:val="left"/>
      </w:pPr>
      <w:r>
        <w:rPr>
          <w:b w:val="0"/>
          <w:bCs w:val="0"/>
          <w:spacing w:val="0"/>
          <w:w w:val="100"/>
        </w:rPr>
        <w:t>折线图波动起伏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说明火箭队的比赛时间分配不够均匀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但整体起伏不是太大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说明时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间间隔这一因素在本赛季赛程上对火箭队影响较小。进而，我们又绘出火箭队比赛散点图，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如下：</w:t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5" w:val="left" w:leader="none"/>
          <w:tab w:pos="2119" w:val="left" w:leader="none"/>
          <w:tab w:pos="3164" w:val="left" w:leader="none"/>
          <w:tab w:pos="4199" w:val="left" w:leader="none"/>
          <w:tab w:pos="5201" w:val="left" w:leader="none"/>
          <w:tab w:pos="6235" w:val="left" w:leader="none"/>
          <w:tab w:pos="7280" w:val="left" w:leader="none"/>
          <w:tab w:pos="8325" w:val="left" w:leader="none"/>
          <w:tab w:pos="9360" w:val="left" w:leader="none"/>
        </w:tabs>
        <w:spacing w:before="12"/>
        <w:ind w:left="104" w:right="0" w:firstLine="0"/>
        <w:jc w:val="left"/>
        <w:rPr>
          <w:rFonts w:ascii="SimSun" w:hAnsi="SimSun" w:cs="SimSun" w:eastAsia="SimSun"/>
          <w:sz w:val="19"/>
          <w:szCs w:val="19"/>
        </w:rPr>
      </w:pPr>
      <w:r>
        <w:rPr/>
        <w:pict>
          <v:group style="position:absolute;margin-left:62.32pt;margin-top:-226.745117pt;width:469.24pt;height:220.480005pt;mso-position-horizontal-relative:page;mso-position-vertical-relative:paragraph;z-index:-17630" coordorigin="1246,-4535" coordsize="9385,4410">
            <v:group style="position:absolute;left:1256;top:-4525;width:9365;height:4331" coordorigin="1256,-4525" coordsize="9365,4331">
              <v:shape style="position:absolute;left:1256;top:-4525;width:9365;height:4331" coordorigin="1256,-4525" coordsize="9365,4331" path="m1256,-194l10621,-194,10621,-4525,1256,-4525,1256,-194xe" filled="t" fillcolor="#C0C0C0" stroked="f">
                <v:path arrowok="t"/>
                <v:fill type="solid"/>
              </v:shape>
            </v:group>
            <v:group style="position:absolute;left:1256;top:-906;width:9365;height:2" coordorigin="1256,-906" coordsize="9365,2">
              <v:shape style="position:absolute;left:1256;top:-906;width:9365;height:2" coordorigin="1256,-906" coordsize="9365,0" path="m1256,-906l10621,-906e" filled="f" stroked="t" strokeweight=".06pt" strokecolor="#000000">
                <v:path arrowok="t"/>
              </v:shape>
            </v:group>
            <v:group style="position:absolute;left:1256;top:-1633;width:9365;height:2" coordorigin="1256,-1633" coordsize="9365,2">
              <v:shape style="position:absolute;left:1256;top:-1633;width:9365;height:2" coordorigin="1256,-1633" coordsize="9365,0" path="m1256,-1633l10621,-1633e" filled="f" stroked="t" strokeweight=".06pt" strokecolor="#000000">
                <v:path arrowok="t"/>
              </v:shape>
            </v:group>
            <v:group style="position:absolute;left:1256;top:-2345;width:9365;height:2" coordorigin="1256,-2345" coordsize="9365,2">
              <v:shape style="position:absolute;left:1256;top:-2345;width:9365;height:2" coordorigin="1256,-2345" coordsize="9365,0" path="m1256,-2345l10621,-2345e" filled="f" stroked="t" strokeweight=".06pt" strokecolor="#000000">
                <v:path arrowok="t"/>
              </v:shape>
            </v:group>
            <v:group style="position:absolute;left:1256;top:-3086;width:9365;height:2" coordorigin="1256,-3086" coordsize="9365,2">
              <v:shape style="position:absolute;left:1256;top:-3086;width:9365;height:2" coordorigin="1256,-3086" coordsize="9365,0" path="m1256,-3086l10621,-3086e" filled="f" stroked="t" strokeweight=".06pt" strokecolor="#000000">
                <v:path arrowok="t"/>
              </v:shape>
            </v:group>
            <v:group style="position:absolute;left:1256;top:-3798;width:9365;height:14" coordorigin="1256,-3798" coordsize="9365,14">
              <v:shape style="position:absolute;left:1256;top:-3798;width:9365;height:14" coordorigin="1256,-3798" coordsize="9365,14" path="m1256,-3798l10621,-3783e" filled="f" stroked="t" strokeweight=".06pt" strokecolor="#000000">
                <v:path arrowok="t"/>
              </v:shape>
            </v:group>
            <v:group style="position:absolute;left:1256;top:-4525;width:9365;height:2" coordorigin="1256,-4525" coordsize="9365,2">
              <v:shape style="position:absolute;left:1256;top:-4525;width:9365;height:2" coordorigin="1256,-4525" coordsize="9365,0" path="m1256,-4525l10621,-4525e" filled="f" stroked="t" strokeweight=".06pt" strokecolor="#000000">
                <v:path arrowok="t"/>
              </v:shape>
            </v:group>
            <v:group style="position:absolute;left:1256;top:-4525;width:9365;height:4331" coordorigin="1256,-4525" coordsize="9365,4331">
              <v:shape style="position:absolute;left:1256;top:-4525;width:9365;height:4331" coordorigin="1256,-4525" coordsize="9365,4331" path="m10621,-4525l1256,-4525,1256,-194,10621,-194,10621,-4525xe" filled="f" stroked="t" strokeweight=".705741pt" strokecolor="#7F7F7F">
                <v:path arrowok="t"/>
              </v:shape>
            </v:group>
            <v:group style="position:absolute;left:1256;top:-194;width:9365;height:2" coordorigin="1256,-194" coordsize="9365,2">
              <v:shape style="position:absolute;left:1256;top:-194;width:9365;height:2" coordorigin="1256,-194" coordsize="9365,0" path="m1256,-194l10621,-194e" filled="f" stroked="t" strokeweight=".06pt" strokecolor="#000000">
                <v:path arrowok="t"/>
              </v:shape>
              <v:shape style="position:absolute;left:1256;top:-269;width:8847;height:144" type="#_x0000_t75">
                <v:imagedata r:id="rId7" o:title=""/>
              </v:shape>
            </v:group>
            <v:group style="position:absolute;left:10621;top:-269;width:2;height:74" coordorigin="10621,-269" coordsize="2,74">
              <v:shape style="position:absolute;left:10621;top:-269;width:2;height:74" coordorigin="10621,-269" coordsize="0,74" path="m10621,-194l10621,-269e" filled="f" stroked="t" strokeweight=".06pt" strokecolor="#000000">
                <v:path arrowok="t"/>
              </v:shape>
            </v:group>
            <v:group style="position:absolute;left:1321;top:-3842;width:86;height:89" coordorigin="1321,-3842" coordsize="86,89">
              <v:shape style="position:absolute;left:1321;top:-3842;width:86;height:89" coordorigin="1321,-3842" coordsize="86,89" path="m1364,-3842l1321,-3798,1364,-3753,1408,-3798,1364,-3842xe" filled="t" fillcolor="#000080" stroked="f">
                <v:path arrowok="t"/>
                <v:fill type="solid"/>
              </v:shape>
            </v:group>
            <v:group style="position:absolute;left:1321;top:-3843;width:86;height:89" coordorigin="1321,-3843" coordsize="86,89">
              <v:shape style="position:absolute;left:1321;top:-3843;width:86;height:89" coordorigin="1321,-3843" coordsize="86,89" path="m1364,-3843l1408,-3798,1364,-3754,1321,-3798,1364,-3843xe" filled="f" stroked="t" strokeweight=".6373pt" strokecolor="#000080">
                <v:path arrowok="t"/>
              </v:shape>
            </v:group>
            <v:group style="position:absolute;left:1375;top:-3842;width:76;height:89" coordorigin="1375,-3842" coordsize="76,89">
              <v:shape style="position:absolute;left:1375;top:-3842;width:76;height:89" coordorigin="1375,-3842" coordsize="76,89" path="m1418,-3842l1375,-3798,1418,-3753,1451,-3798,1418,-3842xe" filled="t" fillcolor="#000080" stroked="f">
                <v:path arrowok="t"/>
                <v:fill type="solid"/>
              </v:shape>
            </v:group>
            <v:group style="position:absolute;left:1375;top:-3843;width:76;height:89" coordorigin="1375,-3843" coordsize="76,89">
              <v:shape style="position:absolute;left:1375;top:-3843;width:76;height:89" coordorigin="1375,-3843" coordsize="76,89" path="m1418,-3843l1451,-3798,1418,-3754,1375,-3798,1418,-3843xe" filled="f" stroked="t" strokeweight=".623914pt" strokecolor="#000080">
                <v:path arrowok="t"/>
              </v:shape>
            </v:group>
            <v:group style="position:absolute;left:1483;top:-3842;width:86;height:89" coordorigin="1483,-3842" coordsize="86,89">
              <v:shape style="position:absolute;left:1483;top:-3842;width:86;height:89" coordorigin="1483,-3842" coordsize="86,89" path="m1526,-3842l1483,-3798,1526,-3753,1570,-3798,1526,-3842xe" filled="t" fillcolor="#000080" stroked="f">
                <v:path arrowok="t"/>
                <v:fill type="solid"/>
              </v:shape>
            </v:group>
            <v:group style="position:absolute;left:1483;top:-3843;width:86;height:89" coordorigin="1483,-3843" coordsize="86,89">
              <v:shape style="position:absolute;left:1483;top:-3843;width:86;height:89" coordorigin="1483,-3843" coordsize="86,89" path="m1526,-3843l1570,-3798,1526,-3754,1483,-3798,1526,-3843xe" filled="f" stroked="t" strokeweight=".6373pt" strokecolor="#000080">
                <v:path arrowok="t"/>
              </v:shape>
            </v:group>
            <v:group style="position:absolute;left:1645;top:-3842;width:65;height:89" coordorigin="1645,-3842" coordsize="65,89">
              <v:shape style="position:absolute;left:1645;top:-3842;width:65;height:89" coordorigin="1645,-3842" coordsize="65,89" path="m1667,-3842l1645,-3798,1667,-3753,1710,-3798,1667,-3842xe" filled="t" fillcolor="#000080" stroked="f">
                <v:path arrowok="t"/>
                <v:fill type="solid"/>
              </v:shape>
            </v:group>
            <v:group style="position:absolute;left:1645;top:-3843;width:65;height:89" coordorigin="1645,-3843" coordsize="65,89">
              <v:shape style="position:absolute;left:1645;top:-3843;width:65;height:89" coordorigin="1645,-3843" coordsize="65,89" path="m1667,-3843l1710,-3798,1667,-3754,1645,-3798,1667,-3843xe" filled="f" stroked="t" strokeweight=".609154pt" strokecolor="#000080">
                <v:path arrowok="t"/>
              </v:shape>
            </v:group>
            <v:group style="position:absolute;left:1752;top:-3842;width:76;height:89" coordorigin="1752,-3842" coordsize="76,89">
              <v:shape style="position:absolute;left:1752;top:-3842;width:76;height:89" coordorigin="1752,-3842" coordsize="76,89" path="m1795,-3842l1752,-3798,1795,-3753,1828,-3798,1795,-3842xe" filled="t" fillcolor="#000080" stroked="f">
                <v:path arrowok="t"/>
                <v:fill type="solid"/>
              </v:shape>
            </v:group>
            <v:group style="position:absolute;left:1752;top:-3843;width:76;height:89" coordorigin="1752,-3843" coordsize="76,89">
              <v:shape style="position:absolute;left:1752;top:-3843;width:76;height:89" coordorigin="1752,-3843" coordsize="76,89" path="m1795,-3843l1828,-3798,1795,-3754,1752,-3798,1795,-3843xe" filled="f" stroked="t" strokeweight=".623914pt" strokecolor="#000080">
                <v:path arrowok="t"/>
              </v:shape>
            </v:group>
            <v:group style="position:absolute;left:1806;top:-3842;width:65;height:89" coordorigin="1806,-3842" coordsize="65,89">
              <v:shape style="position:absolute;left:1806;top:-3842;width:65;height:89" coordorigin="1806,-3842" coordsize="65,89" path="m1849,-3842l1806,-3798,1849,-3753,1871,-3798,1849,-3842xe" filled="t" fillcolor="#000080" stroked="f">
                <v:path arrowok="t"/>
                <v:fill type="solid"/>
              </v:shape>
            </v:group>
            <v:group style="position:absolute;left:1806;top:-3843;width:65;height:89" coordorigin="1806,-3843" coordsize="65,89">
              <v:shape style="position:absolute;left:1806;top:-3843;width:65;height:89" coordorigin="1806,-3843" coordsize="65,89" path="m1849,-3843l1871,-3798,1849,-3754,1806,-3798,1849,-3843xe" filled="f" stroked="t" strokeweight=".609154pt" strokecolor="#000080">
                <v:path arrowok="t"/>
              </v:shape>
            </v:group>
            <v:group style="position:absolute;left:1892;top:-3842;width:86;height:89" coordorigin="1892,-3842" coordsize="86,89">
              <v:shape style="position:absolute;left:1892;top:-3842;width:86;height:89" coordorigin="1892,-3842" coordsize="86,89" path="m1936,-3842l1892,-3798,1936,-3753,1979,-3798,1936,-3842xe" filled="t" fillcolor="#000080" stroked="f">
                <v:path arrowok="t"/>
                <v:fill type="solid"/>
              </v:shape>
            </v:group>
            <v:group style="position:absolute;left:1892;top:-3843;width:86;height:89" coordorigin="1892,-3843" coordsize="86,89">
              <v:shape style="position:absolute;left:1892;top:-3843;width:86;height:89" coordorigin="1892,-3843" coordsize="86,89" path="m1936,-3843l1979,-3798,1936,-3754,1892,-3798,1936,-3843xe" filled="f" stroked="t" strokeweight=".6373pt" strokecolor="#000080">
                <v:path arrowok="t"/>
              </v:shape>
            </v:group>
            <v:group style="position:absolute;left:2065;top:-3842;width:76;height:89" coordorigin="2065,-3842" coordsize="76,89">
              <v:shape style="position:absolute;left:2065;top:-3842;width:76;height:89" coordorigin="2065,-3842" coordsize="76,89" path="m2098,-3842l2065,-3798,2098,-3753,2141,-3798,2098,-3842xe" filled="t" fillcolor="#000080" stroked="f">
                <v:path arrowok="t"/>
                <v:fill type="solid"/>
              </v:shape>
            </v:group>
            <v:group style="position:absolute;left:2065;top:-3843;width:76;height:89" coordorigin="2065,-3843" coordsize="76,89">
              <v:shape style="position:absolute;left:2065;top:-3843;width:76;height:89" coordorigin="2065,-3843" coordsize="76,89" path="m2098,-3843l2141,-3798,2098,-3754,2065,-3798,2098,-3843xe" filled="f" stroked="t" strokeweight=".623914pt" strokecolor="#000080">
                <v:path arrowok="t"/>
              </v:shape>
            </v:group>
            <v:group style="position:absolute;left:2162;top:-3842;width:76;height:89" coordorigin="2162,-3842" coordsize="76,89">
              <v:shape style="position:absolute;left:2162;top:-3842;width:76;height:89" coordorigin="2162,-3842" coordsize="76,89" path="m2206,-3842l2162,-3798,2206,-3753,2238,-3798,2206,-3842xe" filled="t" fillcolor="#000080" stroked="f">
                <v:path arrowok="t"/>
                <v:fill type="solid"/>
              </v:shape>
            </v:group>
            <v:group style="position:absolute;left:2162;top:-3843;width:76;height:89" coordorigin="2162,-3843" coordsize="76,89">
              <v:shape style="position:absolute;left:2162;top:-3843;width:76;height:89" coordorigin="2162,-3843" coordsize="76,89" path="m2206,-3843l2238,-3798,2206,-3754,2162,-3798,2206,-3843xe" filled="f" stroked="t" strokeweight=".623914pt" strokecolor="#000080">
                <v:path arrowok="t"/>
              </v:shape>
            </v:group>
            <v:group style="position:absolute;left:2216;top:-3842;width:64;height:89" coordorigin="2216,-3842" coordsize="64,89">
              <v:shape style="position:absolute;left:2216;top:-3842;width:64;height:89" coordorigin="2216,-3842" coordsize="64,89" path="m2258,-3842l2216,-3798,2258,-3753,2280,-3798,2258,-3842xe" filled="t" fillcolor="#000080" stroked="f">
                <v:path arrowok="t"/>
                <v:fill type="solid"/>
              </v:shape>
            </v:group>
            <v:group style="position:absolute;left:2216;top:-3843;width:64;height:89" coordorigin="2216,-3843" coordsize="64,89">
              <v:shape style="position:absolute;left:2216;top:-3843;width:64;height:89" coordorigin="2216,-3843" coordsize="64,89" path="m2258,-3843l2280,-3798,2258,-3754,2216,-3798,2258,-3843xe" filled="f" stroked="t" strokeweight=".607455pt" strokecolor="#000080">
                <v:path arrowok="t"/>
              </v:shape>
            </v:group>
            <v:group style="position:absolute;left:2312;top:-3842;width:76;height:89" coordorigin="2312,-3842" coordsize="76,89">
              <v:shape style="position:absolute;left:2312;top:-3842;width:76;height:89" coordorigin="2312,-3842" coordsize="76,89" path="m2345,-3842l2312,-3798,2345,-3753,2388,-3798,2345,-3842xe" filled="t" fillcolor="#000080" stroked="f">
                <v:path arrowok="t"/>
                <v:fill type="solid"/>
              </v:shape>
            </v:group>
            <v:group style="position:absolute;left:2312;top:-3843;width:76;height:89" coordorigin="2312,-3843" coordsize="76,89">
              <v:shape style="position:absolute;left:2312;top:-3843;width:76;height:89" coordorigin="2312,-3843" coordsize="76,89" path="m2345,-3843l2388,-3798,2345,-3754,2312,-3798,2345,-3843xe" filled="f" stroked="t" strokeweight=".623914pt" strokecolor="#000080">
                <v:path arrowok="t"/>
              </v:shape>
            </v:group>
            <v:group style="position:absolute;left:2431;top:-3842;width:65;height:89" coordorigin="2431,-3842" coordsize="65,89">
              <v:shape style="position:absolute;left:2431;top:-3842;width:65;height:89" coordorigin="2431,-3842" coordsize="65,89" path="m2464,-3842l2431,-3798,2464,-3753,2496,-3798,2464,-3842xe" filled="t" fillcolor="#000080" stroked="f">
                <v:path arrowok="t"/>
                <v:fill type="solid"/>
              </v:shape>
            </v:group>
            <v:group style="position:absolute;left:2431;top:-3843;width:65;height:89" coordorigin="2431,-3843" coordsize="65,89">
              <v:shape style="position:absolute;left:2431;top:-3843;width:65;height:89" coordorigin="2431,-3843" coordsize="65,89" path="m2464,-3843l2496,-3798,2464,-3754,2431,-3798,2464,-3843xe" filled="f" stroked="t" strokeweight=".609154pt" strokecolor="#000080">
                <v:path arrowok="t"/>
              </v:shape>
            </v:group>
            <v:group style="position:absolute;left:2518;top:-3842;width:86;height:89" coordorigin="2518,-3842" coordsize="86,89">
              <v:shape style="position:absolute;left:2518;top:-3842;width:86;height:89" coordorigin="2518,-3842" coordsize="86,89" path="m2561,-3842l2518,-3798,2561,-3753,2604,-3798,2561,-3842xe" filled="t" fillcolor="#000080" stroked="f">
                <v:path arrowok="t"/>
                <v:fill type="solid"/>
              </v:shape>
            </v:group>
            <v:group style="position:absolute;left:2518;top:-3843;width:86;height:89" coordorigin="2518,-3843" coordsize="86,89">
              <v:shape style="position:absolute;left:2518;top:-3843;width:86;height:89" coordorigin="2518,-3843" coordsize="86,89" path="m2561,-3843l2604,-3798,2561,-3754,2518,-3798,2561,-3843xe" filled="f" stroked="t" strokeweight=".6373pt" strokecolor="#000080">
                <v:path arrowok="t"/>
              </v:shape>
            </v:group>
            <v:group style="position:absolute;left:2572;top:-3842;width:86;height:89" coordorigin="2572,-3842" coordsize="86,89">
              <v:shape style="position:absolute;left:2572;top:-3842;width:86;height:89" coordorigin="2572,-3842" coordsize="86,89" path="m2615,-3842l2572,-3798,2615,-3753,2658,-3798,2615,-3842xe" filled="t" fillcolor="#000080" stroked="f">
                <v:path arrowok="t"/>
                <v:fill type="solid"/>
              </v:shape>
            </v:group>
            <v:group style="position:absolute;left:2572;top:-3843;width:86;height:89" coordorigin="2572,-3843" coordsize="86,89">
              <v:shape style="position:absolute;left:2572;top:-3843;width:86;height:89" coordorigin="2572,-3843" coordsize="86,89" path="m2615,-3843l2658,-3798,2615,-3754,2572,-3798,2615,-3843xe" filled="f" stroked="t" strokeweight=".6373pt" strokecolor="#000080">
                <v:path arrowok="t"/>
              </v:shape>
            </v:group>
            <v:group style="position:absolute;left:2690;top:-3842;width:76;height:89" coordorigin="2690,-3842" coordsize="76,89">
              <v:shape style="position:absolute;left:2690;top:-3842;width:76;height:89" coordorigin="2690,-3842" coordsize="76,89" path="m2723,-3842l2690,-3798,2723,-3753,2766,-3798,2723,-3842xe" filled="t" fillcolor="#000080" stroked="f">
                <v:path arrowok="t"/>
                <v:fill type="solid"/>
              </v:shape>
            </v:group>
            <v:group style="position:absolute;left:2690;top:-3843;width:76;height:89" coordorigin="2690,-3843" coordsize="76,89">
              <v:shape style="position:absolute;left:2690;top:-3843;width:76;height:89" coordorigin="2690,-3843" coordsize="76,89" path="m2723,-3843l2766,-3798,2723,-3754,2690,-3798,2723,-3843xe" filled="f" stroked="t" strokeweight=".623914pt" strokecolor="#000080">
                <v:path arrowok="t"/>
              </v:shape>
            </v:group>
            <v:group style="position:absolute;left:2786;top:-3842;width:76;height:89" coordorigin="2786,-3842" coordsize="76,89">
              <v:shape style="position:absolute;left:2786;top:-3842;width:76;height:89" coordorigin="2786,-3842" coordsize="76,89" path="m2830,-3842l2786,-3798,2830,-3753,2862,-3798,2830,-3842xe" filled="t" fillcolor="#000080" stroked="f">
                <v:path arrowok="t"/>
                <v:fill type="solid"/>
              </v:shape>
            </v:group>
            <v:group style="position:absolute;left:2786;top:-3843;width:76;height:89" coordorigin="2786,-3843" coordsize="76,89">
              <v:shape style="position:absolute;left:2786;top:-3843;width:76;height:89" coordorigin="2786,-3843" coordsize="76,89" path="m2830,-3843l2862,-3798,2830,-3754,2786,-3798,2830,-3843xe" filled="f" stroked="t" strokeweight=".623914pt" strokecolor="#000080">
                <v:path arrowok="t"/>
              </v:shape>
            </v:group>
            <v:group style="position:absolute;left:2938;top:-3842;width:76;height:89" coordorigin="2938,-3842" coordsize="76,89">
              <v:shape style="position:absolute;left:2938;top:-3842;width:76;height:89" coordorigin="2938,-3842" coordsize="76,89" path="m2970,-3842l2938,-3798,2970,-3753,3013,-3798,2970,-3842xe" filled="t" fillcolor="#000080" stroked="f">
                <v:path arrowok="t"/>
                <v:fill type="solid"/>
              </v:shape>
            </v:group>
            <v:group style="position:absolute;left:2938;top:-3843;width:76;height:89" coordorigin="2938,-3843" coordsize="76,89">
              <v:shape style="position:absolute;left:2938;top:-3843;width:76;height:89" coordorigin="2938,-3843" coordsize="76,89" path="m2970,-3843l3013,-3798,2970,-3754,2938,-3798,2970,-3843xe" filled="f" stroked="t" strokeweight=".623914pt" strokecolor="#000080">
                <v:path arrowok="t"/>
              </v:shape>
            </v:group>
            <v:group style="position:absolute;left:2981;top:-3842;width:86;height:89" coordorigin="2981,-3842" coordsize="86,89">
              <v:shape style="position:absolute;left:2981;top:-3842;width:86;height:89" coordorigin="2981,-3842" coordsize="86,89" path="m3024,-3842l2981,-3798,3024,-3753,3067,-3798,3024,-3842xe" filled="t" fillcolor="#000080" stroked="f">
                <v:path arrowok="t"/>
                <v:fill type="solid"/>
              </v:shape>
            </v:group>
            <v:group style="position:absolute;left:2981;top:-3843;width:86;height:89" coordorigin="2981,-3843" coordsize="86,89">
              <v:shape style="position:absolute;left:2981;top:-3843;width:86;height:89" coordorigin="2981,-3843" coordsize="86,89" path="m3024,-3843l3067,-3798,3024,-3754,2981,-3798,3024,-3843xe" filled="f" stroked="t" strokeweight=".6373pt" strokecolor="#000080">
                <v:path arrowok="t"/>
              </v:shape>
            </v:group>
            <v:group style="position:absolute;left:3143;top:-3842;width:86;height:89" coordorigin="3143,-3842" coordsize="86,89">
              <v:shape style="position:absolute;left:3143;top:-3842;width:86;height:89" coordorigin="3143,-3842" coordsize="86,89" path="m3186,-3842l3143,-3798,3186,-3753,3229,-3798,3186,-3842xe" filled="t" fillcolor="#000080" stroked="f">
                <v:path arrowok="t"/>
                <v:fill type="solid"/>
              </v:shape>
            </v:group>
            <v:group style="position:absolute;left:3143;top:-3843;width:86;height:89" coordorigin="3143,-3843" coordsize="86,89">
              <v:shape style="position:absolute;left:3143;top:-3843;width:86;height:89" coordorigin="3143,-3843" coordsize="86,89" path="m3186,-3843l3229,-3798,3186,-3754,3143,-3798,3186,-3843xe" filled="f" stroked="t" strokeweight=".6373pt" strokecolor="#000080">
                <v:path arrowok="t"/>
              </v:shape>
            </v:group>
            <v:group style="position:absolute;left:3251;top:-3842;width:85;height:89" coordorigin="3251,-3842" coordsize="85,89">
              <v:shape style="position:absolute;left:3251;top:-3842;width:85;height:89" coordorigin="3251,-3842" coordsize="85,89" path="m3294,-3842l3251,-3798,3294,-3753,3336,-3798,3294,-3842xe" filled="t" fillcolor="#000080" stroked="f">
                <v:path arrowok="t"/>
                <v:fill type="solid"/>
              </v:shape>
            </v:group>
            <v:group style="position:absolute;left:3251;top:-3843;width:85;height:89" coordorigin="3251,-3843" coordsize="85,89">
              <v:shape style="position:absolute;left:3251;top:-3843;width:85;height:89" coordorigin="3251,-3843" coordsize="85,89" path="m3294,-3843l3336,-3798,3294,-3754,3251,-3798,3294,-3843xe" filled="f" stroked="t" strokeweight=".635892pt" strokecolor="#000080">
                <v:path arrowok="t"/>
              </v:shape>
            </v:group>
            <v:group style="position:absolute;left:3412;top:-3842;width:76;height:89" coordorigin="3412,-3842" coordsize="76,89">
              <v:shape style="position:absolute;left:3412;top:-3842;width:76;height:89" coordorigin="3412,-3842" coordsize="76,89" path="m3455,-3842l3412,-3798,3455,-3753,3487,-3798,3455,-3842xe" filled="t" fillcolor="#000080" stroked="f">
                <v:path arrowok="t"/>
                <v:fill type="solid"/>
              </v:shape>
            </v:group>
            <v:group style="position:absolute;left:3412;top:-3843;width:76;height:89" coordorigin="3412,-3843" coordsize="76,89">
              <v:shape style="position:absolute;left:3412;top:-3843;width:76;height:89" coordorigin="3412,-3843" coordsize="76,89" path="m3455,-3843l3487,-3798,3455,-3754,3412,-3798,3455,-3843xe" filled="f" stroked="t" strokeweight=".623914pt" strokecolor="#000080">
                <v:path arrowok="t"/>
              </v:shape>
            </v:group>
            <v:group style="position:absolute;left:3466;top:-3842;width:76;height:89" coordorigin="3466,-3842" coordsize="76,89">
              <v:shape style="position:absolute;left:3466;top:-3842;width:76;height:89" coordorigin="3466,-3842" coordsize="76,89" path="m3509,-3842l3466,-3798,3509,-3753,3541,-3798,3509,-3842xe" filled="t" fillcolor="#000080" stroked="f">
                <v:path arrowok="t"/>
                <v:fill type="solid"/>
              </v:shape>
            </v:group>
            <v:group style="position:absolute;left:3466;top:-3843;width:76;height:89" coordorigin="3466,-3843" coordsize="76,89">
              <v:shape style="position:absolute;left:3466;top:-3843;width:76;height:89" coordorigin="3466,-3843" coordsize="76,89" path="m3509,-3843l3541,-3798,3509,-3754,3466,-3798,3509,-3843xe" filled="f" stroked="t" strokeweight=".623914pt" strokecolor="#000080">
                <v:path arrowok="t"/>
              </v:shape>
            </v:group>
            <v:group style="position:absolute;left:3606;top:-3842;width:86;height:89" coordorigin="3606,-3842" coordsize="86,89">
              <v:shape style="position:absolute;left:3606;top:-3842;width:86;height:89" coordorigin="3606,-3842" coordsize="86,89" path="m3649,-3842l3606,-3798,3649,-3753,3692,-3798,3649,-3842xe" filled="t" fillcolor="#000080" stroked="f">
                <v:path arrowok="t"/>
                <v:fill type="solid"/>
              </v:shape>
            </v:group>
            <v:group style="position:absolute;left:3606;top:-3843;width:86;height:89" coordorigin="3606,-3843" coordsize="86,89">
              <v:shape style="position:absolute;left:3606;top:-3843;width:86;height:89" coordorigin="3606,-3843" coordsize="86,89" path="m3649,-3843l3692,-3798,3649,-3754,3606,-3798,3649,-3843xe" filled="f" stroked="t" strokeweight=".6373pt" strokecolor="#000080">
                <v:path arrowok="t"/>
              </v:shape>
            </v:group>
            <v:group style="position:absolute;left:3682;top:-3842;width:76;height:89" coordorigin="3682,-3842" coordsize="76,89">
              <v:shape style="position:absolute;left:3682;top:-3842;width:76;height:89" coordorigin="3682,-3842" coordsize="76,89" path="m3714,-3842l3682,-3798,3714,-3753,3757,-3798,3714,-3842xe" filled="t" fillcolor="#000080" stroked="f">
                <v:path arrowok="t"/>
                <v:fill type="solid"/>
              </v:shape>
            </v:group>
            <v:group style="position:absolute;left:3682;top:-3843;width:76;height:89" coordorigin="3682,-3843" coordsize="76,89">
              <v:shape style="position:absolute;left:3682;top:-3843;width:76;height:89" coordorigin="3682,-3843" coordsize="76,89" path="m3714,-3843l3757,-3798,3714,-3754,3682,-3798,3714,-3843xe" filled="f" stroked="t" strokeweight=".623914pt" strokecolor="#000080">
                <v:path arrowok="t"/>
              </v:shape>
            </v:group>
            <v:group style="position:absolute;left:3822;top:-3842;width:85;height:89" coordorigin="3822,-3842" coordsize="85,89">
              <v:shape style="position:absolute;left:3822;top:-3842;width:85;height:89" coordorigin="3822,-3842" coordsize="85,89" path="m3864,-3842l3822,-3798,3864,-3753,3907,-3798,3864,-3842xe" filled="t" fillcolor="#000080" stroked="f">
                <v:path arrowok="t"/>
                <v:fill type="solid"/>
              </v:shape>
            </v:group>
            <v:group style="position:absolute;left:3822;top:-3843;width:85;height:89" coordorigin="3822,-3843" coordsize="85,89">
              <v:shape style="position:absolute;left:3822;top:-3843;width:85;height:89" coordorigin="3822,-3843" coordsize="85,89" path="m3864,-3843l3907,-3798,3864,-3754,3822,-3798,3864,-3843xe" filled="f" stroked="t" strokeweight=".635892pt" strokecolor="#000080">
                <v:path arrowok="t"/>
              </v:shape>
            </v:group>
            <v:group style="position:absolute;left:3983;top:-3842;width:76;height:89" coordorigin="3983,-3842" coordsize="76,89">
              <v:shape style="position:absolute;left:3983;top:-3842;width:76;height:89" coordorigin="3983,-3842" coordsize="76,89" path="m4026,-3842l3983,-3798,4026,-3753,4058,-3798,4026,-3842xe" filled="t" fillcolor="#000080" stroked="f">
                <v:path arrowok="t"/>
                <v:fill type="solid"/>
              </v:shape>
            </v:group>
            <v:group style="position:absolute;left:3983;top:-3843;width:76;height:89" coordorigin="3983,-3843" coordsize="76,89">
              <v:shape style="position:absolute;left:3983;top:-3843;width:76;height:89" coordorigin="3983,-3843" coordsize="76,89" path="m4026,-3843l4058,-3798,4026,-3754,3983,-3798,4026,-3843xe" filled="f" stroked="t" strokeweight=".623914pt" strokecolor="#000080">
                <v:path arrowok="t"/>
              </v:shape>
            </v:group>
            <v:group style="position:absolute;left:4037;top:-3842;width:76;height:89" coordorigin="4037,-3842" coordsize="76,89">
              <v:shape style="position:absolute;left:4037;top:-3842;width:76;height:89" coordorigin="4037,-3842" coordsize="76,89" path="m4080,-3842l4037,-3798,4080,-3753,4112,-3798,4080,-3842xe" filled="t" fillcolor="#000080" stroked="f">
                <v:path arrowok="t"/>
                <v:fill type="solid"/>
              </v:shape>
            </v:group>
            <v:group style="position:absolute;left:4037;top:-3843;width:76;height:89" coordorigin="4037,-3843" coordsize="76,89">
              <v:shape style="position:absolute;left:4037;top:-3843;width:76;height:89" coordorigin="4037,-3843" coordsize="76,89" path="m4080,-3843l4112,-3798,4080,-3754,4037,-3798,4080,-3843xe" filled="f" stroked="t" strokeweight=".623914pt" strokecolor="#000080">
                <v:path arrowok="t"/>
              </v:shape>
            </v:group>
            <v:group style="position:absolute;left:4145;top:-3842;width:65;height:89" coordorigin="4145,-3842" coordsize="65,89">
              <v:shape style="position:absolute;left:4145;top:-3842;width:65;height:89" coordorigin="4145,-3842" coordsize="65,89" path="m4177,-3842l4145,-3798,4177,-3753,4210,-3798,4177,-3842xe" filled="t" fillcolor="#000080" stroked="f">
                <v:path arrowok="t"/>
                <v:fill type="solid"/>
              </v:shape>
            </v:group>
            <v:group style="position:absolute;left:4145;top:-3843;width:65;height:89" coordorigin="4145,-3843" coordsize="65,89">
              <v:shape style="position:absolute;left:4145;top:-3843;width:65;height:89" coordorigin="4145,-3843" coordsize="65,89" path="m4177,-3843l4210,-3798,4177,-3754,4145,-3798,4177,-3843xe" filled="f" stroked="t" strokeweight=".609179pt" strokecolor="#000080">
                <v:path arrowok="t"/>
              </v:shape>
            </v:group>
            <v:group style="position:absolute;left:4199;top:-3842;width:65;height:89" coordorigin="4199,-3842" coordsize="65,89">
              <v:shape style="position:absolute;left:4199;top:-3842;width:65;height:89" coordorigin="4199,-3842" coordsize="65,89" path="m4220,-3842l4199,-3798,4220,-3753,4264,-3798,4220,-3842xe" filled="t" fillcolor="#000080" stroked="f">
                <v:path arrowok="t"/>
                <v:fill type="solid"/>
              </v:shape>
            </v:group>
            <v:group style="position:absolute;left:4199;top:-3843;width:65;height:89" coordorigin="4199,-3843" coordsize="65,89">
              <v:shape style="position:absolute;left:4199;top:-3843;width:65;height:89" coordorigin="4199,-3843" coordsize="65,89" path="m4220,-3843l4264,-3798,4220,-3754,4199,-3798,4220,-3843xe" filled="f" stroked="t" strokeweight=".609154pt" strokecolor="#000080">
                <v:path arrowok="t"/>
              </v:shape>
            </v:group>
            <v:group style="position:absolute;left:4350;top:-3842;width:74;height:89" coordorigin="4350,-3842" coordsize="74,89">
              <v:shape style="position:absolute;left:4350;top:-3842;width:74;height:89" coordorigin="4350,-3842" coordsize="74,89" path="m4392,-3842l4350,-3798,4392,-3753,4424,-3798,4392,-3842xe" filled="t" fillcolor="#000080" stroked="f">
                <v:path arrowok="t"/>
                <v:fill type="solid"/>
              </v:shape>
            </v:group>
            <v:group style="position:absolute;left:4350;top:-3843;width:74;height:89" coordorigin="4350,-3843" coordsize="74,89">
              <v:shape style="position:absolute;left:4350;top:-3843;width:74;height:89" coordorigin="4350,-3843" coordsize="74,89" path="m4392,-3843l4424,-3798,4392,-3754,4350,-3798,4392,-3843xe" filled="f" stroked="t" strokeweight=".622346pt" strokecolor="#000080">
                <v:path arrowok="t"/>
              </v:shape>
            </v:group>
            <v:group style="position:absolute;left:4403;top:-3842;width:76;height:89" coordorigin="4403,-3842" coordsize="76,89">
              <v:shape style="position:absolute;left:4403;top:-3842;width:76;height:89" coordorigin="4403,-3842" coordsize="76,89" path="m4435,-3842l4403,-3798,4435,-3753,4478,-3798,4435,-3842xe" filled="t" fillcolor="#000080" stroked="f">
                <v:path arrowok="t"/>
                <v:fill type="solid"/>
              </v:shape>
            </v:group>
            <v:group style="position:absolute;left:4403;top:-3843;width:76;height:89" coordorigin="4403,-3843" coordsize="76,89">
              <v:shape style="position:absolute;left:4403;top:-3843;width:76;height:89" coordorigin="4403,-3843" coordsize="76,89" path="m4435,-3843l4478,-3798,4435,-3754,4403,-3798,4435,-3843xe" filled="f" stroked="t" strokeweight=".623914pt" strokecolor="#000080">
                <v:path arrowok="t"/>
              </v:shape>
            </v:group>
            <v:group style="position:absolute;left:4500;top:-3842;width:76;height:89" coordorigin="4500,-3842" coordsize="76,89">
              <v:shape style="position:absolute;left:4500;top:-3842;width:76;height:89" coordorigin="4500,-3842" coordsize="76,89" path="m4543,-3842l4500,-3798,4543,-3753,4576,-3798,4543,-3842xe" filled="t" fillcolor="#000080" stroked="f">
                <v:path arrowok="t"/>
                <v:fill type="solid"/>
              </v:shape>
            </v:group>
            <v:group style="position:absolute;left:4500;top:-3843;width:76;height:89" coordorigin="4500,-3843" coordsize="76,89">
              <v:shape style="position:absolute;left:4500;top:-3843;width:76;height:89" coordorigin="4500,-3843" coordsize="76,89" path="m4543,-3843l4576,-3798,4543,-3754,4500,-3798,4543,-3843xe" filled="f" stroked="t" strokeweight=".623914pt" strokecolor="#000080">
                <v:path arrowok="t"/>
              </v:shape>
            </v:group>
            <v:group style="position:absolute;left:4608;top:-3842;width:65;height:89" coordorigin="4608,-3842" coordsize="65,89">
              <v:shape style="position:absolute;left:4608;top:-3842;width:65;height:89" coordorigin="4608,-3842" coordsize="65,89" path="m4630,-3842l4608,-3798,4630,-3753,4673,-3798,4630,-3842xe" filled="t" fillcolor="#000080" stroked="f">
                <v:path arrowok="t"/>
                <v:fill type="solid"/>
              </v:shape>
            </v:group>
            <v:group style="position:absolute;left:4608;top:-3843;width:65;height:89" coordorigin="4608,-3843" coordsize="65,89">
              <v:shape style="position:absolute;left:4608;top:-3843;width:65;height:89" coordorigin="4608,-3843" coordsize="65,89" path="m4630,-3843l4673,-3798,4630,-3754,4608,-3798,4630,-3843xe" filled="f" stroked="t" strokeweight=".609154pt" strokecolor="#000080">
                <v:path arrowok="t"/>
              </v:shape>
            </v:group>
            <v:group style="position:absolute;left:4716;top:-3842;width:76;height:89" coordorigin="4716,-3842" coordsize="76,89">
              <v:shape style="position:absolute;left:4716;top:-3842;width:76;height:89" coordorigin="4716,-3842" coordsize="76,89" path="m4748,-3842l4716,-3798,4748,-3753,4792,-3798,4748,-3842xe" filled="t" fillcolor="#000080" stroked="f">
                <v:path arrowok="t"/>
                <v:fill type="solid"/>
              </v:shape>
            </v:group>
            <v:group style="position:absolute;left:4716;top:-3843;width:76;height:89" coordorigin="4716,-3843" coordsize="76,89">
              <v:shape style="position:absolute;left:4716;top:-3843;width:76;height:89" coordorigin="4716,-3843" coordsize="76,89" path="m4748,-3843l4792,-3798,4748,-3754,4716,-3798,4748,-3843xe" filled="f" stroked="t" strokeweight=".623914pt" strokecolor="#000080">
                <v:path arrowok="t"/>
              </v:shape>
            </v:group>
            <v:group style="position:absolute;left:4770;top:-3842;width:65;height:89" coordorigin="4770,-3842" coordsize="65,89">
              <v:shape style="position:absolute;left:4770;top:-3842;width:65;height:89" coordorigin="4770,-3842" coordsize="65,89" path="m4802,-3842l4770,-3798,4802,-3753,4835,-3798,4802,-3842xe" filled="t" fillcolor="#000080" stroked="f">
                <v:path arrowok="t"/>
                <v:fill type="solid"/>
              </v:shape>
            </v:group>
            <v:group style="position:absolute;left:4770;top:-3843;width:65;height:89" coordorigin="4770,-3843" coordsize="65,89">
              <v:shape style="position:absolute;left:4770;top:-3843;width:65;height:89" coordorigin="4770,-3843" coordsize="65,89" path="m4802,-3843l4835,-3798,4802,-3754,4770,-3798,4802,-3843xe" filled="f" stroked="t" strokeweight=".609179pt" strokecolor="#000080">
                <v:path arrowok="t"/>
              </v:shape>
            </v:group>
            <v:group style="position:absolute;left:4909;top:-3842;width:86;height:89" coordorigin="4909,-3842" coordsize="86,89">
              <v:shape style="position:absolute;left:4909;top:-3842;width:86;height:89" coordorigin="4909,-3842" coordsize="86,89" path="m4952,-3842l4909,-3798,4952,-3753,4996,-3798,4952,-3842xe" filled="t" fillcolor="#000080" stroked="f">
                <v:path arrowok="t"/>
                <v:fill type="solid"/>
              </v:shape>
            </v:group>
            <v:group style="position:absolute;left:4909;top:-3843;width:86;height:89" coordorigin="4909,-3843" coordsize="86,89">
              <v:shape style="position:absolute;left:4909;top:-3843;width:86;height:89" coordorigin="4909,-3843" coordsize="86,89" path="m4952,-3843l4996,-3798,4952,-3754,4909,-3798,4952,-3843xe" filled="f" stroked="t" strokeweight=".6373pt" strokecolor="#000080">
                <v:path arrowok="t"/>
              </v:shape>
            </v:group>
            <v:group style="position:absolute;left:4974;top:-3842;width:76;height:89" coordorigin="4974,-3842" coordsize="76,89">
              <v:shape style="position:absolute;left:4974;top:-3842;width:76;height:89" coordorigin="4974,-3842" coordsize="76,89" path="m5017,-3842l4974,-3798,5017,-3753,5050,-3798,5017,-3842xe" filled="t" fillcolor="#000080" stroked="f">
                <v:path arrowok="t"/>
                <v:fill type="solid"/>
              </v:shape>
            </v:group>
            <v:group style="position:absolute;left:4974;top:-3843;width:76;height:89" coordorigin="4974,-3843" coordsize="76,89">
              <v:shape style="position:absolute;left:4974;top:-3843;width:76;height:89" coordorigin="4974,-3843" coordsize="76,89" path="m5017,-3843l5050,-3798,5017,-3754,4974,-3798,5017,-3843xe" filled="f" stroked="t" strokeweight=".623914pt" strokecolor="#000080">
                <v:path arrowok="t"/>
              </v:shape>
            </v:group>
            <v:group style="position:absolute;left:5071;top:-3842;width:76;height:89" coordorigin="5071,-3842" coordsize="76,89">
              <v:shape style="position:absolute;left:5071;top:-3842;width:76;height:89" coordorigin="5071,-3842" coordsize="76,89" path="m5114,-3842l5071,-3798,5114,-3753,5147,-3798,5114,-3842xe" filled="t" fillcolor="#000080" stroked="f">
                <v:path arrowok="t"/>
                <v:fill type="solid"/>
              </v:shape>
            </v:group>
            <v:group style="position:absolute;left:5071;top:-3843;width:76;height:89" coordorigin="5071,-3843" coordsize="76,89">
              <v:shape style="position:absolute;left:5071;top:-3843;width:76;height:89" coordorigin="5071,-3843" coordsize="76,89" path="m5114,-3843l5147,-3798,5114,-3754,5071,-3798,5114,-3843xe" filled="f" stroked="t" strokeweight=".623914pt" strokecolor="#000080">
                <v:path arrowok="t"/>
              </v:shape>
            </v:group>
            <v:group style="position:absolute;left:5125;top:-3842;width:76;height:89" coordorigin="5125,-3842" coordsize="76,89">
              <v:shape style="position:absolute;left:5125;top:-3842;width:76;height:89" coordorigin="5125,-3842" coordsize="76,89" path="m5168,-3842l5125,-3798,5168,-3753,5201,-3798,5168,-3842xe" filled="t" fillcolor="#000080" stroked="f">
                <v:path arrowok="t"/>
                <v:fill type="solid"/>
              </v:shape>
            </v:group>
            <v:group style="position:absolute;left:5125;top:-3843;width:76;height:89" coordorigin="5125,-3843" coordsize="76,89">
              <v:shape style="position:absolute;left:5125;top:-3843;width:76;height:89" coordorigin="5125,-3843" coordsize="76,89" path="m5168,-3843l5201,-3798,5168,-3754,5125,-3798,5168,-3843xe" filled="f" stroked="t" strokeweight=".623914pt" strokecolor="#000080">
                <v:path arrowok="t"/>
              </v:shape>
            </v:group>
            <v:group style="position:absolute;left:5287;top:-3842;width:76;height:89" coordorigin="5287,-3842" coordsize="76,89">
              <v:shape style="position:absolute;left:5287;top:-3842;width:76;height:89" coordorigin="5287,-3842" coordsize="76,89" path="m5320,-3842l5287,-3798,5320,-3753,5363,-3798,5320,-3842xe" filled="t" fillcolor="#000080" stroked="f">
                <v:path arrowok="t"/>
                <v:fill type="solid"/>
              </v:shape>
            </v:group>
            <v:group style="position:absolute;left:5287;top:-3843;width:76;height:89" coordorigin="5287,-3843" coordsize="76,89">
              <v:shape style="position:absolute;left:5287;top:-3843;width:76;height:89" coordorigin="5287,-3843" coordsize="76,89" path="m5320,-3843l5363,-3798,5320,-3754,5287,-3798,5320,-3843xe" filled="f" stroked="t" strokeweight=".623914pt" strokecolor="#000080">
                <v:path arrowok="t"/>
              </v:shape>
            </v:group>
            <v:group style="position:absolute;left:5480;top:-3842;width:86;height:89" coordorigin="5480,-3842" coordsize="86,89">
              <v:shape style="position:absolute;left:5480;top:-3842;width:86;height:89" coordorigin="5480,-3842" coordsize="86,89" path="m5524,-3842l5480,-3798,5524,-3753,5567,-3798,5524,-3842xe" filled="t" fillcolor="#000080" stroked="f">
                <v:path arrowok="t"/>
                <v:fill type="solid"/>
              </v:shape>
            </v:group>
            <v:group style="position:absolute;left:5480;top:-3843;width:86;height:89" coordorigin="5480,-3843" coordsize="86,89">
              <v:shape style="position:absolute;left:5480;top:-3843;width:86;height:89" coordorigin="5480,-3843" coordsize="86,89" path="m5524,-3843l5567,-3798,5524,-3754,5480,-3798,5524,-3843xe" filled="f" stroked="t" strokeweight=".6373pt" strokecolor="#000080">
                <v:path arrowok="t"/>
              </v:shape>
            </v:group>
            <v:group style="position:absolute;left:5599;top:-3842;width:86;height:89" coordorigin="5599,-3842" coordsize="86,89">
              <v:shape style="position:absolute;left:5599;top:-3842;width:86;height:89" coordorigin="5599,-3842" coordsize="86,89" path="m5642,-3842l5599,-3798,5642,-3753,5686,-3798,5642,-3842xe" filled="t" fillcolor="#000080" stroked="f">
                <v:path arrowok="t"/>
                <v:fill type="solid"/>
              </v:shape>
            </v:group>
            <v:group style="position:absolute;left:5599;top:-3843;width:86;height:89" coordorigin="5599,-3843" coordsize="86,89">
              <v:shape style="position:absolute;left:5599;top:-3843;width:86;height:89" coordorigin="5599,-3843" coordsize="86,89" path="m5642,-3843l5686,-3798,5642,-3754,5599,-3798,5642,-3843xe" filled="f" stroked="t" strokeweight=".6373pt" strokecolor="#000080">
                <v:path arrowok="t"/>
              </v:shape>
            </v:group>
            <v:group style="position:absolute;left:5696;top:-3842;width:76;height:89" coordorigin="5696,-3842" coordsize="76,89">
              <v:shape style="position:absolute;left:5696;top:-3842;width:76;height:89" coordorigin="5696,-3842" coordsize="76,89" path="m5740,-3842l5696,-3798,5740,-3753,5772,-3798,5740,-3842xe" filled="t" fillcolor="#000080" stroked="f">
                <v:path arrowok="t"/>
                <v:fill type="solid"/>
              </v:shape>
            </v:group>
            <v:group style="position:absolute;left:5696;top:-3843;width:76;height:89" coordorigin="5696,-3843" coordsize="76,89">
              <v:shape style="position:absolute;left:5696;top:-3843;width:76;height:89" coordorigin="5696,-3843" coordsize="76,89" path="m5740,-3843l5772,-3798,5740,-3754,5696,-3798,5740,-3843xe" filled="f" stroked="t" strokeweight=".623914pt" strokecolor="#000080">
                <v:path arrowok="t"/>
              </v:shape>
            </v:group>
            <v:group style="position:absolute;left:5804;top:-3842;width:76;height:89" coordorigin="5804,-3842" coordsize="76,89">
              <v:shape style="position:absolute;left:5804;top:-3842;width:76;height:89" coordorigin="5804,-3842" coordsize="76,89" path="m5848,-3842l5804,-3798,5848,-3753,5880,-3798,5848,-3842xe" filled="t" fillcolor="#000080" stroked="f">
                <v:path arrowok="t"/>
                <v:fill type="solid"/>
              </v:shape>
            </v:group>
            <v:group style="position:absolute;left:5804;top:-3843;width:76;height:89" coordorigin="5804,-3843" coordsize="76,89">
              <v:shape style="position:absolute;left:5804;top:-3843;width:76;height:89" coordorigin="5804,-3843" coordsize="76,89" path="m5848,-3843l5880,-3798,5848,-3754,5804,-3798,5848,-3843xe" filled="f" stroked="t" strokeweight=".623914pt" strokecolor="#000080">
                <v:path arrowok="t"/>
              </v:shape>
            </v:group>
            <v:group style="position:absolute;left:5912;top:-3842;width:74;height:89" coordorigin="5912,-3842" coordsize="74,89">
              <v:shape style="position:absolute;left:5912;top:-3842;width:74;height:89" coordorigin="5912,-3842" coordsize="74,89" path="m5945,-3842l5912,-3798,5945,-3753,5987,-3798,5945,-3842xe" filled="t" fillcolor="#000080" stroked="f">
                <v:path arrowok="t"/>
                <v:fill type="solid"/>
              </v:shape>
            </v:group>
            <v:group style="position:absolute;left:5912;top:-3843;width:74;height:89" coordorigin="5912,-3843" coordsize="74,89">
              <v:shape style="position:absolute;left:5912;top:-3843;width:74;height:89" coordorigin="5912,-3843" coordsize="74,89" path="m5945,-3843l5987,-3798,5945,-3754,5912,-3798,5945,-3843xe" filled="f" stroked="t" strokeweight=".622346pt" strokecolor="#000080">
                <v:path arrowok="t"/>
              </v:shape>
            </v:group>
            <v:group style="position:absolute;left:5965;top:-3842;width:76;height:89" coordorigin="5965,-3842" coordsize="76,89">
              <v:shape style="position:absolute;left:5965;top:-3842;width:76;height:89" coordorigin="5965,-3842" coordsize="76,89" path="m5998,-3842l5965,-3798,5998,-3753,6041,-3798,5998,-3842xe" filled="t" fillcolor="#000080" stroked="f">
                <v:path arrowok="t"/>
                <v:fill type="solid"/>
              </v:shape>
            </v:group>
            <v:group style="position:absolute;left:5965;top:-3843;width:76;height:89" coordorigin="5965,-3843" coordsize="76,89">
              <v:shape style="position:absolute;left:5965;top:-3843;width:76;height:89" coordorigin="5965,-3843" coordsize="76,89" path="m5998,-3843l6041,-3798,5998,-3754,5965,-3798,5998,-3843xe" filled="f" stroked="t" strokeweight=".623914pt" strokecolor="#000080">
                <v:path arrowok="t"/>
              </v:shape>
            </v:group>
            <v:group style="position:absolute;left:6062;top:-3842;width:76;height:89" coordorigin="6062,-3842" coordsize="76,89">
              <v:shape style="position:absolute;left:6062;top:-3842;width:76;height:89" coordorigin="6062,-3842" coordsize="76,89" path="m6106,-3842l6062,-3798,6106,-3753,6138,-3798,6106,-3842xe" filled="t" fillcolor="#000080" stroked="f">
                <v:path arrowok="t"/>
                <v:fill type="solid"/>
              </v:shape>
            </v:group>
            <v:group style="position:absolute;left:6062;top:-3843;width:76;height:89" coordorigin="6062,-3843" coordsize="76,89">
              <v:shape style="position:absolute;left:6062;top:-3843;width:76;height:89" coordorigin="6062,-3843" coordsize="76,89" path="m6106,-3843l6138,-3798,6106,-3754,6062,-3798,6106,-3843xe" filled="f" stroked="t" strokeweight=".623914pt" strokecolor="#000080">
                <v:path arrowok="t"/>
              </v:shape>
            </v:group>
            <v:group style="position:absolute;left:6214;top:-3842;width:76;height:89" coordorigin="6214,-3842" coordsize="76,89">
              <v:shape style="position:absolute;left:6214;top:-3842;width:76;height:89" coordorigin="6214,-3842" coordsize="76,89" path="m6257,-3842l6214,-3798,6257,-3753,6289,-3798,6257,-3842xe" filled="t" fillcolor="#000080" stroked="f">
                <v:path arrowok="t"/>
                <v:fill type="solid"/>
              </v:shape>
            </v:group>
            <v:group style="position:absolute;left:6214;top:-3843;width:76;height:89" coordorigin="6214,-3843" coordsize="76,89">
              <v:shape style="position:absolute;left:6214;top:-3843;width:76;height:89" coordorigin="6214,-3843" coordsize="76,89" path="m6257,-3843l6289,-3798,6257,-3754,6214,-3798,6257,-3843xe" filled="f" stroked="t" strokeweight=".623914pt" strokecolor="#000080">
                <v:path arrowok="t"/>
              </v:shape>
            </v:group>
            <v:group style="position:absolute;left:6376;top:-3842;width:76;height:89" coordorigin="6376,-3842" coordsize="76,89">
              <v:shape style="position:absolute;left:6376;top:-3842;width:76;height:89" coordorigin="6376,-3842" coordsize="76,89" path="m6419,-3842l6376,-3798,6419,-3753,6451,-3798,6419,-3842xe" filled="t" fillcolor="#000080" stroked="f">
                <v:path arrowok="t"/>
                <v:fill type="solid"/>
              </v:shape>
            </v:group>
            <v:group style="position:absolute;left:6376;top:-3843;width:76;height:89" coordorigin="6376,-3843" coordsize="76,89">
              <v:shape style="position:absolute;left:6376;top:-3843;width:76;height:89" coordorigin="6376,-3843" coordsize="76,89" path="m6419,-3843l6451,-3798,6419,-3754,6376,-3798,6419,-3843xe" filled="f" stroked="t" strokeweight=".623914pt" strokecolor="#000080">
                <v:path arrowok="t"/>
              </v:shape>
            </v:group>
            <v:group style="position:absolute;left:6430;top:-3842;width:74;height:89" coordorigin="6430,-3842" coordsize="74,89">
              <v:shape style="position:absolute;left:6430;top:-3842;width:74;height:89" coordorigin="6430,-3842" coordsize="74,89" path="m6462,-3842l6430,-3798,6462,-3753,6504,-3798,6462,-3842xe" filled="t" fillcolor="#000080" stroked="f">
                <v:path arrowok="t"/>
                <v:fill type="solid"/>
              </v:shape>
            </v:group>
            <v:group style="position:absolute;left:6430;top:-3843;width:74;height:89" coordorigin="6430,-3843" coordsize="74,89">
              <v:shape style="position:absolute;left:6430;top:-3843;width:74;height:89" coordorigin="6430,-3843" coordsize="74,89" path="m6462,-3843l6504,-3798,6462,-3754,6430,-3798,6462,-3843xe" filled="f" stroked="t" strokeweight=".622346pt" strokecolor="#000080">
                <v:path arrowok="t"/>
              </v:shape>
            </v:group>
            <v:group style="position:absolute;left:6590;top:-3842;width:76;height:89" coordorigin="6590,-3842" coordsize="76,89">
              <v:shape style="position:absolute;left:6590;top:-3842;width:76;height:89" coordorigin="6590,-3842" coordsize="76,89" path="m6623,-3842l6590,-3798,6623,-3753,6666,-3798,6623,-3842xe" filled="t" fillcolor="#000080" stroked="f">
                <v:path arrowok="t"/>
                <v:fill type="solid"/>
              </v:shape>
            </v:group>
            <v:group style="position:absolute;left:6590;top:-3843;width:76;height:89" coordorigin="6590,-3843" coordsize="76,89">
              <v:shape style="position:absolute;left:6590;top:-3843;width:76;height:89" coordorigin="6590,-3843" coordsize="76,89" path="m6623,-3843l6666,-3798,6623,-3754,6590,-3798,6623,-3843xe" filled="f" stroked="t" strokeweight=".623914pt" strokecolor="#000080">
                <v:path arrowok="t"/>
              </v:shape>
            </v:group>
            <v:group style="position:absolute;left:6688;top:-3842;width:76;height:89" coordorigin="6688,-3842" coordsize="76,89">
              <v:shape style="position:absolute;left:6688;top:-3842;width:76;height:89" coordorigin="6688,-3842" coordsize="76,89" path="m6731,-3842l6688,-3798,6731,-3753,6763,-3798,6731,-3842xe" filled="t" fillcolor="#000080" stroked="f">
                <v:path arrowok="t"/>
                <v:fill type="solid"/>
              </v:shape>
            </v:group>
            <v:group style="position:absolute;left:6688;top:-3843;width:76;height:89" coordorigin="6688,-3843" coordsize="76,89">
              <v:shape style="position:absolute;left:6688;top:-3843;width:76;height:89" coordorigin="6688,-3843" coordsize="76,89" path="m6731,-3843l6763,-3798,6731,-3754,6688,-3798,6731,-3843xe" filled="f" stroked="t" strokeweight=".623914pt" strokecolor="#000080">
                <v:path arrowok="t"/>
              </v:shape>
            </v:group>
            <v:group style="position:absolute;left:6785;top:-3842;width:76;height:89" coordorigin="6785,-3842" coordsize="76,89">
              <v:shape style="position:absolute;left:6785;top:-3842;width:76;height:89" coordorigin="6785,-3842" coordsize="76,89" path="m6828,-3842l6785,-3798,6828,-3753,6860,-3798,6828,-3842xe" filled="t" fillcolor="#000080" stroked="f">
                <v:path arrowok="t"/>
                <v:fill type="solid"/>
              </v:shape>
            </v:group>
            <v:group style="position:absolute;left:6785;top:-3843;width:76;height:89" coordorigin="6785,-3843" coordsize="76,89">
              <v:shape style="position:absolute;left:6785;top:-3843;width:76;height:89" coordorigin="6785,-3843" coordsize="76,89" path="m6828,-3843l6860,-3798,6828,-3754,6785,-3798,6828,-3843xe" filled="f" stroked="t" strokeweight=".623914pt" strokecolor="#000080">
                <v:path arrowok="t"/>
              </v:shape>
            </v:group>
            <v:group style="position:absolute;left:7108;top:-3842;width:65;height:89" coordorigin="7108,-3842" coordsize="65,89">
              <v:shape style="position:absolute;left:7108;top:-3842;width:65;height:89" coordorigin="7108,-3842" coordsize="65,89" path="m7140,-3842l7108,-3798,7140,-3753,7172,-3798,7140,-3842xe" filled="t" fillcolor="#000080" stroked="f">
                <v:path arrowok="t"/>
                <v:fill type="solid"/>
              </v:shape>
            </v:group>
            <v:group style="position:absolute;left:7108;top:-3843;width:65;height:89" coordorigin="7108,-3843" coordsize="65,89">
              <v:shape style="position:absolute;left:7108;top:-3843;width:65;height:89" coordorigin="7108,-3843" coordsize="65,89" path="m7140,-3843l7172,-3798,7140,-3754,7108,-3798,7140,-3843xe" filled="f" stroked="t" strokeweight=".609179pt" strokecolor="#000080">
                <v:path arrowok="t"/>
              </v:shape>
            </v:group>
            <v:group style="position:absolute;left:7259;top:-3842;width:86;height:89" coordorigin="7259,-3842" coordsize="86,89">
              <v:shape style="position:absolute;left:7259;top:-3842;width:86;height:89" coordorigin="7259,-3842" coordsize="86,89" path="m7302,-3842l7259,-3798,7302,-3753,7345,-3798,7302,-3842xe" filled="t" fillcolor="#000080" stroked="f">
                <v:path arrowok="t"/>
                <v:fill type="solid"/>
              </v:shape>
            </v:group>
            <v:group style="position:absolute;left:7259;top:-3843;width:86;height:89" coordorigin="7259,-3843" coordsize="86,89">
              <v:shape style="position:absolute;left:7259;top:-3843;width:86;height:89" coordorigin="7259,-3843" coordsize="86,89" path="m7302,-3843l7345,-3798,7302,-3754,7259,-3798,7302,-3843xe" filled="f" stroked="t" strokeweight=".6373pt" strokecolor="#000080">
                <v:path arrowok="t"/>
              </v:shape>
            </v:group>
            <v:group style="position:absolute;left:7367;top:-3842;width:65;height:89" coordorigin="7367,-3842" coordsize="65,89">
              <v:shape style="position:absolute;left:7367;top:-3842;width:65;height:89" coordorigin="7367,-3842" coordsize="65,89" path="m7399,-3842l7367,-3798,7399,-3753,7432,-3798,7399,-3842xe" filled="t" fillcolor="#000080" stroked="f">
                <v:path arrowok="t"/>
                <v:fill type="solid"/>
              </v:shape>
            </v:group>
            <v:group style="position:absolute;left:7367;top:-3843;width:65;height:89" coordorigin="7367,-3843" coordsize="65,89">
              <v:shape style="position:absolute;left:7367;top:-3843;width:65;height:89" coordorigin="7367,-3843" coordsize="65,89" path="m7399,-3843l7432,-3798,7399,-3754,7367,-3798,7399,-3843xe" filled="f" stroked="t" strokeweight=".609179pt" strokecolor="#000080">
                <v:path arrowok="t"/>
              </v:shape>
            </v:group>
            <v:group style="position:absolute;left:7464;top:-3842;width:76;height:89" coordorigin="7464,-3842" coordsize="76,89">
              <v:shape style="position:absolute;left:7464;top:-3842;width:76;height:89" coordorigin="7464,-3842" coordsize="76,89" path="m7507,-3842l7464,-3798,7507,-3753,7540,-3798,7507,-3842xe" filled="t" fillcolor="#000080" stroked="f">
                <v:path arrowok="t"/>
                <v:fill type="solid"/>
              </v:shape>
            </v:group>
            <v:group style="position:absolute;left:7464;top:-3843;width:76;height:89" coordorigin="7464,-3843" coordsize="76,89">
              <v:shape style="position:absolute;left:7464;top:-3843;width:76;height:89" coordorigin="7464,-3843" coordsize="76,89" path="m7507,-3843l7540,-3798,7507,-3754,7464,-3798,7507,-3843xe" filled="f" stroked="t" strokeweight=".623914pt" strokecolor="#000080">
                <v:path arrowok="t"/>
              </v:shape>
            </v:group>
            <v:group style="position:absolute;left:7582;top:-3842;width:65;height:89" coordorigin="7582,-3842" coordsize="65,89">
              <v:shape style="position:absolute;left:7582;top:-3842;width:65;height:89" coordorigin="7582,-3842" coordsize="65,89" path="m7603,-3842l7582,-3798,7603,-3753,7646,-3798,7603,-3842xe" filled="t" fillcolor="#000080" stroked="f">
                <v:path arrowok="t"/>
                <v:fill type="solid"/>
              </v:shape>
            </v:group>
            <v:group style="position:absolute;left:7582;top:-3843;width:65;height:89" coordorigin="7582,-3843" coordsize="65,89">
              <v:shape style="position:absolute;left:7582;top:-3843;width:65;height:89" coordorigin="7582,-3843" coordsize="65,89" path="m7603,-3843l7646,-3798,7603,-3754,7582,-3798,7603,-3843xe" filled="f" stroked="t" strokeweight=".609154pt" strokecolor="#000080">
                <v:path arrowok="t"/>
              </v:shape>
            </v:group>
            <v:group style="position:absolute;left:7679;top:-3842;width:76;height:89" coordorigin="7679,-3842" coordsize="76,89">
              <v:shape style="position:absolute;left:7679;top:-3842;width:76;height:89" coordorigin="7679,-3842" coordsize="76,89" path="m7711,-3842l7679,-3798,7711,-3753,7754,-3798,7711,-3842xe" filled="t" fillcolor="#000080" stroked="f">
                <v:path arrowok="t"/>
                <v:fill type="solid"/>
              </v:shape>
            </v:group>
            <v:group style="position:absolute;left:7679;top:-3843;width:76;height:89" coordorigin="7679,-3843" coordsize="76,89">
              <v:shape style="position:absolute;left:7679;top:-3843;width:76;height:89" coordorigin="7679,-3843" coordsize="76,89" path="m7711,-3843l7754,-3798,7711,-3754,7679,-3798,7711,-3843xe" filled="f" stroked="t" strokeweight=".623914pt" strokecolor="#000080">
                <v:path arrowok="t"/>
              </v:shape>
            </v:group>
            <v:group style="position:absolute;left:7733;top:-3842;width:76;height:89" coordorigin="7733,-3842" coordsize="76,89">
              <v:shape style="position:absolute;left:7733;top:-3842;width:76;height:89" coordorigin="7733,-3842" coordsize="76,89" path="m7765,-3842l7733,-3798,7765,-3753,7808,-3798,7765,-3842xe" filled="t" fillcolor="#000080" stroked="f">
                <v:path arrowok="t"/>
                <v:fill type="solid"/>
              </v:shape>
            </v:group>
            <v:group style="position:absolute;left:7733;top:-3843;width:76;height:89" coordorigin="7733,-3843" coordsize="76,89">
              <v:shape style="position:absolute;left:7733;top:-3843;width:76;height:89" coordorigin="7733,-3843" coordsize="76,89" path="m7765,-3843l7808,-3798,7765,-3754,7733,-3798,7765,-3843xe" filled="f" stroked="t" strokeweight=".623914pt" strokecolor="#000080">
                <v:path arrowok="t"/>
              </v:shape>
            </v:group>
            <v:group style="position:absolute;left:7819;top:-3842;width:86;height:89" coordorigin="7819,-3842" coordsize="86,89">
              <v:shape style="position:absolute;left:7819;top:-3842;width:86;height:89" coordorigin="7819,-3842" coordsize="86,89" path="m7862,-3842l7819,-3798,7862,-3753,7906,-3798,7862,-3842xe" filled="t" fillcolor="#000080" stroked="f">
                <v:path arrowok="t"/>
                <v:fill type="solid"/>
              </v:shape>
            </v:group>
            <v:group style="position:absolute;left:7819;top:-3843;width:86;height:89" coordorigin="7819,-3843" coordsize="86,89">
              <v:shape style="position:absolute;left:7819;top:-3843;width:86;height:89" coordorigin="7819,-3843" coordsize="86,89" path="m7862,-3843l7906,-3798,7862,-3754,7819,-3798,7862,-3843xe" filled="f" stroked="t" strokeweight=".6373pt" strokecolor="#000080">
                <v:path arrowok="t"/>
              </v:shape>
            </v:group>
            <v:group style="position:absolute;left:7884;top:-3842;width:86;height:89" coordorigin="7884,-3842" coordsize="86,89">
              <v:shape style="position:absolute;left:7884;top:-3842;width:86;height:89" coordorigin="7884,-3842" coordsize="86,89" path="m7927,-3842l7884,-3798,7927,-3753,7970,-3798,7927,-3842xe" filled="t" fillcolor="#000080" stroked="f">
                <v:path arrowok="t"/>
                <v:fill type="solid"/>
              </v:shape>
            </v:group>
            <v:group style="position:absolute;left:7884;top:-3843;width:86;height:89" coordorigin="7884,-3843" coordsize="86,89">
              <v:shape style="position:absolute;left:7884;top:-3843;width:86;height:89" coordorigin="7884,-3843" coordsize="86,89" path="m7927,-3843l7970,-3798,7927,-3754,7884,-3798,7927,-3843xe" filled="f" stroked="t" strokeweight=".6373pt" strokecolor="#000080">
                <v:path arrowok="t"/>
              </v:shape>
            </v:group>
            <v:group style="position:absolute;left:7992;top:-3842;width:65;height:89" coordorigin="7992,-3842" coordsize="65,89">
              <v:shape style="position:absolute;left:7992;top:-3842;width:65;height:89" coordorigin="7992,-3842" coordsize="65,89" path="m8024,-3842l7992,-3798,8024,-3753,8057,-3798,8024,-3842xe" filled="t" fillcolor="#000080" stroked="f">
                <v:path arrowok="t"/>
                <v:fill type="solid"/>
              </v:shape>
            </v:group>
            <v:group style="position:absolute;left:7992;top:-3843;width:65;height:89" coordorigin="7992,-3843" coordsize="65,89">
              <v:shape style="position:absolute;left:7992;top:-3843;width:65;height:89" coordorigin="7992,-3843" coordsize="65,89" path="m8024,-3843l8057,-3798,8024,-3754,7992,-3798,8024,-3843xe" filled="f" stroked="t" strokeweight=".609179pt" strokecolor="#000080">
                <v:path arrowok="t"/>
              </v:shape>
            </v:group>
            <v:group style="position:absolute;left:8088;top:-3842;width:76;height:89" coordorigin="8088,-3842" coordsize="76,89">
              <v:shape style="position:absolute;left:8088;top:-3842;width:76;height:89" coordorigin="8088,-3842" coordsize="76,89" path="m8131,-3842l8088,-3798,8131,-3753,8164,-3798,8131,-3842xe" filled="t" fillcolor="#000080" stroked="f">
                <v:path arrowok="t"/>
                <v:fill type="solid"/>
              </v:shape>
            </v:group>
            <v:group style="position:absolute;left:8088;top:-3843;width:76;height:89" coordorigin="8088,-3843" coordsize="76,89">
              <v:shape style="position:absolute;left:8088;top:-3843;width:76;height:89" coordorigin="8088,-3843" coordsize="76,89" path="m8131,-3843l8164,-3798,8131,-3754,8088,-3798,8131,-3843xe" filled="f" stroked="t" strokeweight=".623914pt" strokecolor="#000080">
                <v:path arrowok="t"/>
              </v:shape>
            </v:group>
            <v:group style="position:absolute;left:8142;top:-3842;width:76;height:89" coordorigin="8142,-3842" coordsize="76,89">
              <v:shape style="position:absolute;left:8142;top:-3842;width:76;height:89" coordorigin="8142,-3842" coordsize="76,89" path="m8174,-3842l8142,-3798,8174,-3753,8218,-3798,8174,-3842xe" filled="t" fillcolor="#000080" stroked="f">
                <v:path arrowok="t"/>
                <v:fill type="solid"/>
              </v:shape>
            </v:group>
            <v:group style="position:absolute;left:8142;top:-3843;width:76;height:89" coordorigin="8142,-3843" coordsize="76,89">
              <v:shape style="position:absolute;left:8142;top:-3843;width:76;height:89" coordorigin="8142,-3843" coordsize="76,89" path="m8174,-3843l8218,-3798,8174,-3754,8142,-3798,8174,-3843xe" filled="f" stroked="t" strokeweight=".623914pt" strokecolor="#000080">
                <v:path arrowok="t"/>
              </v:shape>
            </v:group>
            <v:group style="position:absolute;left:8250;top:-3842;width:76;height:89" coordorigin="8250,-3842" coordsize="76,89">
              <v:shape style="position:absolute;left:8250;top:-3842;width:76;height:89" coordorigin="8250,-3842" coordsize="76,89" path="m8282,-3842l8250,-3798,8282,-3753,8326,-3798,8282,-3842xe" filled="t" fillcolor="#000080" stroked="f">
                <v:path arrowok="t"/>
                <v:fill type="solid"/>
              </v:shape>
            </v:group>
            <v:group style="position:absolute;left:8250;top:-3843;width:76;height:89" coordorigin="8250,-3843" coordsize="76,89">
              <v:shape style="position:absolute;left:8250;top:-3843;width:76;height:89" coordorigin="8250,-3843" coordsize="76,89" path="m8282,-3843l8326,-3798,8282,-3754,8250,-3798,8282,-3843xe" filled="f" stroked="t" strokeweight=".623914pt" strokecolor="#000080">
                <v:path arrowok="t"/>
              </v:shape>
            </v:group>
            <v:group style="position:absolute;left:8347;top:-3842;width:86;height:89" coordorigin="8347,-3842" coordsize="86,89">
              <v:shape style="position:absolute;left:8347;top:-3842;width:86;height:89" coordorigin="8347,-3842" coordsize="86,89" path="m8390,-3842l8347,-3798,8390,-3753,8434,-3798,8390,-3842xe" filled="t" fillcolor="#000080" stroked="f">
                <v:path arrowok="t"/>
                <v:fill type="solid"/>
              </v:shape>
            </v:group>
            <v:group style="position:absolute;left:8347;top:-3843;width:86;height:89" coordorigin="8347,-3843" coordsize="86,89">
              <v:shape style="position:absolute;left:8347;top:-3843;width:86;height:89" coordorigin="8347,-3843" coordsize="86,89" path="m8390,-3843l8434,-3798,8390,-3754,8347,-3798,8390,-3843xe" filled="f" stroked="t" strokeweight=".6373pt" strokecolor="#000080">
                <v:path arrowok="t"/>
              </v:shape>
            </v:group>
            <v:group style="position:absolute;left:8401;top:-3842;width:76;height:89" coordorigin="8401,-3842" coordsize="76,89">
              <v:shape style="position:absolute;left:8401;top:-3842;width:76;height:89" coordorigin="8401,-3842" coordsize="76,89" path="m8444,-3842l8401,-3798,8444,-3753,8477,-3798,8444,-3842xe" filled="t" fillcolor="#000080" stroked="f">
                <v:path arrowok="t"/>
                <v:fill type="solid"/>
              </v:shape>
            </v:group>
            <v:group style="position:absolute;left:8401;top:-3843;width:76;height:89" coordorigin="8401,-3843" coordsize="76,89">
              <v:shape style="position:absolute;left:8401;top:-3843;width:76;height:89" coordorigin="8401,-3843" coordsize="76,89" path="m8444,-3843l8477,-3798,8444,-3754,8401,-3798,8444,-3843xe" filled="f" stroked="t" strokeweight=".623914pt" strokecolor="#000080">
                <v:path arrowok="t"/>
              </v:shape>
            </v:group>
            <v:group style="position:absolute;left:8509;top:-3842;width:86;height:89" coordorigin="8509,-3842" coordsize="86,89">
              <v:shape style="position:absolute;left:8509;top:-3842;width:86;height:89" coordorigin="8509,-3842" coordsize="86,89" path="m8552,-3842l8509,-3798,8552,-3753,8596,-3798,8552,-3842xe" filled="t" fillcolor="#000080" stroked="f">
                <v:path arrowok="t"/>
                <v:fill type="solid"/>
              </v:shape>
            </v:group>
            <v:group style="position:absolute;left:8509;top:-3843;width:86;height:89" coordorigin="8509,-3843" coordsize="86,89">
              <v:shape style="position:absolute;left:8509;top:-3843;width:86;height:89" coordorigin="8509,-3843" coordsize="86,89" path="m8552,-3843l8596,-3798,8552,-3754,8509,-3798,8552,-3843xe" filled="f" stroked="t" strokeweight=".6373pt" strokecolor="#000080">
                <v:path arrowok="t"/>
              </v:shape>
            </v:group>
            <v:group style="position:absolute;left:8616;top:-3842;width:65;height:89" coordorigin="8616,-3842" coordsize="65,89">
              <v:shape style="position:absolute;left:8616;top:-3842;width:65;height:89" coordorigin="8616,-3842" coordsize="65,89" path="m8659,-3842l8616,-3798,8659,-3753,8681,-3798,8659,-3842xe" filled="t" fillcolor="#000080" stroked="f">
                <v:path arrowok="t"/>
                <v:fill type="solid"/>
              </v:shape>
            </v:group>
            <v:group style="position:absolute;left:8616;top:-3843;width:65;height:89" coordorigin="8616,-3843" coordsize="65,89">
              <v:shape style="position:absolute;left:8616;top:-3843;width:65;height:89" coordorigin="8616,-3843" coordsize="65,89" path="m8659,-3843l8681,-3798,8659,-3754,8616,-3798,8659,-3843xe" filled="f" stroked="t" strokeweight=".609154pt" strokecolor="#000080">
                <v:path arrowok="t"/>
              </v:shape>
            </v:group>
            <v:group style="position:absolute;left:8713;top:-3842;width:76;height:89" coordorigin="8713,-3842" coordsize="76,89">
              <v:shape style="position:absolute;left:8713;top:-3842;width:76;height:89" coordorigin="8713,-3842" coordsize="76,89" path="m8746,-3842l8713,-3798,8746,-3753,8789,-3798,8746,-3842xe" filled="t" fillcolor="#000080" stroked="f">
                <v:path arrowok="t"/>
                <v:fill type="solid"/>
              </v:shape>
            </v:group>
            <v:group style="position:absolute;left:8713;top:-3843;width:76;height:89" coordorigin="8713,-3843" coordsize="76,89">
              <v:shape style="position:absolute;left:8713;top:-3843;width:76;height:89" coordorigin="8713,-3843" coordsize="76,89" path="m8746,-3843l8789,-3798,8746,-3754,8713,-3798,8746,-3843xe" filled="f" stroked="t" strokeweight=".623914pt" strokecolor="#000080">
                <v:path arrowok="t"/>
              </v:shape>
            </v:group>
            <v:group style="position:absolute;left:8832;top:-3842;width:65;height:89" coordorigin="8832,-3842" coordsize="65,89">
              <v:shape style="position:absolute;left:8832;top:-3842;width:65;height:89" coordorigin="8832,-3842" coordsize="65,89" path="m8875,-3842l8832,-3798,8875,-3753,8897,-3798,8875,-3842xe" filled="t" fillcolor="#000080" stroked="f">
                <v:path arrowok="t"/>
                <v:fill type="solid"/>
              </v:shape>
            </v:group>
            <v:group style="position:absolute;left:8832;top:-3843;width:65;height:89" coordorigin="8832,-3843" coordsize="65,89">
              <v:shape style="position:absolute;left:8832;top:-3843;width:65;height:89" coordorigin="8832,-3843" coordsize="65,89" path="m8875,-3843l8897,-3798,8875,-3754,8832,-3798,8875,-3843xe" filled="f" stroked="t" strokeweight=".609154pt" strokecolor="#000080">
                <v:path arrowok="t"/>
              </v:shape>
            </v:group>
            <v:group style="position:absolute;left:8918;top:-3842;width:86;height:89" coordorigin="8918,-3842" coordsize="86,89">
              <v:shape style="position:absolute;left:8918;top:-3842;width:86;height:89" coordorigin="8918,-3842" coordsize="86,89" path="m8962,-3842l8918,-3798,8962,-3753,9005,-3798,8962,-3842xe" filled="t" fillcolor="#000080" stroked="f">
                <v:path arrowok="t"/>
                <v:fill type="solid"/>
              </v:shape>
            </v:group>
            <v:group style="position:absolute;left:8918;top:-3843;width:86;height:89" coordorigin="8918,-3843" coordsize="86,89">
              <v:shape style="position:absolute;left:8918;top:-3843;width:86;height:89" coordorigin="8918,-3843" coordsize="86,89" path="m8962,-3843l9005,-3798,8962,-3754,8918,-3798,8962,-3843xe" filled="f" stroked="t" strokeweight=".6373pt" strokecolor="#000080">
                <v:path arrowok="t"/>
              </v:shape>
            </v:group>
            <v:group style="position:absolute;left:9124;top:-3842;width:74;height:89" coordorigin="9124,-3842" coordsize="74,89">
              <v:shape style="position:absolute;left:9124;top:-3842;width:74;height:89" coordorigin="9124,-3842" coordsize="74,89" path="m9166,-3842l9124,-3798,9166,-3753,9198,-3798,9166,-3842xe" filled="t" fillcolor="#000080" stroked="f">
                <v:path arrowok="t"/>
                <v:fill type="solid"/>
              </v:shape>
            </v:group>
            <v:group style="position:absolute;left:9124;top:-3843;width:74;height:89" coordorigin="9124,-3843" coordsize="74,89">
              <v:shape style="position:absolute;left:9124;top:-3843;width:74;height:89" coordorigin="9124,-3843" coordsize="74,89" path="m9166,-3843l9198,-3798,9166,-3754,9124,-3798,9166,-3843xe" filled="f" stroked="t" strokeweight=".622346pt" strokecolor="#000080">
                <v:path arrowok="t"/>
              </v:shape>
            </v:group>
            <v:group style="position:absolute;left:9338;top:-3842;width:76;height:89" coordorigin="9338,-3842" coordsize="76,89">
              <v:shape style="position:absolute;left:9338;top:-3842;width:76;height:89" coordorigin="9338,-3842" coordsize="76,89" path="m9371,-3842l9338,-3798,9371,-3753,9414,-3798,9371,-3842xe" filled="t" fillcolor="#000080" stroked="f">
                <v:path arrowok="t"/>
                <v:fill type="solid"/>
              </v:shape>
            </v:group>
            <v:group style="position:absolute;left:9338;top:-3843;width:76;height:89" coordorigin="9338,-3843" coordsize="76,89">
              <v:shape style="position:absolute;left:9338;top:-3843;width:76;height:89" coordorigin="9338,-3843" coordsize="76,89" path="m9371,-3843l9414,-3798,9371,-3754,9338,-3798,9371,-3843xe" filled="f" stroked="t" strokeweight=".623914pt" strokecolor="#000080">
                <v:path arrowok="t"/>
              </v:shape>
            </v:group>
            <v:group style="position:absolute;left:9446;top:-3842;width:65;height:89" coordorigin="9446,-3842" coordsize="65,89">
              <v:shape style="position:absolute;left:9446;top:-3842;width:65;height:89" coordorigin="9446,-3842" coordsize="65,89" path="m9479,-3842l9446,-3798,9479,-3753,9511,-3798,9479,-3842xe" filled="t" fillcolor="#000080" stroked="f">
                <v:path arrowok="t"/>
                <v:fill type="solid"/>
              </v:shape>
            </v:group>
            <v:group style="position:absolute;left:9446;top:-3843;width:65;height:89" coordorigin="9446,-3843" coordsize="65,89">
              <v:shape style="position:absolute;left:9446;top:-3843;width:65;height:89" coordorigin="9446,-3843" coordsize="65,89" path="m9479,-3843l9511,-3798,9479,-3754,9446,-3798,9479,-3843xe" filled="f" stroked="t" strokeweight=".609179pt" strokecolor="#000080">
                <v:path arrowok="t"/>
              </v:shape>
            </v:group>
            <v:group style="position:absolute;left:9544;top:-3842;width:86;height:89" coordorigin="9544,-3842" coordsize="86,89">
              <v:shape style="position:absolute;left:9544;top:-3842;width:86;height:89" coordorigin="9544,-3842" coordsize="86,89" path="m9587,-3842l9544,-3798,9587,-3753,9630,-3798,9587,-3842xe" filled="t" fillcolor="#000080" stroked="f">
                <v:path arrowok="t"/>
                <v:fill type="solid"/>
              </v:shape>
            </v:group>
            <v:group style="position:absolute;left:9544;top:-3843;width:86;height:89" coordorigin="9544,-3843" coordsize="86,89">
              <v:shape style="position:absolute;left:9544;top:-3843;width:86;height:89" coordorigin="9544,-3843" coordsize="86,89" path="m9587,-3843l9630,-3798,9587,-3754,9544,-3798,9587,-3843xe" filled="f" stroked="t" strokeweight=".6373pt" strokecolor="#000080">
                <v:path arrowok="t"/>
              </v:shape>
            </v:group>
            <v:group style="position:absolute;left:9652;top:-3842;width:64;height:89" coordorigin="9652,-3842" coordsize="64,89">
              <v:shape style="position:absolute;left:9652;top:-3842;width:64;height:89" coordorigin="9652,-3842" coordsize="64,89" path="m9694,-3842l9652,-3798,9694,-3753,9715,-3798,9694,-3842xe" filled="t" fillcolor="#000080" stroked="f">
                <v:path arrowok="t"/>
                <v:fill type="solid"/>
              </v:shape>
            </v:group>
            <v:group style="position:absolute;left:9652;top:-3843;width:64;height:89" coordorigin="9652,-3843" coordsize="64,89">
              <v:shape style="position:absolute;left:9652;top:-3843;width:64;height:89" coordorigin="9652,-3843" coordsize="64,89" path="m9694,-3843l9715,-3798,9694,-3754,9652,-3798,9694,-3843xe" filled="f" stroked="t" strokeweight=".607455pt" strokecolor="#000080">
                <v:path arrowok="t"/>
              </v:shape>
            </v:group>
            <v:group style="position:absolute;left:9748;top:-3842;width:76;height:89" coordorigin="9748,-3842" coordsize="76,89">
              <v:shape style="position:absolute;left:9748;top:-3842;width:76;height:89" coordorigin="9748,-3842" coordsize="76,89" path="m9791,-3842l9748,-3798,9791,-3753,9823,-3798,9791,-3842xe" filled="t" fillcolor="#000080" stroked="f">
                <v:path arrowok="t"/>
                <v:fill type="solid"/>
              </v:shape>
            </v:group>
            <v:group style="position:absolute;left:9748;top:-3843;width:76;height:89" coordorigin="9748,-3843" coordsize="76,89">
              <v:shape style="position:absolute;left:9748;top:-3843;width:76;height:89" coordorigin="9748,-3843" coordsize="76,89" path="m9791,-3843l9823,-3798,9791,-3754,9748,-3798,9791,-3843xe" filled="f" stroked="t" strokeweight=".623914pt" strokecolor="#000080">
                <v:path arrowok="t"/>
              </v:shape>
            </v:group>
            <v:group style="position:absolute;left:9812;top:-3842;width:86;height:89" coordorigin="9812,-3842" coordsize="86,89">
              <v:shape style="position:absolute;left:9812;top:-3842;width:86;height:89" coordorigin="9812,-3842" coordsize="86,89" path="m9856,-3842l9812,-3798,9856,-3753,9899,-3798,9856,-3842xe" filled="t" fillcolor="#000080" stroked="f">
                <v:path arrowok="t"/>
                <v:fill type="solid"/>
              </v:shape>
            </v:group>
            <v:group style="position:absolute;left:9812;top:-3843;width:86;height:89" coordorigin="9812,-3843" coordsize="86,89">
              <v:shape style="position:absolute;left:9812;top:-3843;width:86;height:89" coordorigin="9812,-3843" coordsize="86,89" path="m9856,-3843l9899,-3798,9856,-3754,9812,-3798,9856,-3843xe" filled="f" stroked="t" strokeweight=".6373pt" strokecolor="#000080">
                <v:path arrowok="t"/>
              </v:shape>
            </v:group>
            <v:group style="position:absolute;left:9964;top:-3842;width:76;height:89" coordorigin="9964,-3842" coordsize="76,89">
              <v:shape style="position:absolute;left:9964;top:-3842;width:76;height:89" coordorigin="9964,-3842" coordsize="76,89" path="m9996,-3842l9964,-3798,9996,-3753,10039,-3798,9996,-3842xe" filled="t" fillcolor="#000080" stroked="f">
                <v:path arrowok="t"/>
                <v:fill type="solid"/>
              </v:shape>
            </v:group>
            <v:group style="position:absolute;left:9964;top:-3843;width:76;height:89" coordorigin="9964,-3843" coordsize="76,89">
              <v:shape style="position:absolute;left:9964;top:-3843;width:76;height:89" coordorigin="9964,-3843" coordsize="76,89" path="m9996,-3843l10039,-3798,9996,-3754,9964,-3798,9996,-3843xe" filled="f" stroked="t" strokeweight=".623914pt" strokecolor="#000080">
                <v:path arrowok="t"/>
              </v:shape>
            </v:group>
            <v:group style="position:absolute;left:10072;top:-3842;width:76;height:89" coordorigin="10072,-3842" coordsize="76,89">
              <v:shape style="position:absolute;left:10072;top:-3842;width:76;height:89" coordorigin="10072,-3842" coordsize="76,89" path="m10104,-3842l10072,-3798,10104,-3753,10147,-3798,10104,-3842xe" filled="t" fillcolor="#000080" stroked="f">
                <v:path arrowok="t"/>
                <v:fill type="solid"/>
              </v:shape>
            </v:group>
            <v:group style="position:absolute;left:10072;top:-3843;width:76;height:89" coordorigin="10072,-3843" coordsize="76,89">
              <v:shape style="position:absolute;left:10072;top:-3843;width:76;height:89" coordorigin="10072,-3843" coordsize="76,89" path="m10104,-3843l10147,-3798,10104,-3754,10072,-3798,10104,-3843xe" filled="f" stroked="t" strokeweight=".623914pt" strokecolor="#000080">
                <v:path arrowok="t"/>
              </v:shape>
            </v:group>
            <w10:wrap type="none"/>
          </v:group>
        </w:pic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ab/>
      </w:r>
      <w:r>
        <w:rPr>
          <w:rFonts w:ascii="SimSun" w:hAnsi="SimSun" w:cs="SimSun" w:eastAsia="SimSun"/>
          <w:b w:val="0"/>
          <w:bCs w:val="0"/>
          <w:spacing w:val="-33"/>
          <w:w w:val="100"/>
          <w:sz w:val="19"/>
          <w:szCs w:val="19"/>
        </w:rPr>
        <w:t>2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ab/>
      </w:r>
      <w:r>
        <w:rPr>
          <w:rFonts w:ascii="SimSun" w:hAnsi="SimSun" w:cs="SimSun" w:eastAsia="SimSun"/>
          <w:b w:val="0"/>
          <w:bCs w:val="0"/>
          <w:spacing w:val="-21"/>
          <w:w w:val="100"/>
          <w:sz w:val="19"/>
          <w:szCs w:val="19"/>
        </w:rPr>
        <w:t>4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ab/>
      </w:r>
      <w:r>
        <w:rPr>
          <w:rFonts w:ascii="SimSun" w:hAnsi="SimSun" w:cs="SimSun" w:eastAsia="SimSun"/>
          <w:b w:val="0"/>
          <w:bCs w:val="0"/>
          <w:spacing w:val="-21"/>
          <w:w w:val="100"/>
          <w:sz w:val="19"/>
          <w:szCs w:val="19"/>
        </w:rPr>
        <w:t>6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ab/>
      </w:r>
      <w:r>
        <w:rPr>
          <w:rFonts w:ascii="SimSun" w:hAnsi="SimSun" w:cs="SimSun" w:eastAsia="SimSun"/>
          <w:b w:val="0"/>
          <w:bCs w:val="0"/>
          <w:spacing w:val="-21"/>
          <w:w w:val="100"/>
          <w:sz w:val="19"/>
          <w:szCs w:val="19"/>
        </w:rPr>
        <w:t>8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ab/>
      </w:r>
      <w:r>
        <w:rPr>
          <w:rFonts w:ascii="SimSun" w:hAnsi="SimSun" w:cs="SimSun" w:eastAsia="SimSun"/>
          <w:b w:val="0"/>
          <w:bCs w:val="0"/>
          <w:spacing w:val="-21"/>
          <w:w w:val="100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-32"/>
          <w:w w:val="100"/>
          <w:sz w:val="19"/>
          <w:szCs w:val="19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ab/>
      </w:r>
      <w:r>
        <w:rPr>
          <w:rFonts w:ascii="SimSun" w:hAnsi="SimSun" w:cs="SimSun" w:eastAsia="SimSun"/>
          <w:b w:val="0"/>
          <w:bCs w:val="0"/>
          <w:spacing w:val="-21"/>
          <w:w w:val="100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-32"/>
          <w:w w:val="100"/>
          <w:sz w:val="19"/>
          <w:szCs w:val="19"/>
        </w:rPr>
        <w:t>2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ab/>
      </w:r>
      <w:r>
        <w:rPr>
          <w:rFonts w:ascii="SimSun" w:hAnsi="SimSun" w:cs="SimSun" w:eastAsia="SimSun"/>
          <w:b w:val="0"/>
          <w:bCs w:val="0"/>
          <w:spacing w:val="-21"/>
          <w:w w:val="100"/>
          <w:sz w:val="19"/>
          <w:szCs w:val="19"/>
        </w:rPr>
        <w:t>14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ab/>
      </w:r>
      <w:r>
        <w:rPr>
          <w:rFonts w:ascii="SimSun" w:hAnsi="SimSun" w:cs="SimSun" w:eastAsia="SimSun"/>
          <w:b w:val="0"/>
          <w:bCs w:val="0"/>
          <w:spacing w:val="-32"/>
          <w:w w:val="100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-21"/>
          <w:w w:val="100"/>
          <w:sz w:val="19"/>
          <w:szCs w:val="19"/>
        </w:rPr>
        <w:t>6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ab/>
      </w:r>
      <w:r>
        <w:rPr>
          <w:rFonts w:ascii="SimSun" w:hAnsi="SimSun" w:cs="SimSun" w:eastAsia="SimSun"/>
          <w:b w:val="0"/>
          <w:bCs w:val="0"/>
          <w:spacing w:val="-32"/>
          <w:w w:val="100"/>
          <w:sz w:val="19"/>
          <w:szCs w:val="19"/>
        </w:rPr>
        <w:t>1</w:t>
      </w:r>
      <w:r>
        <w:rPr>
          <w:rFonts w:ascii="SimSun" w:hAnsi="SimSun" w:cs="SimSun" w:eastAsia="SimSun"/>
          <w:b w:val="0"/>
          <w:bCs w:val="0"/>
          <w:spacing w:val="-21"/>
          <w:w w:val="100"/>
          <w:sz w:val="19"/>
          <w:szCs w:val="19"/>
        </w:rPr>
        <w:t>8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  <w:t>0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9"/>
          <w:szCs w:val="19"/>
        </w:rPr>
      </w:r>
    </w:p>
    <w:p>
      <w:pPr>
        <w:pStyle w:val="BodyText"/>
        <w:spacing w:line="325" w:lineRule="exact"/>
        <w:ind w:left="231" w:right="0"/>
        <w:jc w:val="center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图</w:t>
      </w:r>
      <w:r>
        <w:rPr>
          <w:b w:val="0"/>
          <w:bCs w:val="0"/>
          <w:spacing w:val="-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4</w:t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622" w:right="0" w:firstLine="0"/>
        <w:jc w:val="left"/>
        <w:rPr>
          <w:rFonts w:ascii="SimSun" w:hAnsi="SimSun" w:cs="SimSun" w:eastAsia="SimSun"/>
          <w:sz w:val="18"/>
          <w:szCs w:val="18"/>
        </w:rPr>
      </w:pP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★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注</w:t>
      </w:r>
      <w:r>
        <w:rPr>
          <w:rFonts w:ascii="SimSun" w:hAnsi="SimSun" w:cs="SimSun" w:eastAsia="SimSun"/>
          <w:b w:val="0"/>
          <w:bCs w:val="0"/>
          <w:spacing w:val="1"/>
          <w:w w:val="100"/>
          <w:sz w:val="18"/>
          <w:szCs w:val="18"/>
        </w:rPr>
        <w:t>：横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轴</w:t>
      </w:r>
      <w:r>
        <w:rPr>
          <w:rFonts w:ascii="SimSun" w:hAnsi="SimSun" w:cs="SimSun" w:eastAsia="SimSun"/>
          <w:b w:val="0"/>
          <w:bCs w:val="0"/>
          <w:spacing w:val="1"/>
          <w:w w:val="100"/>
          <w:sz w:val="18"/>
          <w:szCs w:val="18"/>
        </w:rPr>
        <w:t>上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的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点</w:t>
      </w:r>
      <w:r>
        <w:rPr>
          <w:rFonts w:ascii="SimSun" w:hAnsi="SimSun" w:cs="SimSun" w:eastAsia="SimSun"/>
          <w:b w:val="0"/>
          <w:bCs w:val="0"/>
          <w:spacing w:val="1"/>
          <w:w w:val="100"/>
          <w:sz w:val="18"/>
          <w:szCs w:val="18"/>
        </w:rPr>
        <w:t>代表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在</w:t>
      </w:r>
      <w:r>
        <w:rPr>
          <w:rFonts w:ascii="SimSun" w:hAnsi="SimSun" w:cs="SimSun" w:eastAsia="SimSun"/>
          <w:b w:val="0"/>
          <w:bCs w:val="0"/>
          <w:spacing w:val="1"/>
          <w:w w:val="100"/>
          <w:sz w:val="18"/>
          <w:szCs w:val="18"/>
        </w:rPr>
        <w:t>这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一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天</w:t>
      </w:r>
      <w:r>
        <w:rPr>
          <w:rFonts w:ascii="SimSun" w:hAnsi="SimSun" w:cs="SimSun" w:eastAsia="SimSun"/>
          <w:b w:val="0"/>
          <w:bCs w:val="0"/>
          <w:spacing w:val="1"/>
          <w:w w:val="100"/>
          <w:sz w:val="18"/>
          <w:szCs w:val="18"/>
        </w:rPr>
        <w:t>中无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比</w:t>
      </w:r>
      <w:r>
        <w:rPr>
          <w:rFonts w:ascii="SimSun" w:hAnsi="SimSun" w:cs="SimSun" w:eastAsia="SimSun"/>
          <w:b w:val="0"/>
          <w:bCs w:val="0"/>
          <w:spacing w:val="1"/>
          <w:w w:val="100"/>
          <w:sz w:val="18"/>
          <w:szCs w:val="18"/>
        </w:rPr>
        <w:t>赛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，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横</w:t>
      </w:r>
      <w:r>
        <w:rPr>
          <w:rFonts w:ascii="SimSun" w:hAnsi="SimSun" w:cs="SimSun" w:eastAsia="SimSun"/>
          <w:b w:val="0"/>
          <w:bCs w:val="0"/>
          <w:spacing w:val="1"/>
          <w:w w:val="100"/>
          <w:sz w:val="18"/>
          <w:szCs w:val="18"/>
        </w:rPr>
        <w:t>轴上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方</w:t>
      </w:r>
      <w:r>
        <w:rPr>
          <w:rFonts w:ascii="SimSun" w:hAnsi="SimSun" w:cs="SimSun" w:eastAsia="SimSun"/>
          <w:b w:val="0"/>
          <w:bCs w:val="0"/>
          <w:spacing w:val="1"/>
          <w:w w:val="100"/>
          <w:sz w:val="18"/>
          <w:szCs w:val="18"/>
        </w:rPr>
        <w:t>的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点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代</w:t>
      </w:r>
      <w:r>
        <w:rPr>
          <w:rFonts w:ascii="SimSun" w:hAnsi="SimSun" w:cs="SimSun" w:eastAsia="SimSun"/>
          <w:b w:val="0"/>
          <w:bCs w:val="0"/>
          <w:spacing w:val="1"/>
          <w:w w:val="100"/>
          <w:sz w:val="18"/>
          <w:szCs w:val="18"/>
        </w:rPr>
        <w:t>表在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这</w:t>
      </w:r>
      <w:r>
        <w:rPr>
          <w:rFonts w:ascii="SimSun" w:hAnsi="SimSun" w:cs="SimSun" w:eastAsia="SimSun"/>
          <w:b w:val="0"/>
          <w:bCs w:val="0"/>
          <w:spacing w:val="1"/>
          <w:w w:val="100"/>
          <w:sz w:val="18"/>
          <w:szCs w:val="18"/>
        </w:rPr>
        <w:t>一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天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中</w:t>
      </w:r>
      <w:r>
        <w:rPr>
          <w:rFonts w:ascii="SimSun" w:hAnsi="SimSun" w:cs="SimSun" w:eastAsia="SimSun"/>
          <w:b w:val="0"/>
          <w:bCs w:val="0"/>
          <w:spacing w:val="1"/>
          <w:w w:val="100"/>
          <w:sz w:val="18"/>
          <w:szCs w:val="18"/>
        </w:rPr>
        <w:t>有比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18"/>
          <w:szCs w:val="18"/>
        </w:rPr>
        <w:t>赛</w:t>
      </w:r>
      <w:r>
        <w:rPr>
          <w:rFonts w:ascii="SimSun" w:hAnsi="SimSun" w:cs="SimSun" w:eastAsia="SimSun"/>
          <w:b w:val="0"/>
          <w:bCs w:val="0"/>
          <w:spacing w:val="0"/>
          <w:w w:val="100"/>
          <w:sz w:val="18"/>
          <w:szCs w:val="18"/>
        </w:rPr>
        <w:t>。</w:t>
      </w:r>
    </w:p>
    <w:p>
      <w:pPr>
        <w:pStyle w:val="BodyText"/>
        <w:spacing w:line="362" w:lineRule="auto" w:before="94"/>
        <w:ind w:left="679" w:right="718" w:firstLine="420"/>
        <w:jc w:val="left"/>
      </w:pPr>
      <w:r>
        <w:rPr>
          <w:b w:val="0"/>
          <w:bCs w:val="0"/>
          <w:spacing w:val="0"/>
          <w:w w:val="100"/>
        </w:rPr>
        <w:t>从图中可以看出</w:t>
      </w:r>
      <w:r>
        <w:rPr>
          <w:b w:val="0"/>
          <w:bCs w:val="0"/>
          <w:spacing w:val="-32"/>
          <w:w w:val="100"/>
        </w:rPr>
        <w:t>：</w:t>
      </w:r>
      <w:r>
        <w:rPr>
          <w:b w:val="0"/>
          <w:bCs w:val="0"/>
          <w:spacing w:val="0"/>
          <w:w w:val="100"/>
        </w:rPr>
        <w:t>火箭队开局比较困难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有一次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天内打</w:t>
      </w:r>
      <w:r>
        <w:rPr>
          <w:b w:val="0"/>
          <w:bCs w:val="0"/>
          <w:spacing w:val="-54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场比赛的</w:t>
      </w:r>
      <w:r>
        <w:rPr>
          <w:b w:val="0"/>
          <w:bCs w:val="0"/>
          <w:spacing w:val="-2"/>
          <w:w w:val="100"/>
        </w:rPr>
        <w:t>魔</w:t>
      </w:r>
      <w:r>
        <w:rPr>
          <w:b w:val="0"/>
          <w:bCs w:val="0"/>
          <w:spacing w:val="0"/>
          <w:w w:val="100"/>
        </w:rPr>
        <w:t>鬼赛程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但后期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较为宽松，有利于队员的调整。</w:t>
      </w:r>
    </w:p>
    <w:p>
      <w:pPr>
        <w:pStyle w:val="BodyText"/>
        <w:spacing w:before="51"/>
        <w:ind w:left="785" w:right="0"/>
        <w:jc w:val="left"/>
      </w:pPr>
      <w:r>
        <w:rPr>
          <w:b w:val="0"/>
          <w:bCs w:val="0"/>
          <w:spacing w:val="0"/>
          <w:w w:val="100"/>
        </w:rPr>
        <w:t>2.主客场</w:t>
      </w:r>
      <w:r>
        <w:rPr>
          <w:b w:val="0"/>
          <w:bCs w:val="0"/>
          <w:spacing w:val="-2"/>
          <w:w w:val="100"/>
        </w:rPr>
        <w:t>场</w:t>
      </w:r>
      <w:r>
        <w:rPr>
          <w:b w:val="0"/>
          <w:bCs w:val="0"/>
          <w:spacing w:val="0"/>
          <w:w w:val="100"/>
        </w:rPr>
        <w:t>地转移对火箭队的影响：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099" w:right="0"/>
        <w:jc w:val="left"/>
      </w:pP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-32"/>
          <w:w w:val="100"/>
        </w:rPr>
        <w:t> </w:t>
      </w:r>
      <w:r>
        <w:rPr>
          <w:b w:val="0"/>
          <w:bCs w:val="0"/>
          <w:spacing w:val="0"/>
          <w:w w:val="100"/>
        </w:rPr>
        <w:t>月份火</w:t>
      </w:r>
      <w:r>
        <w:rPr>
          <w:b w:val="0"/>
          <w:bCs w:val="0"/>
          <w:spacing w:val="-2"/>
          <w:w w:val="100"/>
        </w:rPr>
        <w:t>箭</w:t>
      </w:r>
      <w:r>
        <w:rPr>
          <w:b w:val="0"/>
          <w:bCs w:val="0"/>
          <w:spacing w:val="0"/>
          <w:w w:val="100"/>
        </w:rPr>
        <w:t>主场与凯尔特人作战后将迎来</w:t>
      </w:r>
      <w:r>
        <w:rPr>
          <w:b w:val="0"/>
          <w:bCs w:val="0"/>
          <w:spacing w:val="-32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32"/>
          <w:w w:val="100"/>
        </w:rPr>
        <w:t> </w:t>
      </w:r>
      <w:r>
        <w:rPr>
          <w:b w:val="0"/>
          <w:bCs w:val="0"/>
          <w:spacing w:val="0"/>
          <w:w w:val="100"/>
        </w:rPr>
        <w:t>个客场，随后回主场背靠背迎战黄蜂，这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679" w:right="0"/>
        <w:jc w:val="left"/>
      </w:pPr>
      <w:r>
        <w:rPr>
          <w:b w:val="0"/>
          <w:bCs w:val="0"/>
          <w:spacing w:val="-1"/>
          <w:w w:val="100"/>
        </w:rPr>
        <w:t>称得上时火箭整个赛季最艰苦的一段赛程</w:t>
      </w:r>
      <w:r>
        <w:rPr>
          <w:b w:val="0"/>
          <w:bCs w:val="0"/>
          <w:spacing w:val="-47"/>
          <w:w w:val="100"/>
        </w:rPr>
        <w:t>。</w:t>
      </w:r>
      <w:r>
        <w:rPr>
          <w:b w:val="0"/>
          <w:bCs w:val="0"/>
          <w:spacing w:val="-1"/>
          <w:w w:val="100"/>
        </w:rPr>
        <w:t>中后期情况稍好一些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-1"/>
          <w:w w:val="100"/>
        </w:rPr>
        <w:t>火箭队将拥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-1"/>
          <w:w w:val="100"/>
        </w:rPr>
        <w:t>2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-2"/>
          <w:w w:val="100"/>
        </w:rPr>
        <w:t>个</w:t>
      </w:r>
      <w:r>
        <w:rPr>
          <w:b w:val="0"/>
          <w:bCs w:val="0"/>
          <w:spacing w:val="-1"/>
          <w:w w:val="100"/>
        </w:rPr>
        <w:t>主场。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411" w:lineRule="auto"/>
        <w:ind w:left="679" w:right="613"/>
        <w:jc w:val="left"/>
      </w:pPr>
      <w:r>
        <w:rPr>
          <w:b w:val="0"/>
          <w:bCs w:val="0"/>
          <w:spacing w:val="-1"/>
          <w:w w:val="100"/>
        </w:rPr>
        <w:t>特别是在二月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-1"/>
          <w:w w:val="100"/>
        </w:rPr>
        <w:t>火</w:t>
      </w:r>
      <w:r>
        <w:rPr>
          <w:b w:val="0"/>
          <w:bCs w:val="0"/>
          <w:spacing w:val="0"/>
          <w:w w:val="100"/>
        </w:rPr>
        <w:t>箭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-1"/>
          <w:w w:val="100"/>
        </w:rPr>
        <w:t>场比赛中将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-1"/>
          <w:w w:val="100"/>
        </w:rPr>
        <w:t>个主</w:t>
      </w:r>
      <w:r>
        <w:rPr>
          <w:b w:val="0"/>
          <w:bCs w:val="0"/>
          <w:spacing w:val="-33"/>
          <w:w w:val="100"/>
        </w:rPr>
        <w:t>场</w:t>
      </w:r>
      <w:r>
        <w:rPr>
          <w:b w:val="0"/>
          <w:bCs w:val="0"/>
          <w:spacing w:val="-1"/>
          <w:w w:val="100"/>
        </w:rPr>
        <w:t>（包括一次连</w:t>
      </w:r>
      <w:r>
        <w:rPr>
          <w:b w:val="0"/>
          <w:bCs w:val="0"/>
          <w:spacing w:val="0"/>
          <w:w w:val="100"/>
        </w:rPr>
        <w:t>续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-1"/>
          <w:w w:val="100"/>
        </w:rPr>
        <w:t>个</w:t>
      </w:r>
      <w:r>
        <w:rPr>
          <w:b w:val="0"/>
          <w:bCs w:val="0"/>
          <w:spacing w:val="-2"/>
          <w:w w:val="100"/>
        </w:rPr>
        <w:t>主</w:t>
      </w:r>
      <w:r>
        <w:rPr>
          <w:b w:val="0"/>
          <w:bCs w:val="0"/>
          <w:spacing w:val="-1"/>
          <w:w w:val="100"/>
        </w:rPr>
        <w:t>场</w:t>
      </w:r>
      <w:r>
        <w:rPr>
          <w:b w:val="0"/>
          <w:bCs w:val="0"/>
          <w:spacing w:val="-105"/>
          <w:w w:val="100"/>
        </w:rPr>
        <w:t>）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连续</w:t>
      </w:r>
      <w:r>
        <w:rPr>
          <w:b w:val="0"/>
          <w:bCs w:val="0"/>
          <w:spacing w:val="-2"/>
          <w:w w:val="100"/>
        </w:rPr>
        <w:t>的</w:t>
      </w:r>
      <w:r>
        <w:rPr>
          <w:b w:val="0"/>
          <w:bCs w:val="0"/>
          <w:spacing w:val="0"/>
          <w:w w:val="100"/>
        </w:rPr>
        <w:t>主场对球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队的调整和磨合十分有利</w:t>
      </w:r>
      <w:r>
        <w:rPr>
          <w:b w:val="0"/>
          <w:bCs w:val="0"/>
          <w:spacing w:val="-64"/>
          <w:w w:val="100"/>
        </w:rPr>
        <w:t>。</w:t>
      </w:r>
      <w:r>
        <w:rPr>
          <w:b w:val="0"/>
          <w:bCs w:val="0"/>
          <w:spacing w:val="0"/>
          <w:w w:val="100"/>
        </w:rPr>
        <w:t>通过查表</w:t>
      </w:r>
      <w:r>
        <w:rPr>
          <w:b w:val="0"/>
          <w:bCs w:val="0"/>
          <w:spacing w:val="-54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64"/>
          <w:w w:val="100"/>
        </w:rPr>
        <w:t>，</w:t>
      </w:r>
      <w:r>
        <w:rPr>
          <w:b w:val="0"/>
          <w:bCs w:val="0"/>
          <w:spacing w:val="0"/>
          <w:w w:val="100"/>
        </w:rPr>
        <w:t>得出</w:t>
      </w:r>
      <w:r>
        <w:rPr>
          <w:b w:val="0"/>
          <w:bCs w:val="0"/>
          <w:spacing w:val="-2"/>
          <w:w w:val="100"/>
        </w:rPr>
        <w:t>其</w:t>
      </w:r>
      <w:r>
        <w:rPr>
          <w:b w:val="0"/>
          <w:bCs w:val="0"/>
          <w:spacing w:val="0"/>
          <w:w w:val="100"/>
        </w:rPr>
        <w:t>数量指标为</w:t>
      </w:r>
      <w:r>
        <w:rPr>
          <w:b w:val="0"/>
          <w:bCs w:val="0"/>
          <w:spacing w:val="-6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5"/>
          <w:sz w:val="14"/>
          <w:szCs w:val="14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-5"/>
          <w:sz w:val="14"/>
          <w:szCs w:val="14"/>
        </w:rPr>
        <w:t> </w:t>
      </w:r>
      <w:r>
        <w:rPr>
          <w:b w:val="0"/>
          <w:bCs w:val="0"/>
          <w:spacing w:val="-1"/>
          <w:w w:val="100"/>
          <w:position w:val="0"/>
        </w:rPr>
        <w:t>=</w:t>
      </w:r>
      <w:r>
        <w:rPr>
          <w:b w:val="0"/>
          <w:bCs w:val="0"/>
          <w:spacing w:val="0"/>
          <w:w w:val="100"/>
          <w:position w:val="0"/>
        </w:rPr>
        <w:t>5</w:t>
      </w:r>
      <w:r>
        <w:rPr>
          <w:b w:val="0"/>
          <w:bCs w:val="0"/>
          <w:spacing w:val="-1"/>
          <w:w w:val="100"/>
          <w:position w:val="0"/>
        </w:rPr>
        <w:t>6</w:t>
      </w:r>
      <w:r>
        <w:rPr>
          <w:b w:val="0"/>
          <w:bCs w:val="0"/>
          <w:spacing w:val="0"/>
          <w:w w:val="100"/>
          <w:position w:val="0"/>
        </w:rPr>
        <w:t>9</w:t>
      </w:r>
      <w:r>
        <w:rPr>
          <w:b w:val="0"/>
          <w:bCs w:val="0"/>
          <w:spacing w:val="-64"/>
          <w:w w:val="100"/>
          <w:position w:val="0"/>
        </w:rPr>
        <w:t>，</w:t>
      </w:r>
      <w:r>
        <w:rPr>
          <w:b w:val="0"/>
          <w:bCs w:val="0"/>
          <w:spacing w:val="0"/>
          <w:w w:val="100"/>
          <w:position w:val="0"/>
        </w:rPr>
        <w:t>在</w:t>
      </w:r>
      <w:r>
        <w:rPr>
          <w:b w:val="0"/>
          <w:bCs w:val="0"/>
          <w:spacing w:val="-5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3</w:t>
      </w:r>
      <w:r>
        <w:rPr>
          <w:b w:val="0"/>
          <w:bCs w:val="0"/>
          <w:spacing w:val="0"/>
          <w:w w:val="100"/>
          <w:position w:val="0"/>
        </w:rPr>
        <w:t>0</w:t>
      </w:r>
      <w:r>
        <w:rPr>
          <w:b w:val="0"/>
          <w:bCs w:val="0"/>
          <w:spacing w:val="-52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支</w:t>
      </w:r>
      <w:r>
        <w:rPr>
          <w:b w:val="0"/>
          <w:bCs w:val="0"/>
          <w:spacing w:val="0"/>
          <w:w w:val="100"/>
          <w:position w:val="0"/>
        </w:rPr>
        <w:t>球队中居中间。</w:t>
      </w:r>
    </w:p>
    <w:p>
      <w:pPr>
        <w:pStyle w:val="BodyText"/>
        <w:spacing w:line="282" w:lineRule="exact"/>
        <w:ind w:left="680" w:right="0"/>
        <w:jc w:val="left"/>
      </w:pPr>
      <w:r>
        <w:rPr>
          <w:b w:val="0"/>
          <w:bCs w:val="0"/>
          <w:spacing w:val="0"/>
          <w:w w:val="100"/>
        </w:rPr>
        <w:t>3.比赛对</w:t>
      </w:r>
      <w:r>
        <w:rPr>
          <w:b w:val="0"/>
          <w:bCs w:val="0"/>
          <w:spacing w:val="-2"/>
          <w:w w:val="100"/>
        </w:rPr>
        <w:t>手</w:t>
      </w:r>
      <w:r>
        <w:rPr>
          <w:b w:val="0"/>
          <w:bCs w:val="0"/>
          <w:spacing w:val="0"/>
          <w:w w:val="100"/>
        </w:rPr>
        <w:t>强弱对火箭队的影响：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1100" w:right="0"/>
        <w:jc w:val="left"/>
      </w:pPr>
      <w:r>
        <w:rPr>
          <w:b w:val="0"/>
          <w:bCs w:val="0"/>
          <w:spacing w:val="0"/>
          <w:w w:val="100"/>
        </w:rPr>
        <w:t>比赛的前</w:t>
      </w:r>
      <w:r>
        <w:rPr>
          <w:b w:val="0"/>
          <w:bCs w:val="0"/>
          <w:spacing w:val="-51"/>
          <w:w w:val="100"/>
        </w:rPr>
        <w:t> </w:t>
      </w:r>
      <w:r>
        <w:rPr>
          <w:b w:val="0"/>
          <w:bCs w:val="0"/>
          <w:spacing w:val="0"/>
          <w:w w:val="100"/>
        </w:rPr>
        <w:t>18</w:t>
      </w:r>
      <w:r>
        <w:rPr>
          <w:b w:val="0"/>
          <w:bCs w:val="0"/>
          <w:spacing w:val="-51"/>
          <w:w w:val="100"/>
        </w:rPr>
        <w:t> </w:t>
      </w:r>
      <w:r>
        <w:rPr>
          <w:b w:val="0"/>
          <w:bCs w:val="0"/>
          <w:spacing w:val="0"/>
          <w:w w:val="100"/>
        </w:rPr>
        <w:t>场有</w:t>
      </w:r>
      <w:r>
        <w:rPr>
          <w:b w:val="0"/>
          <w:bCs w:val="0"/>
          <w:spacing w:val="-51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-51"/>
          <w:w w:val="100"/>
        </w:rPr>
        <w:t> </w:t>
      </w:r>
      <w:r>
        <w:rPr>
          <w:b w:val="0"/>
          <w:bCs w:val="0"/>
          <w:spacing w:val="0"/>
          <w:w w:val="100"/>
        </w:rPr>
        <w:t>个客场，在这</w:t>
      </w:r>
      <w:r>
        <w:rPr>
          <w:b w:val="0"/>
          <w:bCs w:val="0"/>
          <w:spacing w:val="-51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-51"/>
          <w:w w:val="100"/>
        </w:rPr>
        <w:t> </w:t>
      </w:r>
      <w:r>
        <w:rPr>
          <w:b w:val="0"/>
          <w:bCs w:val="0"/>
          <w:spacing w:val="0"/>
          <w:w w:val="100"/>
        </w:rPr>
        <w:t>个客场中，只有三个对手去年没有进入东西部季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411" w:lineRule="auto"/>
        <w:ind w:left="680" w:right="719"/>
        <w:jc w:val="left"/>
      </w:pPr>
      <w:r>
        <w:rPr>
          <w:b w:val="0"/>
          <w:bCs w:val="0"/>
          <w:spacing w:val="0"/>
          <w:w w:val="100"/>
        </w:rPr>
        <w:t>后赛</w:t>
      </w:r>
      <w:r>
        <w:rPr>
          <w:b w:val="0"/>
          <w:bCs w:val="0"/>
          <w:spacing w:val="-20"/>
          <w:w w:val="100"/>
        </w:rPr>
        <w:t>，</w:t>
      </w:r>
      <w:r>
        <w:rPr>
          <w:b w:val="0"/>
          <w:bCs w:val="0"/>
          <w:spacing w:val="0"/>
          <w:w w:val="100"/>
        </w:rPr>
        <w:t>其余全部是联盟劲旅</w:t>
      </w:r>
      <w:r>
        <w:rPr>
          <w:b w:val="0"/>
          <w:bCs w:val="0"/>
          <w:spacing w:val="-20"/>
          <w:w w:val="100"/>
        </w:rPr>
        <w:t>，</w:t>
      </w:r>
      <w:r>
        <w:rPr>
          <w:b w:val="0"/>
          <w:bCs w:val="0"/>
          <w:spacing w:val="0"/>
          <w:w w:val="100"/>
        </w:rPr>
        <w:t>连续的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个客</w:t>
      </w:r>
      <w:r>
        <w:rPr>
          <w:b w:val="0"/>
          <w:bCs w:val="0"/>
          <w:spacing w:val="-2"/>
          <w:w w:val="100"/>
        </w:rPr>
        <w:t>场</w:t>
      </w:r>
      <w:r>
        <w:rPr>
          <w:b w:val="0"/>
          <w:bCs w:val="0"/>
          <w:spacing w:val="0"/>
          <w:w w:val="100"/>
        </w:rPr>
        <w:t>中对手分别是开拓者</w:t>
      </w:r>
      <w:r>
        <w:rPr>
          <w:b w:val="0"/>
          <w:bCs w:val="0"/>
          <w:spacing w:val="-20"/>
          <w:w w:val="100"/>
        </w:rPr>
        <w:t>、</w:t>
      </w:r>
      <w:r>
        <w:rPr>
          <w:b w:val="0"/>
          <w:bCs w:val="0"/>
          <w:spacing w:val="0"/>
          <w:w w:val="100"/>
        </w:rPr>
        <w:t>快船</w:t>
      </w:r>
      <w:r>
        <w:rPr>
          <w:b w:val="0"/>
          <w:bCs w:val="0"/>
          <w:spacing w:val="-20"/>
          <w:w w:val="100"/>
        </w:rPr>
        <w:t>、</w:t>
      </w:r>
      <w:r>
        <w:rPr>
          <w:b w:val="0"/>
          <w:bCs w:val="0"/>
          <w:spacing w:val="0"/>
          <w:w w:val="100"/>
        </w:rPr>
        <w:t>湖人</w:t>
      </w:r>
      <w:r>
        <w:rPr>
          <w:b w:val="0"/>
          <w:bCs w:val="0"/>
          <w:spacing w:val="-19"/>
          <w:w w:val="100"/>
        </w:rPr>
        <w:t>、</w:t>
      </w:r>
      <w:r>
        <w:rPr>
          <w:b w:val="0"/>
          <w:bCs w:val="0"/>
          <w:spacing w:val="0"/>
          <w:w w:val="100"/>
        </w:rPr>
        <w:t>太阳和马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刺不可小视。通过查表</w:t>
      </w:r>
      <w:r>
        <w:rPr>
          <w:b w:val="0"/>
          <w:bCs w:val="0"/>
          <w:spacing w:val="-54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得出数量</w:t>
      </w:r>
      <w:r>
        <w:rPr>
          <w:b w:val="0"/>
          <w:bCs w:val="0"/>
          <w:spacing w:val="-2"/>
          <w:w w:val="100"/>
        </w:rPr>
        <w:t>指</w:t>
      </w:r>
      <w:r>
        <w:rPr>
          <w:b w:val="0"/>
          <w:bCs w:val="0"/>
          <w:spacing w:val="0"/>
          <w:w w:val="100"/>
        </w:rPr>
        <w:t>标</w:t>
      </w:r>
      <w:r>
        <w:rPr>
          <w:b w:val="0"/>
          <w:bCs w:val="0"/>
          <w:spacing w:val="-7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5"/>
          <w:sz w:val="14"/>
          <w:szCs w:val="14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-5"/>
          <w:sz w:val="14"/>
          <w:szCs w:val="14"/>
        </w:rPr>
        <w:t> </w:t>
      </w:r>
      <w:r>
        <w:rPr>
          <w:b w:val="0"/>
          <w:bCs w:val="0"/>
          <w:spacing w:val="0"/>
          <w:w w:val="100"/>
          <w:position w:val="0"/>
        </w:rPr>
        <w:t>=505.21</w:t>
      </w:r>
      <w:r>
        <w:rPr>
          <w:b w:val="0"/>
          <w:bCs w:val="0"/>
          <w:spacing w:val="-2"/>
          <w:w w:val="100"/>
          <w:position w:val="0"/>
        </w:rPr>
        <w:t>，</w:t>
      </w:r>
      <w:r>
        <w:rPr>
          <w:b w:val="0"/>
          <w:bCs w:val="0"/>
          <w:spacing w:val="0"/>
          <w:w w:val="100"/>
          <w:position w:val="0"/>
        </w:rPr>
        <w:t>排名居中。</w:t>
      </w:r>
    </w:p>
    <w:p>
      <w:pPr>
        <w:pStyle w:val="BodyText"/>
        <w:spacing w:line="298" w:lineRule="exact"/>
        <w:ind w:left="680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综合</w:t>
      </w:r>
      <w:r>
        <w:rPr>
          <w:b w:val="0"/>
          <w:bCs w:val="0"/>
          <w:spacing w:val="-2"/>
          <w:w w:val="100"/>
        </w:rPr>
        <w:t>分</w:t>
      </w:r>
      <w:r>
        <w:rPr>
          <w:b w:val="0"/>
          <w:bCs w:val="0"/>
          <w:spacing w:val="0"/>
          <w:w w:val="100"/>
        </w:rPr>
        <w:t>析</w:t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995" w:right="0"/>
        <w:jc w:val="left"/>
      </w:pPr>
      <w:r>
        <w:rPr>
          <w:b w:val="0"/>
          <w:bCs w:val="0"/>
          <w:spacing w:val="0"/>
          <w:w w:val="100"/>
        </w:rPr>
        <w:t>通过表</w:t>
      </w:r>
      <w:r>
        <w:rPr>
          <w:b w:val="0"/>
          <w:bCs w:val="0"/>
          <w:spacing w:val="-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5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查出火箭队的综合排名为</w:t>
      </w:r>
      <w:r>
        <w:rPr>
          <w:b w:val="0"/>
          <w:bCs w:val="0"/>
          <w:spacing w:val="-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-32"/>
          <w:w w:val="100"/>
        </w:rPr>
        <w:t>。</w:t>
      </w:r>
      <w:r>
        <w:rPr>
          <w:b w:val="0"/>
          <w:bCs w:val="0"/>
          <w:spacing w:val="-2"/>
          <w:w w:val="100"/>
        </w:rPr>
        <w:t>虽</w:t>
      </w:r>
      <w:r>
        <w:rPr>
          <w:b w:val="0"/>
          <w:bCs w:val="0"/>
          <w:spacing w:val="0"/>
          <w:w w:val="100"/>
        </w:rPr>
        <w:t>然这一排名并不靠前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但是在</w:t>
      </w:r>
      <w:r>
        <w:rPr>
          <w:b w:val="0"/>
          <w:bCs w:val="0"/>
          <w:spacing w:val="-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个</w:t>
      </w:r>
      <w:r>
        <w:rPr>
          <w:b w:val="0"/>
          <w:bCs w:val="0"/>
          <w:spacing w:val="0"/>
          <w:w w:val="100"/>
        </w:rPr>
        <w:t>队伍中还</w:t>
      </w:r>
    </w:p>
    <w:p>
      <w:pPr>
        <w:spacing w:after="0"/>
        <w:jc w:val="left"/>
        <w:sectPr>
          <w:pgSz w:w="11905" w:h="16840"/>
          <w:pgMar w:header="0" w:footer="982" w:top="1460" w:bottom="1180" w:left="1120" w:right="1080"/>
        </w:sectPr>
      </w:pPr>
    </w:p>
    <w:p>
      <w:pPr>
        <w:pStyle w:val="BodyText"/>
        <w:spacing w:before="8"/>
        <w:ind w:right="0"/>
        <w:jc w:val="left"/>
      </w:pPr>
      <w:r>
        <w:rPr>
          <w:b w:val="0"/>
          <w:bCs w:val="0"/>
          <w:spacing w:val="0"/>
          <w:w w:val="100"/>
        </w:rPr>
        <w:t>是比较理想的。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5.4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对问题</w:t>
      </w:r>
      <w:r>
        <w:rPr>
          <w:b w:val="0"/>
          <w:bCs w:val="0"/>
          <w:spacing w:val="-2"/>
          <w:w w:val="100"/>
        </w:rPr>
        <w:t>三</w:t>
      </w:r>
      <w:r>
        <w:rPr>
          <w:b w:val="0"/>
          <w:bCs w:val="0"/>
          <w:spacing w:val="0"/>
          <w:w w:val="100"/>
        </w:rPr>
        <w:t>模型建立与评价</w:t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356" w:lineRule="auto"/>
        <w:ind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模型</w:t>
      </w:r>
      <w:r>
        <w:rPr>
          <w:b w:val="0"/>
          <w:bCs w:val="0"/>
          <w:spacing w:val="-2"/>
          <w:w w:val="100"/>
        </w:rPr>
        <w:t>的</w:t>
      </w:r>
      <w:r>
        <w:rPr>
          <w:b w:val="0"/>
          <w:bCs w:val="0"/>
          <w:spacing w:val="0"/>
          <w:w w:val="100"/>
        </w:rPr>
        <w:t>建立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根据已知数据和第一问中的分析可知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为了使比赛更加的公平以及更方便的安排时间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对于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同部不同区的十支球队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有一些只需要比三场</w:t>
      </w:r>
      <w:r>
        <w:rPr>
          <w:b w:val="0"/>
          <w:bCs w:val="0"/>
          <w:spacing w:val="-32"/>
          <w:w w:val="100"/>
        </w:rPr>
        <w:t>。</w:t>
      </w:r>
      <w:r>
        <w:rPr>
          <w:b w:val="0"/>
          <w:bCs w:val="0"/>
          <w:spacing w:val="0"/>
          <w:w w:val="100"/>
        </w:rPr>
        <w:t>对于如何选取比三场的球队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可以做如下分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析：</w:t>
      </w:r>
    </w:p>
    <w:p>
      <w:pPr>
        <w:pStyle w:val="BodyText"/>
        <w:spacing w:before="56"/>
        <w:ind w:right="0"/>
        <w:jc w:val="left"/>
      </w:pPr>
      <w:r>
        <w:rPr>
          <w:b w:val="0"/>
          <w:bCs w:val="0"/>
          <w:spacing w:val="0"/>
          <w:w w:val="100"/>
        </w:rPr>
        <w:t>1、从可观</w:t>
      </w:r>
      <w:r>
        <w:rPr>
          <w:b w:val="0"/>
          <w:bCs w:val="0"/>
          <w:spacing w:val="-2"/>
          <w:w w:val="100"/>
        </w:rPr>
        <w:t>看</w:t>
      </w:r>
      <w:r>
        <w:rPr>
          <w:b w:val="0"/>
          <w:bCs w:val="0"/>
          <w:spacing w:val="0"/>
          <w:w w:val="100"/>
        </w:rPr>
        <w:t>性出发。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62" w:lineRule="auto"/>
        <w:ind w:right="0"/>
        <w:jc w:val="left"/>
      </w:pPr>
      <w:r>
        <w:rPr>
          <w:b w:val="0"/>
          <w:bCs w:val="0"/>
          <w:spacing w:val="0"/>
          <w:w w:val="100"/>
        </w:rPr>
        <w:t>NBA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是一个</w:t>
      </w:r>
      <w:r>
        <w:rPr>
          <w:b w:val="0"/>
          <w:bCs w:val="0"/>
          <w:spacing w:val="-2"/>
          <w:w w:val="100"/>
        </w:rPr>
        <w:t>带</w:t>
      </w:r>
      <w:r>
        <w:rPr>
          <w:b w:val="0"/>
          <w:bCs w:val="0"/>
          <w:spacing w:val="0"/>
          <w:w w:val="100"/>
        </w:rPr>
        <w:t>有很浓的商业型的赛事</w:t>
      </w:r>
      <w:r>
        <w:rPr>
          <w:b w:val="0"/>
          <w:bCs w:val="0"/>
          <w:spacing w:val="-21"/>
          <w:w w:val="100"/>
        </w:rPr>
        <w:t>，</w:t>
      </w:r>
      <w:r>
        <w:rPr>
          <w:b w:val="0"/>
          <w:bCs w:val="0"/>
          <w:spacing w:val="0"/>
          <w:w w:val="100"/>
        </w:rPr>
        <w:t>为了收视率等商业因素</w:t>
      </w:r>
      <w:r>
        <w:rPr>
          <w:b w:val="0"/>
          <w:bCs w:val="0"/>
          <w:spacing w:val="-21"/>
          <w:w w:val="100"/>
        </w:rPr>
        <w:t>，</w:t>
      </w:r>
      <w:r>
        <w:rPr>
          <w:b w:val="0"/>
          <w:bCs w:val="0"/>
          <w:spacing w:val="0"/>
          <w:w w:val="100"/>
        </w:rPr>
        <w:t>在赛程的安排上必然会加入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可观看度这个因素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即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在安排时会看球队之间的实力相差程度</w:t>
      </w:r>
      <w:r>
        <w:rPr>
          <w:b w:val="0"/>
          <w:bCs w:val="0"/>
          <w:spacing w:val="-32"/>
          <w:w w:val="100"/>
        </w:rPr>
        <w:t>。</w:t>
      </w:r>
      <w:r>
        <w:rPr>
          <w:b w:val="0"/>
          <w:bCs w:val="0"/>
          <w:spacing w:val="0"/>
          <w:w w:val="100"/>
        </w:rPr>
        <w:t>如果球队和于自己实力相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差不多的球队比赛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可看度就会高</w:t>
      </w:r>
      <w:r>
        <w:rPr>
          <w:b w:val="0"/>
          <w:bCs w:val="0"/>
          <w:spacing w:val="-32"/>
          <w:w w:val="100"/>
        </w:rPr>
        <w:t>。</w:t>
      </w:r>
      <w:r>
        <w:rPr>
          <w:b w:val="0"/>
          <w:bCs w:val="0"/>
          <w:spacing w:val="0"/>
          <w:w w:val="100"/>
        </w:rPr>
        <w:t>所以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找比三场的球队可以转化为找实力相差最大的球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队。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因此</w:t>
      </w:r>
      <w:r>
        <w:rPr>
          <w:b w:val="0"/>
          <w:bCs w:val="0"/>
          <w:spacing w:val="-24"/>
          <w:w w:val="100"/>
        </w:rPr>
        <w:t>，</w:t>
      </w:r>
      <w:r>
        <w:rPr>
          <w:b w:val="0"/>
          <w:bCs w:val="0"/>
          <w:spacing w:val="0"/>
          <w:w w:val="100"/>
        </w:rPr>
        <w:t>对于此因素的影响</w:t>
      </w:r>
      <w:r>
        <w:rPr>
          <w:b w:val="0"/>
          <w:bCs w:val="0"/>
          <w:spacing w:val="-24"/>
          <w:w w:val="100"/>
        </w:rPr>
        <w:t>，</w:t>
      </w:r>
      <w:r>
        <w:rPr>
          <w:b w:val="0"/>
          <w:bCs w:val="0"/>
          <w:spacing w:val="0"/>
          <w:w w:val="100"/>
        </w:rPr>
        <w:t>利用贪心算法</w:t>
      </w:r>
      <w:r>
        <w:rPr>
          <w:b w:val="0"/>
          <w:bCs w:val="0"/>
          <w:spacing w:val="-24"/>
          <w:w w:val="100"/>
        </w:rPr>
        <w:t>，</w:t>
      </w:r>
      <w:r>
        <w:rPr>
          <w:b w:val="0"/>
          <w:bCs w:val="0"/>
          <w:spacing w:val="0"/>
          <w:w w:val="100"/>
        </w:rPr>
        <w:t>先用上一赛程的胜率</w:t>
      </w:r>
      <w:r>
        <w:rPr>
          <w:b w:val="0"/>
          <w:bCs w:val="0"/>
          <w:spacing w:val="-24"/>
          <w:w w:val="100"/>
        </w:rPr>
        <w:t>，</w:t>
      </w:r>
      <w:r>
        <w:rPr>
          <w:b w:val="0"/>
          <w:bCs w:val="0"/>
          <w:spacing w:val="0"/>
          <w:w w:val="100"/>
        </w:rPr>
        <w:t>计算出同部不同区的</w:t>
      </w:r>
      <w:r>
        <w:rPr>
          <w:b w:val="0"/>
          <w:bCs w:val="0"/>
          <w:spacing w:val="1"/>
          <w:w w:val="100"/>
        </w:rPr>
        <w:t>十</w:t>
      </w:r>
      <w:r>
        <w:rPr>
          <w:b w:val="0"/>
          <w:bCs w:val="0"/>
          <w:spacing w:val="0"/>
          <w:w w:val="100"/>
        </w:rPr>
        <w:t>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球队与该球队的实力相差程度，公式如下：</w:t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0" w:right="10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position w:val="-5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position w:val="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31"/>
          <w:w w:val="100"/>
          <w:position w:val="-5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</w:rPr>
        <w:t>−</w:t>
      </w:r>
      <w:r>
        <w:rPr>
          <w:rFonts w:ascii="Arial" w:hAnsi="Arial" w:cs="Arial" w:eastAsia="Arial"/>
          <w:b w:val="0"/>
          <w:bCs w:val="0"/>
          <w:i w:val="0"/>
          <w:spacing w:val="-37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position w:val="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362" w:lineRule="auto"/>
        <w:ind w:right="0"/>
        <w:jc w:val="left"/>
      </w:pPr>
      <w:r>
        <w:rPr>
          <w:b w:val="0"/>
          <w:bCs w:val="0"/>
          <w:spacing w:val="0"/>
          <w:w w:val="100"/>
        </w:rPr>
        <w:t>得到数据以后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进行降序排</w:t>
      </w:r>
      <w:r>
        <w:rPr>
          <w:b w:val="0"/>
          <w:bCs w:val="0"/>
          <w:spacing w:val="-47"/>
          <w:w w:val="100"/>
        </w:rPr>
        <w:t>列</w:t>
      </w:r>
      <w:r>
        <w:rPr>
          <w:b w:val="0"/>
          <w:bCs w:val="0"/>
          <w:spacing w:val="0"/>
          <w:w w:val="100"/>
        </w:rPr>
        <w:t>（具体数值见附录四: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同部不同</w:t>
      </w:r>
      <w:r>
        <w:rPr>
          <w:b w:val="0"/>
          <w:bCs w:val="0"/>
          <w:spacing w:val="-2"/>
          <w:w w:val="100"/>
        </w:rPr>
        <w:t>区</w:t>
      </w:r>
      <w:r>
        <w:rPr>
          <w:b w:val="0"/>
          <w:bCs w:val="0"/>
          <w:spacing w:val="0"/>
          <w:w w:val="100"/>
        </w:rPr>
        <w:t>的球队比赛观看度的影响</w:t>
      </w:r>
      <w:r>
        <w:rPr>
          <w:b w:val="0"/>
          <w:bCs w:val="0"/>
          <w:spacing w:val="-105"/>
          <w:w w:val="100"/>
        </w:rPr>
        <w:t>）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最后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取其最前面的四个球队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即实力相差最大的球队</w:t>
      </w:r>
      <w:r>
        <w:rPr>
          <w:b w:val="0"/>
          <w:bCs w:val="0"/>
          <w:spacing w:val="-32"/>
          <w:w w:val="100"/>
        </w:rPr>
        <w:t>。</w:t>
      </w:r>
      <w:r>
        <w:rPr>
          <w:b w:val="0"/>
          <w:bCs w:val="0"/>
          <w:spacing w:val="0"/>
          <w:w w:val="100"/>
        </w:rPr>
        <w:t>这四个球队就是要与自己比三场的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球队。</w:t>
      </w:r>
    </w:p>
    <w:p>
      <w:pPr>
        <w:pStyle w:val="BodyText"/>
        <w:spacing w:before="51"/>
        <w:ind w:right="0"/>
        <w:jc w:val="left"/>
      </w:pPr>
      <w:r>
        <w:rPr>
          <w:b w:val="0"/>
          <w:bCs w:val="0"/>
          <w:spacing w:val="0"/>
          <w:w w:val="100"/>
        </w:rPr>
        <w:t>2、从球队</w:t>
      </w:r>
      <w:r>
        <w:rPr>
          <w:b w:val="0"/>
          <w:bCs w:val="0"/>
          <w:spacing w:val="-2"/>
          <w:w w:val="100"/>
        </w:rPr>
        <w:t>自</w:t>
      </w:r>
      <w:r>
        <w:rPr>
          <w:b w:val="0"/>
          <w:bCs w:val="0"/>
          <w:spacing w:val="0"/>
          <w:w w:val="100"/>
        </w:rPr>
        <w:t>身出发。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62" w:lineRule="auto"/>
        <w:ind w:right="0"/>
        <w:jc w:val="left"/>
      </w:pPr>
      <w:r>
        <w:rPr>
          <w:b w:val="0"/>
          <w:bCs w:val="0"/>
          <w:spacing w:val="0"/>
          <w:w w:val="100"/>
        </w:rPr>
        <w:t>NBA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3"/>
          <w:w w:val="100"/>
        </w:rPr>
        <w:t>比</w:t>
      </w:r>
      <w:r>
        <w:rPr>
          <w:b w:val="0"/>
          <w:bCs w:val="0"/>
          <w:spacing w:val="2"/>
          <w:w w:val="100"/>
        </w:rPr>
        <w:t>赛</w:t>
      </w:r>
      <w:r>
        <w:rPr>
          <w:b w:val="0"/>
          <w:bCs w:val="0"/>
          <w:spacing w:val="2"/>
          <w:w w:val="100"/>
        </w:rPr>
        <w:t>是</w:t>
      </w:r>
      <w:r>
        <w:rPr>
          <w:b w:val="0"/>
          <w:bCs w:val="0"/>
          <w:spacing w:val="3"/>
          <w:w w:val="100"/>
        </w:rPr>
        <w:t>一个</w:t>
      </w:r>
      <w:r>
        <w:rPr>
          <w:b w:val="0"/>
          <w:bCs w:val="0"/>
          <w:spacing w:val="2"/>
          <w:w w:val="100"/>
        </w:rPr>
        <w:t>竞</w:t>
      </w:r>
      <w:r>
        <w:rPr>
          <w:b w:val="0"/>
          <w:bCs w:val="0"/>
          <w:spacing w:val="3"/>
          <w:w w:val="100"/>
        </w:rPr>
        <w:t>技</w:t>
      </w:r>
      <w:r>
        <w:rPr>
          <w:b w:val="0"/>
          <w:bCs w:val="0"/>
          <w:spacing w:val="2"/>
          <w:w w:val="100"/>
        </w:rPr>
        <w:t>性</w:t>
      </w:r>
      <w:r>
        <w:rPr>
          <w:b w:val="0"/>
          <w:bCs w:val="0"/>
          <w:spacing w:val="3"/>
          <w:w w:val="100"/>
        </w:rPr>
        <w:t>很强</w:t>
      </w:r>
      <w:r>
        <w:rPr>
          <w:b w:val="0"/>
          <w:bCs w:val="0"/>
          <w:spacing w:val="2"/>
          <w:w w:val="100"/>
        </w:rPr>
        <w:t>的</w:t>
      </w:r>
      <w:r>
        <w:rPr>
          <w:b w:val="0"/>
          <w:bCs w:val="0"/>
          <w:spacing w:val="3"/>
          <w:w w:val="100"/>
        </w:rPr>
        <w:t>的</w:t>
      </w:r>
      <w:r>
        <w:rPr>
          <w:b w:val="0"/>
          <w:bCs w:val="0"/>
          <w:spacing w:val="2"/>
          <w:w w:val="100"/>
        </w:rPr>
        <w:t>赛</w:t>
      </w:r>
      <w:r>
        <w:rPr>
          <w:b w:val="0"/>
          <w:bCs w:val="0"/>
          <w:spacing w:val="3"/>
          <w:w w:val="100"/>
        </w:rPr>
        <w:t>事。</w:t>
      </w:r>
      <w:r>
        <w:rPr>
          <w:b w:val="0"/>
          <w:bCs w:val="0"/>
          <w:spacing w:val="2"/>
          <w:w w:val="100"/>
        </w:rPr>
        <w:t>常</w:t>
      </w:r>
      <w:r>
        <w:rPr>
          <w:b w:val="0"/>
          <w:bCs w:val="0"/>
          <w:spacing w:val="3"/>
          <w:w w:val="100"/>
        </w:rPr>
        <w:t>规</w:t>
      </w:r>
      <w:r>
        <w:rPr>
          <w:b w:val="0"/>
          <w:bCs w:val="0"/>
          <w:spacing w:val="2"/>
          <w:w w:val="100"/>
        </w:rPr>
        <w:t>赛</w:t>
      </w:r>
      <w:r>
        <w:rPr>
          <w:b w:val="0"/>
          <w:bCs w:val="0"/>
          <w:spacing w:val="3"/>
          <w:w w:val="100"/>
        </w:rPr>
        <w:t>的排</w:t>
      </w:r>
      <w:r>
        <w:rPr>
          <w:b w:val="0"/>
          <w:bCs w:val="0"/>
          <w:spacing w:val="2"/>
          <w:w w:val="100"/>
        </w:rPr>
        <w:t>名</w:t>
      </w:r>
      <w:r>
        <w:rPr>
          <w:b w:val="0"/>
          <w:bCs w:val="0"/>
          <w:spacing w:val="3"/>
          <w:w w:val="100"/>
        </w:rPr>
        <w:t>对</w:t>
      </w:r>
      <w:r>
        <w:rPr>
          <w:b w:val="0"/>
          <w:bCs w:val="0"/>
          <w:spacing w:val="2"/>
          <w:w w:val="100"/>
        </w:rPr>
        <w:t>之</w:t>
      </w:r>
      <w:r>
        <w:rPr>
          <w:b w:val="0"/>
          <w:bCs w:val="0"/>
          <w:spacing w:val="3"/>
          <w:w w:val="100"/>
        </w:rPr>
        <w:t>后的</w:t>
      </w:r>
      <w:r>
        <w:rPr>
          <w:b w:val="0"/>
          <w:bCs w:val="0"/>
          <w:spacing w:val="2"/>
          <w:w w:val="100"/>
        </w:rPr>
        <w:t>季</w:t>
      </w:r>
      <w:r>
        <w:rPr>
          <w:b w:val="0"/>
          <w:bCs w:val="0"/>
          <w:spacing w:val="3"/>
          <w:w w:val="100"/>
        </w:rPr>
        <w:t>后</w:t>
      </w:r>
      <w:r>
        <w:rPr>
          <w:b w:val="0"/>
          <w:bCs w:val="0"/>
          <w:spacing w:val="2"/>
          <w:w w:val="100"/>
        </w:rPr>
        <w:t>赛</w:t>
      </w:r>
      <w:r>
        <w:rPr>
          <w:b w:val="0"/>
          <w:bCs w:val="0"/>
          <w:spacing w:val="3"/>
          <w:w w:val="100"/>
        </w:rPr>
        <w:t>等比</w:t>
      </w:r>
      <w:r>
        <w:rPr>
          <w:b w:val="0"/>
          <w:bCs w:val="0"/>
          <w:spacing w:val="2"/>
          <w:w w:val="100"/>
        </w:rPr>
        <w:t>赛</w:t>
      </w:r>
      <w:r>
        <w:rPr>
          <w:b w:val="0"/>
          <w:bCs w:val="0"/>
          <w:spacing w:val="3"/>
          <w:w w:val="100"/>
        </w:rPr>
        <w:t>都</w:t>
      </w:r>
      <w:r>
        <w:rPr>
          <w:b w:val="0"/>
          <w:bCs w:val="0"/>
          <w:spacing w:val="2"/>
          <w:w w:val="100"/>
        </w:rPr>
        <w:t>有</w:t>
      </w:r>
      <w:r>
        <w:rPr>
          <w:b w:val="0"/>
          <w:bCs w:val="0"/>
          <w:spacing w:val="3"/>
          <w:w w:val="100"/>
        </w:rPr>
        <w:t>很大的影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响。因此，如果球队多和比自己实力差的球队比赛，对于球队来说就会很有利。也就是说，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在考虑球队自身因素时，选择比三场的球队就是选择比自己实力弱的球队。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同样利用贪心算法的思想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先用前两问中算强弱影响方法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算出每支球队同部不同区的十支</w:t>
      </w:r>
    </w:p>
    <w:p>
      <w:pPr>
        <w:spacing w:after="0" w:line="362" w:lineRule="auto"/>
        <w:jc w:val="left"/>
        <w:sectPr>
          <w:pgSz w:w="11905" w:h="16840"/>
          <w:pgMar w:header="0" w:footer="982" w:top="1460" w:bottom="1180" w:left="1680" w:right="1580"/>
        </w:sectPr>
      </w:pPr>
    </w:p>
    <w:p>
      <w:pPr>
        <w:pStyle w:val="BodyText"/>
        <w:spacing w:before="51"/>
        <w:ind w:right="0"/>
        <w:jc w:val="left"/>
      </w:pPr>
      <w:r>
        <w:rPr>
          <w:b w:val="0"/>
          <w:bCs w:val="0"/>
          <w:spacing w:val="0"/>
          <w:w w:val="100"/>
        </w:rPr>
        <w:t>球队比赛的胜率，公式如下：</w:t>
      </w:r>
    </w:p>
    <w:p>
      <w:pPr>
        <w:spacing w:line="180" w:lineRule="exact" w:before="3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9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95"/>
          <w:position w:val="-5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95"/>
          <w:position w:val="0"/>
          <w:sz w:val="24"/>
          <w:szCs w:val="24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3815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91.47998pt;margin-top:17.323425pt;width:33.9pt;height:.1pt;mso-position-horizontal-relative:page;mso-position-vertical-relative:paragraph;z-index:-17629" coordorigin="5830,346" coordsize="678,2">
            <v:shape style="position:absolute;left:5830;top:346;width:678;height:2" coordorigin="5830,346" coordsize="678,0" path="m5830,346l6508,346e" filled="f" stroked="t" strokeweight=".593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before="54"/>
        <w:ind w:left="0" w:right="3814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position w:val="-5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  <w:sz w:val="24"/>
          <w:szCs w:val="24"/>
        </w:rPr>
        <w:t>+</w:t>
      </w:r>
      <w:r>
        <w:rPr>
          <w:rFonts w:ascii="Arial" w:hAnsi="Arial" w:cs="Arial" w:eastAsia="Arial"/>
          <w:b w:val="0"/>
          <w:bCs w:val="0"/>
          <w:i w:val="0"/>
          <w:spacing w:val="-3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position w:val="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4"/>
          <w:szCs w:val="1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5" w:h="16840"/>
          <w:pgMar w:top="1520" w:bottom="1180" w:left="1680" w:right="1580"/>
          <w:cols w:num="3" w:equalWidth="0">
            <w:col w:w="2851" w:space="746"/>
            <w:col w:w="495" w:space="40"/>
            <w:col w:w="4513"/>
          </w:cols>
        </w:sectPr>
      </w:pP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362" w:lineRule="auto"/>
        <w:ind w:right="0"/>
        <w:jc w:val="left"/>
      </w:pPr>
      <w:r>
        <w:rPr>
          <w:b w:val="0"/>
          <w:bCs w:val="0"/>
          <w:spacing w:val="3"/>
          <w:w w:val="100"/>
        </w:rPr>
        <w:t>得到</w:t>
      </w:r>
      <w:r>
        <w:rPr>
          <w:b w:val="0"/>
          <w:bCs w:val="0"/>
          <w:spacing w:val="2"/>
          <w:w w:val="100"/>
        </w:rPr>
        <w:t>数</w:t>
      </w:r>
      <w:r>
        <w:rPr>
          <w:b w:val="0"/>
          <w:bCs w:val="0"/>
          <w:spacing w:val="3"/>
          <w:w w:val="100"/>
        </w:rPr>
        <w:t>据</w:t>
      </w:r>
      <w:r>
        <w:rPr>
          <w:b w:val="0"/>
          <w:bCs w:val="0"/>
          <w:spacing w:val="2"/>
          <w:w w:val="100"/>
        </w:rPr>
        <w:t>以</w:t>
      </w:r>
      <w:r>
        <w:rPr>
          <w:b w:val="0"/>
          <w:bCs w:val="0"/>
          <w:spacing w:val="3"/>
          <w:w w:val="100"/>
        </w:rPr>
        <w:t>后，</w:t>
      </w:r>
      <w:r>
        <w:rPr>
          <w:b w:val="0"/>
          <w:bCs w:val="0"/>
          <w:spacing w:val="2"/>
          <w:w w:val="100"/>
        </w:rPr>
        <w:t>进</w:t>
      </w:r>
      <w:r>
        <w:rPr>
          <w:b w:val="0"/>
          <w:bCs w:val="0"/>
          <w:spacing w:val="3"/>
          <w:w w:val="100"/>
        </w:rPr>
        <w:t>行</w:t>
      </w:r>
      <w:r>
        <w:rPr>
          <w:b w:val="0"/>
          <w:bCs w:val="0"/>
          <w:spacing w:val="2"/>
          <w:w w:val="100"/>
        </w:rPr>
        <w:t>降</w:t>
      </w:r>
      <w:r>
        <w:rPr>
          <w:b w:val="0"/>
          <w:bCs w:val="0"/>
          <w:spacing w:val="3"/>
          <w:w w:val="100"/>
        </w:rPr>
        <w:t>序排</w:t>
      </w:r>
      <w:r>
        <w:rPr>
          <w:b w:val="0"/>
          <w:bCs w:val="0"/>
          <w:spacing w:val="2"/>
          <w:w w:val="100"/>
        </w:rPr>
        <w:t>列</w:t>
      </w:r>
      <w:r>
        <w:rPr>
          <w:b w:val="0"/>
          <w:bCs w:val="0"/>
          <w:spacing w:val="3"/>
          <w:w w:val="100"/>
        </w:rPr>
        <w:t>（</w:t>
      </w:r>
      <w:r>
        <w:rPr>
          <w:b w:val="0"/>
          <w:bCs w:val="0"/>
          <w:spacing w:val="2"/>
          <w:w w:val="100"/>
        </w:rPr>
        <w:t>具</w:t>
      </w:r>
      <w:r>
        <w:rPr>
          <w:b w:val="0"/>
          <w:bCs w:val="0"/>
          <w:spacing w:val="3"/>
          <w:w w:val="100"/>
        </w:rPr>
        <w:t>体数</w:t>
      </w:r>
      <w:r>
        <w:rPr>
          <w:b w:val="0"/>
          <w:bCs w:val="0"/>
          <w:spacing w:val="2"/>
          <w:w w:val="100"/>
        </w:rPr>
        <w:t>值</w:t>
      </w:r>
      <w:r>
        <w:rPr>
          <w:b w:val="0"/>
          <w:bCs w:val="0"/>
          <w:spacing w:val="3"/>
          <w:w w:val="100"/>
        </w:rPr>
        <w:t>见</w:t>
      </w:r>
      <w:r>
        <w:rPr>
          <w:b w:val="0"/>
          <w:bCs w:val="0"/>
          <w:spacing w:val="2"/>
          <w:w w:val="100"/>
        </w:rPr>
        <w:t>附</w:t>
      </w:r>
      <w:r>
        <w:rPr>
          <w:b w:val="0"/>
          <w:bCs w:val="0"/>
          <w:spacing w:val="3"/>
          <w:w w:val="100"/>
        </w:rPr>
        <w:t>录五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3"/>
          <w:w w:val="100"/>
        </w:rPr>
        <w:t>同</w:t>
      </w:r>
      <w:r>
        <w:rPr>
          <w:b w:val="0"/>
          <w:bCs w:val="0"/>
          <w:spacing w:val="2"/>
          <w:w w:val="100"/>
        </w:rPr>
        <w:t>部</w:t>
      </w:r>
      <w:r>
        <w:rPr>
          <w:b w:val="0"/>
          <w:bCs w:val="0"/>
          <w:spacing w:val="3"/>
          <w:w w:val="100"/>
        </w:rPr>
        <w:t>不同</w:t>
      </w:r>
      <w:r>
        <w:rPr>
          <w:b w:val="0"/>
          <w:bCs w:val="0"/>
          <w:spacing w:val="2"/>
          <w:w w:val="100"/>
        </w:rPr>
        <w:t>区</w:t>
      </w:r>
      <w:r>
        <w:rPr>
          <w:b w:val="0"/>
          <w:bCs w:val="0"/>
          <w:spacing w:val="3"/>
          <w:w w:val="100"/>
        </w:rPr>
        <w:t>的</w:t>
      </w:r>
      <w:r>
        <w:rPr>
          <w:b w:val="0"/>
          <w:bCs w:val="0"/>
          <w:spacing w:val="2"/>
          <w:w w:val="100"/>
        </w:rPr>
        <w:t>球</w:t>
      </w:r>
      <w:r>
        <w:rPr>
          <w:b w:val="0"/>
          <w:bCs w:val="0"/>
          <w:spacing w:val="3"/>
          <w:w w:val="100"/>
        </w:rPr>
        <w:t>队比</w:t>
      </w:r>
      <w:r>
        <w:rPr>
          <w:b w:val="0"/>
          <w:bCs w:val="0"/>
          <w:spacing w:val="2"/>
          <w:w w:val="100"/>
        </w:rPr>
        <w:t>赛</w:t>
      </w:r>
      <w:r>
        <w:rPr>
          <w:b w:val="0"/>
          <w:bCs w:val="0"/>
          <w:spacing w:val="3"/>
          <w:w w:val="100"/>
        </w:rPr>
        <w:t>球</w:t>
      </w:r>
      <w:r>
        <w:rPr>
          <w:b w:val="0"/>
          <w:bCs w:val="0"/>
          <w:spacing w:val="2"/>
          <w:w w:val="100"/>
        </w:rPr>
        <w:t>队</w:t>
      </w:r>
      <w:r>
        <w:rPr>
          <w:b w:val="0"/>
          <w:bCs w:val="0"/>
          <w:spacing w:val="3"/>
          <w:w w:val="100"/>
        </w:rPr>
        <w:t>自身</w:t>
      </w:r>
      <w:r>
        <w:rPr>
          <w:b w:val="0"/>
          <w:bCs w:val="0"/>
          <w:spacing w:val="2"/>
          <w:w w:val="100"/>
        </w:rPr>
        <w:t>的</w:t>
      </w:r>
      <w:r>
        <w:rPr>
          <w:b w:val="0"/>
          <w:bCs w:val="0"/>
          <w:spacing w:val="0"/>
          <w:w w:val="100"/>
        </w:rPr>
        <w:t>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响</w:t>
      </w:r>
      <w:r>
        <w:rPr>
          <w:b w:val="0"/>
          <w:bCs w:val="0"/>
          <w:spacing w:val="-105"/>
          <w:w w:val="100"/>
        </w:rPr>
        <w:t>）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最后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取其最前面的四个球队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即与其对战获胜机率最大的球队</w:t>
      </w:r>
      <w:r>
        <w:rPr>
          <w:b w:val="0"/>
          <w:bCs w:val="0"/>
          <w:spacing w:val="-32"/>
          <w:w w:val="100"/>
        </w:rPr>
        <w:t>。</w:t>
      </w:r>
      <w:r>
        <w:rPr>
          <w:b w:val="0"/>
          <w:bCs w:val="0"/>
          <w:spacing w:val="0"/>
          <w:w w:val="100"/>
        </w:rPr>
        <w:t>这四个球队就是要与自己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比三场的球队。</w:t>
      </w:r>
    </w:p>
    <w:p>
      <w:pPr>
        <w:spacing w:after="0" w:line="362" w:lineRule="auto"/>
        <w:jc w:val="left"/>
        <w:sectPr>
          <w:type w:val="continuous"/>
          <w:pgSz w:w="11905" w:h="16840"/>
          <w:pgMar w:top="1520" w:bottom="1180" w:left="1680" w:right="1580"/>
        </w:sectPr>
      </w:pPr>
    </w:p>
    <w:p>
      <w:pPr>
        <w:pStyle w:val="BodyText"/>
        <w:spacing w:line="362" w:lineRule="auto" w:before="8"/>
        <w:ind w:right="0"/>
        <w:jc w:val="left"/>
      </w:pPr>
      <w:r>
        <w:rPr>
          <w:b w:val="0"/>
          <w:bCs w:val="0"/>
          <w:spacing w:val="0"/>
          <w:w w:val="100"/>
        </w:rPr>
        <w:t>3、其他因</w:t>
      </w:r>
      <w:r>
        <w:rPr>
          <w:b w:val="0"/>
          <w:bCs w:val="0"/>
          <w:spacing w:val="-2"/>
          <w:w w:val="100"/>
        </w:rPr>
        <w:t>素</w:t>
      </w:r>
      <w:r>
        <w:rPr>
          <w:b w:val="0"/>
          <w:bCs w:val="0"/>
          <w:spacing w:val="0"/>
          <w:w w:val="100"/>
        </w:rPr>
        <w:t>的影响。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除了上述的两个因素以外</w:t>
      </w:r>
      <w:r>
        <w:rPr>
          <w:b w:val="0"/>
          <w:bCs w:val="0"/>
          <w:spacing w:val="-24"/>
          <w:w w:val="100"/>
        </w:rPr>
        <w:t>，</w:t>
      </w:r>
      <w:r>
        <w:rPr>
          <w:b w:val="0"/>
          <w:bCs w:val="0"/>
          <w:spacing w:val="0"/>
          <w:w w:val="100"/>
        </w:rPr>
        <w:t>还有很多因素会影响此选择</w:t>
      </w:r>
      <w:r>
        <w:rPr>
          <w:b w:val="0"/>
          <w:bCs w:val="0"/>
          <w:spacing w:val="-24"/>
          <w:w w:val="100"/>
        </w:rPr>
        <w:t>。</w:t>
      </w:r>
      <w:r>
        <w:rPr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-24"/>
          <w:w w:val="100"/>
        </w:rPr>
        <w:t>：</w:t>
      </w:r>
      <w:r>
        <w:rPr>
          <w:b w:val="0"/>
          <w:bCs w:val="0"/>
          <w:spacing w:val="0"/>
          <w:w w:val="100"/>
        </w:rPr>
        <w:t>球队之间历史赛季的情况</w:t>
      </w:r>
      <w:r>
        <w:rPr>
          <w:b w:val="0"/>
          <w:bCs w:val="0"/>
          <w:spacing w:val="-23"/>
          <w:w w:val="100"/>
        </w:rPr>
        <w:t>、</w:t>
      </w:r>
      <w:r>
        <w:rPr>
          <w:b w:val="0"/>
          <w:bCs w:val="0"/>
          <w:spacing w:val="0"/>
          <w:w w:val="100"/>
        </w:rPr>
        <w:t>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队中球员的变动等等</w:t>
      </w:r>
      <w:r>
        <w:rPr>
          <w:b w:val="0"/>
          <w:bCs w:val="0"/>
          <w:spacing w:val="-32"/>
          <w:w w:val="100"/>
        </w:rPr>
        <w:t>。</w:t>
      </w:r>
      <w:r>
        <w:rPr>
          <w:b w:val="0"/>
          <w:bCs w:val="0"/>
          <w:spacing w:val="0"/>
          <w:w w:val="100"/>
        </w:rPr>
        <w:t>但因为历史数据的获取有限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不能很好的对其进行量化处理</w:t>
      </w:r>
      <w:r>
        <w:rPr>
          <w:b w:val="0"/>
          <w:bCs w:val="0"/>
          <w:spacing w:val="-32"/>
          <w:w w:val="100"/>
        </w:rPr>
        <w:t>，</w:t>
      </w:r>
      <w:r>
        <w:rPr>
          <w:b w:val="0"/>
          <w:bCs w:val="0"/>
          <w:spacing w:val="0"/>
          <w:w w:val="100"/>
        </w:rPr>
        <w:t>且影响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的程度较低，所以在此可以忽略不计。</w:t>
      </w:r>
    </w:p>
    <w:p>
      <w:pPr>
        <w:pStyle w:val="BodyText"/>
        <w:spacing w:before="51"/>
        <w:ind w:right="0"/>
        <w:jc w:val="left"/>
      </w:pPr>
      <w:r>
        <w:rPr>
          <w:b w:val="0"/>
          <w:bCs w:val="0"/>
          <w:spacing w:val="0"/>
          <w:w w:val="100"/>
        </w:rPr>
        <w:t>5.4.2</w:t>
      </w:r>
      <w:r>
        <w:rPr>
          <w:b w:val="0"/>
          <w:bCs w:val="0"/>
          <w:spacing w:val="-52"/>
          <w:w w:val="100"/>
        </w:rPr>
        <w:t> </w:t>
      </w:r>
      <w:r>
        <w:rPr>
          <w:b w:val="0"/>
          <w:bCs w:val="0"/>
          <w:spacing w:val="0"/>
          <w:w w:val="100"/>
        </w:rPr>
        <w:t>模型</w:t>
      </w:r>
      <w:r>
        <w:rPr>
          <w:b w:val="0"/>
          <w:bCs w:val="0"/>
          <w:spacing w:val="-2"/>
          <w:w w:val="100"/>
        </w:rPr>
        <w:t>评</w:t>
      </w:r>
      <w:r>
        <w:rPr>
          <w:b w:val="0"/>
          <w:bCs w:val="0"/>
          <w:spacing w:val="0"/>
          <w:w w:val="100"/>
        </w:rPr>
        <w:t>价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62" w:lineRule="auto"/>
        <w:ind w:right="0" w:firstLine="420"/>
        <w:jc w:val="left"/>
      </w:pPr>
      <w:r>
        <w:rPr>
          <w:b w:val="0"/>
          <w:bCs w:val="0"/>
          <w:spacing w:val="0"/>
          <w:w w:val="100"/>
        </w:rPr>
        <w:t>通过如上分析所得到的结果，对比</w:t>
      </w:r>
      <w:r>
        <w:rPr>
          <w:b w:val="0"/>
          <w:bCs w:val="0"/>
          <w:spacing w:val="-50"/>
          <w:w w:val="100"/>
        </w:rPr>
        <w:t> </w:t>
      </w:r>
      <w:r>
        <w:rPr>
          <w:b w:val="0"/>
          <w:bCs w:val="0"/>
          <w:spacing w:val="0"/>
          <w:w w:val="100"/>
        </w:rPr>
        <w:t>2008——2009</w:t>
      </w:r>
      <w:r>
        <w:rPr>
          <w:b w:val="0"/>
          <w:bCs w:val="0"/>
          <w:spacing w:val="-51"/>
          <w:w w:val="100"/>
        </w:rPr>
        <w:t> </w:t>
      </w:r>
      <w:r>
        <w:rPr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-50"/>
          <w:w w:val="100"/>
        </w:rPr>
        <w:t> </w:t>
      </w:r>
      <w:r>
        <w:rPr>
          <w:b w:val="0"/>
          <w:bCs w:val="0"/>
          <w:spacing w:val="0"/>
          <w:w w:val="100"/>
        </w:rPr>
        <w:t>NBA</w:t>
      </w:r>
      <w:r>
        <w:rPr>
          <w:b w:val="0"/>
          <w:bCs w:val="0"/>
          <w:spacing w:val="-50"/>
          <w:w w:val="100"/>
        </w:rPr>
        <w:t> </w:t>
      </w:r>
      <w:r>
        <w:rPr>
          <w:b w:val="0"/>
          <w:bCs w:val="0"/>
          <w:spacing w:val="0"/>
          <w:w w:val="100"/>
        </w:rPr>
        <w:t>赛</w:t>
      </w:r>
      <w:r>
        <w:rPr>
          <w:b w:val="0"/>
          <w:bCs w:val="0"/>
          <w:spacing w:val="-2"/>
          <w:w w:val="100"/>
        </w:rPr>
        <w:t>程</w:t>
      </w:r>
      <w:r>
        <w:rPr>
          <w:b w:val="0"/>
          <w:bCs w:val="0"/>
          <w:spacing w:val="0"/>
          <w:w w:val="100"/>
        </w:rPr>
        <w:t>中比赛三场的球队具体数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值见表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6：</w:t>
      </w:r>
    </w:p>
    <w:p>
      <w:pPr>
        <w:spacing w:line="20" w:lineRule="exact" w:before="1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72" w:hRule="exact"/>
        </w:trPr>
        <w:tc>
          <w:tcPr>
            <w:tcW w:w="829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941" w:right="394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东部</w:t>
            </w:r>
          </w:p>
        </w:tc>
      </w:tr>
      <w:tr>
        <w:trPr>
          <w:trHeight w:val="271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球队</w:t>
            </w:r>
          </w:p>
        </w:tc>
        <w:tc>
          <w:tcPr>
            <w:tcW w:w="66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75" w:right="2675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比赛三场的球队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770" w:right="770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3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4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</w:tr>
      <w:tr>
        <w:trPr>
          <w:trHeight w:val="271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left="770" w:right="770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3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4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3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43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</w:tr>
      <w:tr>
        <w:trPr>
          <w:trHeight w:val="271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球队</w:t>
            </w:r>
          </w:p>
        </w:tc>
        <w:tc>
          <w:tcPr>
            <w:tcW w:w="66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75" w:right="2675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比赛三场的球队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451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3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</w:tr>
      <w:tr>
        <w:trPr>
          <w:trHeight w:val="271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right="0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right="0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43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3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</w:tr>
      <w:tr>
        <w:trPr>
          <w:trHeight w:val="271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球队</w:t>
            </w:r>
          </w:p>
        </w:tc>
        <w:tc>
          <w:tcPr>
            <w:tcW w:w="66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75" w:right="2675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比赛三场的球队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exact"/>
              <w:ind w:right="1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</w:tr>
      <w:tr>
        <w:trPr>
          <w:trHeight w:val="271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44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43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70" w:right="770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44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</w:tr>
      <w:tr>
        <w:trPr>
          <w:trHeight w:val="271" w:hRule="exact"/>
        </w:trPr>
        <w:tc>
          <w:tcPr>
            <w:tcW w:w="829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941" w:right="394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西部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球队</w:t>
            </w:r>
          </w:p>
        </w:tc>
        <w:tc>
          <w:tcPr>
            <w:tcW w:w="66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75" w:right="2675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比赛三场的球队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黄蜂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3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</w:tr>
      <w:tr>
        <w:trPr>
          <w:trHeight w:val="271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马刺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火箭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3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小牛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3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43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</w:tr>
      <w:tr>
        <w:trPr>
          <w:trHeight w:val="271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灰熊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3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球队</w:t>
            </w:r>
          </w:p>
        </w:tc>
        <w:tc>
          <w:tcPr>
            <w:tcW w:w="66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75" w:right="2675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比赛三场的球队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马刺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黄蜂</w:t>
            </w:r>
          </w:p>
        </w:tc>
      </w:tr>
      <w:tr>
        <w:trPr>
          <w:trHeight w:val="271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马刺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灰熊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小牛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火箭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黄蜂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灰熊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</w:tr>
      <w:tr>
        <w:trPr>
          <w:trHeight w:val="271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小牛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火箭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球队</w:t>
            </w:r>
          </w:p>
        </w:tc>
        <w:tc>
          <w:tcPr>
            <w:tcW w:w="66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75" w:right="2675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比赛三场的球队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马刺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小牛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43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</w:tr>
      <w:tr>
        <w:trPr>
          <w:trHeight w:val="271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火箭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黄蜂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小牛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灰熊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3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快拖着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06" w:right="507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马刺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火箭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3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43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</w:tr>
      <w:tr>
        <w:trPr>
          <w:trHeight w:val="272" w:hRule="exact"/>
        </w:trPr>
        <w:tc>
          <w:tcPr>
            <w:tcW w:w="1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521" w:right="522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  <w:tc>
          <w:tcPr>
            <w:tcW w:w="1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702" w:right="703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黄蜂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灰熊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604" w:right="604"/>
              <w:jc w:val="center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43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</w:tr>
    </w:tbl>
    <w:p>
      <w:pPr>
        <w:pStyle w:val="Heading2"/>
        <w:spacing w:line="292" w:lineRule="exact"/>
        <w:ind w:left="2" w:right="0"/>
        <w:jc w:val="center"/>
      </w:pPr>
      <w:r>
        <w:rPr>
          <w:rFonts w:ascii="SimSun" w:hAnsi="SimSun" w:cs="SimSun" w:eastAsia="SimSun"/>
          <w:b w:val="0"/>
          <w:bCs w:val="0"/>
          <w:spacing w:val="0"/>
          <w:w w:val="100"/>
        </w:rPr>
        <w:t>表</w:t>
      </w:r>
      <w:r>
        <w:rPr>
          <w:rFonts w:ascii="SimSun" w:hAnsi="SimSun" w:cs="SimSun" w:eastAsia="SimSun"/>
          <w:b w:val="0"/>
          <w:bCs w:val="0"/>
          <w:spacing w:val="-60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</w:p>
    <w:p>
      <w:pPr>
        <w:spacing w:after="0" w:line="292" w:lineRule="exact"/>
        <w:jc w:val="center"/>
        <w:sectPr>
          <w:pgSz w:w="11905" w:h="16840"/>
          <w:pgMar w:header="0" w:footer="982" w:top="1460" w:bottom="1180" w:left="1680" w:right="1680"/>
        </w:sectPr>
      </w:pPr>
    </w:p>
    <w:p>
      <w:pPr>
        <w:pStyle w:val="BodyText"/>
        <w:spacing w:line="362" w:lineRule="auto" w:before="8"/>
        <w:ind w:right="218" w:firstLine="436"/>
        <w:jc w:val="both"/>
      </w:pPr>
      <w:r>
        <w:rPr>
          <w:b w:val="0"/>
          <w:bCs w:val="0"/>
          <w:spacing w:val="2"/>
          <w:w w:val="100"/>
        </w:rPr>
        <w:t>可以发现</w:t>
      </w:r>
      <w:r>
        <w:rPr>
          <w:b w:val="0"/>
          <w:bCs w:val="0"/>
          <w:spacing w:val="3"/>
          <w:w w:val="100"/>
        </w:rPr>
        <w:t>，</w:t>
      </w:r>
      <w:r>
        <w:rPr>
          <w:b w:val="0"/>
          <w:bCs w:val="0"/>
          <w:spacing w:val="2"/>
          <w:w w:val="100"/>
        </w:rPr>
        <w:t>本赛季赛</w:t>
      </w:r>
      <w:r>
        <w:rPr>
          <w:b w:val="0"/>
          <w:bCs w:val="0"/>
          <w:spacing w:val="3"/>
          <w:w w:val="100"/>
        </w:rPr>
        <w:t>程</w:t>
      </w:r>
      <w:r>
        <w:rPr>
          <w:b w:val="0"/>
          <w:bCs w:val="0"/>
          <w:spacing w:val="2"/>
          <w:w w:val="100"/>
        </w:rPr>
        <w:t>的安排不</w:t>
      </w:r>
      <w:r>
        <w:rPr>
          <w:b w:val="0"/>
          <w:bCs w:val="0"/>
          <w:spacing w:val="3"/>
          <w:w w:val="100"/>
        </w:rPr>
        <w:t>是</w:t>
      </w:r>
      <w:r>
        <w:rPr>
          <w:b w:val="0"/>
          <w:bCs w:val="0"/>
          <w:spacing w:val="2"/>
          <w:w w:val="100"/>
        </w:rPr>
        <w:t>考虑单一</w:t>
      </w:r>
      <w:r>
        <w:rPr>
          <w:b w:val="0"/>
          <w:bCs w:val="0"/>
          <w:spacing w:val="3"/>
          <w:w w:val="100"/>
        </w:rPr>
        <w:t>因</w:t>
      </w:r>
      <w:r>
        <w:rPr>
          <w:b w:val="0"/>
          <w:bCs w:val="0"/>
          <w:spacing w:val="2"/>
          <w:w w:val="100"/>
        </w:rPr>
        <w:t>素后得出</w:t>
      </w:r>
      <w:r>
        <w:rPr>
          <w:b w:val="0"/>
          <w:bCs w:val="0"/>
          <w:spacing w:val="3"/>
          <w:w w:val="100"/>
        </w:rPr>
        <w:t>的</w:t>
      </w:r>
      <w:r>
        <w:rPr>
          <w:b w:val="0"/>
          <w:bCs w:val="0"/>
          <w:spacing w:val="2"/>
          <w:w w:val="100"/>
        </w:rPr>
        <w:t>结果。它</w:t>
      </w:r>
      <w:r>
        <w:rPr>
          <w:b w:val="0"/>
          <w:bCs w:val="0"/>
          <w:spacing w:val="3"/>
          <w:w w:val="100"/>
        </w:rPr>
        <w:t>是</w:t>
      </w:r>
      <w:r>
        <w:rPr>
          <w:b w:val="0"/>
          <w:bCs w:val="0"/>
          <w:spacing w:val="2"/>
          <w:w w:val="100"/>
        </w:rPr>
        <w:t>在综合</w:t>
      </w:r>
      <w:r>
        <w:rPr>
          <w:b w:val="0"/>
          <w:bCs w:val="0"/>
          <w:spacing w:val="3"/>
          <w:w w:val="100"/>
        </w:rPr>
        <w:t>了</w:t>
      </w:r>
      <w:r>
        <w:rPr>
          <w:b w:val="0"/>
          <w:bCs w:val="0"/>
          <w:spacing w:val="4"/>
          <w:w w:val="100"/>
        </w:rPr>
        <w:t>许</w:t>
      </w:r>
      <w:r>
        <w:rPr>
          <w:b w:val="0"/>
          <w:bCs w:val="0"/>
          <w:spacing w:val="3"/>
          <w:w w:val="100"/>
        </w:rPr>
        <w:t>多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观与客观因素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充分考虑对各队的利弊影响和各因素之间的相互影响后</w:t>
      </w:r>
      <w:r>
        <w:rPr>
          <w:b w:val="0"/>
          <w:bCs w:val="0"/>
          <w:spacing w:val="-47"/>
          <w:w w:val="100"/>
        </w:rPr>
        <w:t>，</w:t>
      </w:r>
      <w:r>
        <w:rPr>
          <w:b w:val="0"/>
          <w:bCs w:val="0"/>
          <w:spacing w:val="0"/>
          <w:w w:val="100"/>
        </w:rPr>
        <w:t>建立数学模型所得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到的结果。</w:t>
      </w:r>
    </w:p>
    <w:p>
      <w:pPr>
        <w:pStyle w:val="BodyText"/>
        <w:spacing w:line="362" w:lineRule="auto" w:before="51"/>
        <w:ind w:right="219" w:firstLine="436"/>
        <w:jc w:val="both"/>
      </w:pPr>
      <w:r>
        <w:rPr>
          <w:b w:val="0"/>
          <w:bCs w:val="0"/>
          <w:spacing w:val="2"/>
          <w:w w:val="100"/>
        </w:rPr>
        <w:t>该结果可</w:t>
      </w:r>
      <w:r>
        <w:rPr>
          <w:b w:val="0"/>
          <w:bCs w:val="0"/>
          <w:spacing w:val="3"/>
          <w:w w:val="100"/>
        </w:rPr>
        <w:t>以</w:t>
      </w:r>
      <w:r>
        <w:rPr>
          <w:b w:val="0"/>
          <w:bCs w:val="0"/>
          <w:spacing w:val="2"/>
          <w:w w:val="100"/>
        </w:rPr>
        <w:t>很好的中</w:t>
      </w:r>
      <w:r>
        <w:rPr>
          <w:b w:val="0"/>
          <w:bCs w:val="0"/>
          <w:spacing w:val="3"/>
          <w:w w:val="100"/>
        </w:rPr>
        <w:t>和</w:t>
      </w:r>
      <w:r>
        <w:rPr>
          <w:b w:val="0"/>
          <w:bCs w:val="0"/>
          <w:spacing w:val="2"/>
          <w:w w:val="100"/>
        </w:rPr>
        <w:t>其他因素</w:t>
      </w:r>
      <w:r>
        <w:rPr>
          <w:b w:val="0"/>
          <w:bCs w:val="0"/>
          <w:spacing w:val="3"/>
          <w:w w:val="100"/>
        </w:rPr>
        <w:t>影</w:t>
      </w:r>
      <w:r>
        <w:rPr>
          <w:b w:val="0"/>
          <w:bCs w:val="0"/>
          <w:spacing w:val="2"/>
          <w:w w:val="100"/>
        </w:rPr>
        <w:t>响下不公</w:t>
      </w:r>
      <w:r>
        <w:rPr>
          <w:b w:val="0"/>
          <w:bCs w:val="0"/>
          <w:spacing w:val="3"/>
          <w:w w:val="100"/>
        </w:rPr>
        <w:t>平</w:t>
      </w:r>
      <w:r>
        <w:rPr>
          <w:b w:val="0"/>
          <w:bCs w:val="0"/>
          <w:spacing w:val="2"/>
          <w:w w:val="100"/>
        </w:rPr>
        <w:t>的地方，</w:t>
      </w:r>
      <w:r>
        <w:rPr>
          <w:b w:val="0"/>
          <w:bCs w:val="0"/>
          <w:spacing w:val="3"/>
          <w:w w:val="100"/>
        </w:rPr>
        <w:t>使</w:t>
      </w:r>
      <w:r>
        <w:rPr>
          <w:b w:val="0"/>
          <w:bCs w:val="0"/>
          <w:spacing w:val="2"/>
          <w:w w:val="100"/>
        </w:rPr>
        <w:t>赛程的安</w:t>
      </w:r>
      <w:r>
        <w:rPr>
          <w:b w:val="0"/>
          <w:bCs w:val="0"/>
          <w:spacing w:val="3"/>
          <w:w w:val="100"/>
        </w:rPr>
        <w:t>排</w:t>
      </w:r>
      <w:r>
        <w:rPr>
          <w:b w:val="0"/>
          <w:bCs w:val="0"/>
          <w:spacing w:val="2"/>
          <w:w w:val="100"/>
        </w:rPr>
        <w:t>更加合</w:t>
      </w:r>
      <w:r>
        <w:rPr>
          <w:b w:val="0"/>
          <w:bCs w:val="0"/>
          <w:spacing w:val="3"/>
          <w:w w:val="100"/>
        </w:rPr>
        <w:t>理</w:t>
      </w:r>
      <w:r>
        <w:rPr>
          <w:b w:val="0"/>
          <w:bCs w:val="0"/>
          <w:spacing w:val="4"/>
          <w:w w:val="100"/>
        </w:rPr>
        <w:t>，</w:t>
      </w:r>
      <w:r>
        <w:rPr>
          <w:b w:val="0"/>
          <w:bCs w:val="0"/>
          <w:spacing w:val="3"/>
          <w:w w:val="100"/>
        </w:rPr>
        <w:t>减</w:t>
      </w:r>
      <w:r>
        <w:rPr>
          <w:b w:val="0"/>
          <w:bCs w:val="0"/>
          <w:spacing w:val="0"/>
          <w:w w:val="100"/>
        </w:rPr>
        <w:t>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赛程对比赛的影响，提高比赛的公平度，增加比赛的可观看度。</w:t>
      </w:r>
    </w:p>
    <w:p>
      <w:pPr>
        <w:pStyle w:val="Heading1"/>
        <w:spacing w:before="60"/>
        <w:ind w:right="97"/>
        <w:jc w:val="center"/>
        <w:rPr>
          <w:rFonts w:ascii="SimSun" w:hAnsi="SimSun" w:cs="SimSun" w:eastAsia="SimSun"/>
        </w:rPr>
      </w:pPr>
      <w:r>
        <w:rPr>
          <w:rFonts w:ascii="SimSun" w:hAnsi="SimSun" w:cs="SimSun" w:eastAsia="SimSun"/>
          <w:b w:val="0"/>
          <w:bCs w:val="0"/>
          <w:spacing w:val="1"/>
          <w:w w:val="100"/>
        </w:rPr>
        <w:t>六、模型的评价与推广</w:t>
      </w:r>
      <w:r>
        <w:rPr>
          <w:rFonts w:ascii="SimSun" w:hAnsi="SimSun" w:cs="SimSun" w:eastAsia="SimSun"/>
          <w:b w:val="0"/>
          <w:bCs w:val="0"/>
          <w:spacing w:val="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2" w:lineRule="auto"/>
        <w:ind w:right="218" w:firstLine="420"/>
        <w:jc w:val="both"/>
      </w:pPr>
      <w:r>
        <w:rPr>
          <w:b w:val="0"/>
          <w:bCs w:val="0"/>
          <w:spacing w:val="0"/>
          <w:w w:val="100"/>
        </w:rPr>
        <w:t>本文在求解赛程安排对球队能否获胜的非主观因素的影响时</w:t>
      </w:r>
      <w:r>
        <w:rPr>
          <w:b w:val="0"/>
          <w:bCs w:val="0"/>
          <w:spacing w:val="-94"/>
          <w:w w:val="100"/>
        </w:rPr>
        <w:t>。</w:t>
      </w:r>
      <w:r>
        <w:rPr>
          <w:b w:val="0"/>
          <w:bCs w:val="0"/>
          <w:spacing w:val="0"/>
          <w:w w:val="100"/>
        </w:rPr>
        <w:t>考虑了多个因素对整体的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影响。增加了评价的客观性，使评价结果显得更具合理性。</w:t>
      </w:r>
    </w:p>
    <w:p>
      <w:pPr>
        <w:pStyle w:val="BodyText"/>
        <w:spacing w:line="345" w:lineRule="auto" w:before="51"/>
        <w:ind w:left="120" w:right="217" w:firstLine="419"/>
        <w:jc w:val="both"/>
      </w:pPr>
      <w:r>
        <w:rPr>
          <w:b w:val="0"/>
          <w:bCs w:val="0"/>
          <w:spacing w:val="0"/>
          <w:w w:val="100"/>
        </w:rPr>
        <w:t>为了处理繁杂的数据，本模型采用了</w:t>
      </w:r>
      <w:r>
        <w:rPr>
          <w:b w:val="0"/>
          <w:bCs w:val="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程序设计来整理和处理数据，极大的减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轻了处理数据的工作量</w:t>
      </w:r>
      <w:r>
        <w:rPr>
          <w:b w:val="0"/>
          <w:bCs w:val="0"/>
          <w:spacing w:val="-2"/>
          <w:w w:val="100"/>
        </w:rPr>
        <w:t>，</w:t>
      </w:r>
      <w:r>
        <w:rPr>
          <w:b w:val="0"/>
          <w:bCs w:val="0"/>
          <w:spacing w:val="0"/>
          <w:w w:val="100"/>
        </w:rPr>
        <w:t>是本模型的最大特色</w:t>
      </w:r>
      <w:r>
        <w:rPr>
          <w:b w:val="0"/>
          <w:bCs w:val="0"/>
          <w:spacing w:val="-2"/>
          <w:w w:val="100"/>
        </w:rPr>
        <w:t>。</w:t>
      </w:r>
      <w:r>
        <w:rPr>
          <w:b w:val="0"/>
          <w:bCs w:val="0"/>
          <w:spacing w:val="0"/>
          <w:w w:val="100"/>
        </w:rPr>
        <w:t>另外</w:t>
      </w:r>
      <w:r>
        <w:rPr>
          <w:b w:val="0"/>
          <w:bCs w:val="0"/>
          <w:spacing w:val="-2"/>
          <w:w w:val="100"/>
        </w:rPr>
        <w:t>，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Excel</w:t>
      </w:r>
      <w:r>
        <w:rPr>
          <w:b w:val="0"/>
          <w:bCs w:val="0"/>
          <w:spacing w:val="-2"/>
          <w:w w:val="100"/>
        </w:rPr>
        <w:t>、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软</w:t>
      </w:r>
      <w:r>
        <w:rPr>
          <w:b w:val="0"/>
          <w:bCs w:val="0"/>
          <w:spacing w:val="0"/>
          <w:w w:val="100"/>
        </w:rPr>
        <w:t>件的成功运用</w:t>
      </w:r>
      <w:r>
        <w:rPr>
          <w:b w:val="0"/>
          <w:bCs w:val="0"/>
          <w:spacing w:val="-2"/>
          <w:w w:val="100"/>
        </w:rPr>
        <w:t>，</w:t>
      </w:r>
      <w:r>
        <w:rPr>
          <w:b w:val="0"/>
          <w:bCs w:val="0"/>
          <w:spacing w:val="0"/>
          <w:w w:val="100"/>
        </w:rPr>
        <w:t>也使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得模型结果更具可靠性。</w:t>
      </w:r>
    </w:p>
    <w:p>
      <w:pPr>
        <w:pStyle w:val="BodyText"/>
        <w:spacing w:line="345" w:lineRule="auto" w:before="66"/>
        <w:ind w:left="120" w:right="216" w:firstLine="420"/>
        <w:jc w:val="both"/>
      </w:pPr>
      <w:r>
        <w:rPr>
          <w:b w:val="0"/>
          <w:bCs w:val="0"/>
          <w:spacing w:val="0"/>
          <w:w w:val="100"/>
        </w:rPr>
        <w:t>另外</w:t>
      </w:r>
      <w:r>
        <w:rPr>
          <w:b w:val="0"/>
          <w:bCs w:val="0"/>
          <w:spacing w:val="-4"/>
          <w:w w:val="100"/>
        </w:rPr>
        <w:t>，</w:t>
      </w:r>
      <w:r>
        <w:rPr>
          <w:b w:val="0"/>
          <w:bCs w:val="0"/>
          <w:spacing w:val="0"/>
          <w:w w:val="100"/>
        </w:rPr>
        <w:t>本模型还通过历年的</w:t>
      </w:r>
      <w:r>
        <w:rPr>
          <w:b w:val="0"/>
          <w:bCs w:val="0"/>
          <w:spacing w:val="-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NB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数据库</w:t>
      </w:r>
      <w:r>
        <w:rPr>
          <w:b w:val="0"/>
          <w:bCs w:val="0"/>
          <w:spacing w:val="-4"/>
          <w:w w:val="100"/>
        </w:rPr>
        <w:t>，</w:t>
      </w:r>
      <w:r>
        <w:rPr>
          <w:b w:val="0"/>
          <w:bCs w:val="0"/>
          <w:spacing w:val="0"/>
          <w:w w:val="100"/>
        </w:rPr>
        <w:t>推算出了各种因素的影响程度</w:t>
      </w:r>
      <w:r>
        <w:rPr>
          <w:b w:val="0"/>
          <w:bCs w:val="0"/>
          <w:spacing w:val="-4"/>
          <w:w w:val="100"/>
        </w:rPr>
        <w:t>。</w:t>
      </w:r>
      <w:r>
        <w:rPr>
          <w:b w:val="0"/>
          <w:bCs w:val="0"/>
          <w:spacing w:val="0"/>
          <w:w w:val="100"/>
        </w:rPr>
        <w:t>并给出合理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的赋值，在一定程度上减小了数据处理量，也使模型更具数学化。</w:t>
      </w:r>
    </w:p>
    <w:p>
      <w:pPr>
        <w:pStyle w:val="BodyText"/>
        <w:spacing w:line="362" w:lineRule="auto" w:before="66"/>
        <w:ind w:left="120" w:right="0" w:firstLine="420"/>
        <w:jc w:val="left"/>
      </w:pPr>
      <w:r>
        <w:rPr>
          <w:b w:val="0"/>
          <w:bCs w:val="0"/>
          <w:spacing w:val="0"/>
          <w:w w:val="100"/>
        </w:rPr>
        <w:t>本模型虽然是对已排赛程表的评价及对某些球队的非主观因素分析</w:t>
      </w:r>
      <w:r>
        <w:rPr>
          <w:b w:val="0"/>
          <w:bCs w:val="0"/>
          <w:spacing w:val="-94"/>
          <w:w w:val="100"/>
        </w:rPr>
        <w:t>。</w:t>
      </w:r>
      <w:r>
        <w:rPr>
          <w:b w:val="0"/>
          <w:bCs w:val="0"/>
          <w:spacing w:val="0"/>
          <w:w w:val="100"/>
        </w:rPr>
        <w:t>但我们不难看出它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对赛事主办方在安排赛程时，所起的重要参考作用。因此，该模型简单，直观，便于实现，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同时模型的准确度较高，适合推广。</w:t>
      </w:r>
    </w:p>
    <w:p>
      <w:pPr>
        <w:pStyle w:val="Heading1"/>
        <w:spacing w:before="60"/>
        <w:ind w:right="100"/>
        <w:jc w:val="center"/>
        <w:rPr>
          <w:rFonts w:ascii="SimSun" w:hAnsi="SimSun" w:cs="SimSun" w:eastAsia="SimSun"/>
        </w:rPr>
      </w:pPr>
      <w:r>
        <w:rPr>
          <w:rFonts w:ascii="SimSun" w:hAnsi="SimSun" w:cs="SimSun" w:eastAsia="SimSun"/>
          <w:b w:val="0"/>
          <w:bCs w:val="0"/>
          <w:spacing w:val="1"/>
          <w:w w:val="100"/>
        </w:rPr>
        <w:t>参考文献</w:t>
      </w:r>
      <w:r>
        <w:rPr>
          <w:rFonts w:ascii="SimSun" w:hAnsi="SimSun" w:cs="SimSun" w:eastAsia="SimSun"/>
          <w:b w:val="0"/>
          <w:bCs w:val="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tabs>
          <w:tab w:pos="3562" w:val="left" w:leader="none"/>
        </w:tabs>
        <w:ind w:right="0"/>
        <w:jc w:val="left"/>
        <w:rPr>
          <w:rFonts w:ascii="STKaiti" w:hAnsi="STKaiti" w:cs="STKaiti" w:eastAsia="STKaiti"/>
        </w:rPr>
      </w:pPr>
      <w:hyperlink r:id="rId8">
        <w:r>
          <w:rPr>
            <w:rFonts w:ascii="STKaiti" w:hAnsi="STKaiti" w:cs="STKaiti" w:eastAsia="STKaiti"/>
            <w:b w:val="0"/>
            <w:bCs w:val="0"/>
            <w:spacing w:val="-1"/>
            <w:w w:val="100"/>
          </w:rPr>
          <w:t>【1】http://sports.sin</w:t>
        </w:r>
        <w:r>
          <w:rPr>
            <w:rFonts w:ascii="STKaiti" w:hAnsi="STKaiti" w:cs="STKaiti" w:eastAsia="STKaiti"/>
            <w:b w:val="0"/>
            <w:bCs w:val="0"/>
            <w:spacing w:val="1"/>
            <w:w w:val="100"/>
          </w:rPr>
          <w:t>a</w:t>
        </w:r>
      </w:hyperlink>
      <w:r>
        <w:rPr>
          <w:rFonts w:ascii="STKaiti" w:hAnsi="STKaiti" w:cs="STKaiti" w:eastAsia="STKaiti"/>
          <w:b w:val="0"/>
          <w:bCs w:val="0"/>
          <w:spacing w:val="-1"/>
          <w:w w:val="100"/>
        </w:rPr>
        <w:t>.</w:t>
      </w:r>
      <w:hyperlink r:id="rId8">
        <w:r>
          <w:rPr>
            <w:rFonts w:ascii="STKaiti" w:hAnsi="STKaiti" w:cs="STKaiti" w:eastAsia="STKaiti"/>
            <w:b w:val="0"/>
            <w:bCs w:val="0"/>
            <w:spacing w:val="-1"/>
            <w:w w:val="100"/>
          </w:rPr>
          <w:t>co</w:t>
        </w:r>
        <w:r>
          <w:rPr>
            <w:rFonts w:ascii="STKaiti" w:hAnsi="STKaiti" w:cs="STKaiti" w:eastAsia="STKaiti"/>
            <w:b w:val="0"/>
            <w:bCs w:val="0"/>
            <w:spacing w:val="1"/>
            <w:w w:val="100"/>
          </w:rPr>
          <w:t>m</w:t>
        </w:r>
      </w:hyperlink>
      <w:r>
        <w:rPr>
          <w:rFonts w:ascii="STKaiti" w:hAnsi="STKaiti" w:cs="STKaiti" w:eastAsia="STKaiti"/>
          <w:b w:val="0"/>
          <w:bCs w:val="0"/>
          <w:spacing w:val="-1"/>
          <w:w w:val="100"/>
        </w:rPr>
        <w:t>.</w:t>
      </w:r>
      <w:hyperlink r:id="rId8">
        <w:r>
          <w:rPr>
            <w:rFonts w:ascii="STKaiti" w:hAnsi="STKaiti" w:cs="STKaiti" w:eastAsia="STKaiti"/>
            <w:b w:val="0"/>
            <w:bCs w:val="0"/>
            <w:spacing w:val="-1"/>
            <w:w w:val="100"/>
          </w:rPr>
          <w:t>cn/nba</w:t>
        </w:r>
        <w:r>
          <w:rPr>
            <w:rFonts w:ascii="STKaiti" w:hAnsi="STKaiti" w:cs="STKaiti" w:eastAsia="STKaiti"/>
            <w:b w:val="0"/>
            <w:bCs w:val="0"/>
            <w:spacing w:val="0"/>
            <w:w w:val="100"/>
          </w:rPr>
          <w:t>/</w:t>
        </w:r>
        <w:r>
          <w:rPr>
            <w:rFonts w:ascii="STKaiti" w:hAnsi="STKaiti" w:cs="STKaiti" w:eastAsia="STKaiti"/>
            <w:b w:val="0"/>
            <w:bCs w:val="0"/>
            <w:spacing w:val="0"/>
            <w:w w:val="100"/>
          </w:rPr>
          <w:tab/>
        </w:r>
      </w:hyperlink>
      <w:r>
        <w:rPr>
          <w:rFonts w:ascii="STKaiti" w:hAnsi="STKaiti" w:cs="STKaiti" w:eastAsia="STKaiti"/>
          <w:b w:val="0"/>
          <w:bCs w:val="0"/>
          <w:spacing w:val="-1"/>
          <w:w w:val="100"/>
        </w:rPr>
        <w:t>新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浪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 </w:t>
      </w:r>
      <w:r>
        <w:rPr>
          <w:rFonts w:ascii="STKaiti" w:hAnsi="STKaiti" w:cs="STKaiti" w:eastAsia="STKaiti"/>
          <w:b w:val="0"/>
          <w:bCs w:val="0"/>
          <w:spacing w:val="-1"/>
          <w:w w:val="100"/>
        </w:rPr>
        <w:t>NB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A</w:t>
      </w:r>
      <w:r>
        <w:rPr>
          <w:rFonts w:ascii="STKaiti" w:hAnsi="STKaiti" w:cs="STKaiti" w:eastAsia="STKaiti"/>
          <w:b w:val="0"/>
          <w:bCs w:val="0"/>
          <w:spacing w:val="-1"/>
          <w:w w:val="100"/>
        </w:rPr>
        <w:t> </w:t>
      </w:r>
      <w:r>
        <w:rPr>
          <w:rFonts w:ascii="STKaiti" w:hAnsi="STKaiti" w:cs="STKaiti" w:eastAsia="STKaiti"/>
          <w:b w:val="0"/>
          <w:bCs w:val="0"/>
          <w:spacing w:val="-2"/>
          <w:w w:val="100"/>
        </w:rPr>
        <w:t>数</w:t>
      </w:r>
      <w:r>
        <w:rPr>
          <w:rFonts w:ascii="STKaiti" w:hAnsi="STKaiti" w:cs="STKaiti" w:eastAsia="STKaiti"/>
          <w:b w:val="0"/>
          <w:bCs w:val="0"/>
          <w:spacing w:val="-1"/>
          <w:w w:val="100"/>
        </w:rPr>
        <w:t>据库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  <w:rPr>
          <w:rFonts w:ascii="STKaiti" w:hAnsi="STKaiti" w:cs="STKaiti" w:eastAsia="STKaiti"/>
        </w:rPr>
      </w:pPr>
      <w:r>
        <w:rPr>
          <w:rFonts w:ascii="STKaiti" w:hAnsi="STKaiti" w:cs="STKaiti" w:eastAsia="STKaiti"/>
          <w:b w:val="0"/>
          <w:bCs w:val="0"/>
          <w:spacing w:val="-1"/>
          <w:w w:val="100"/>
        </w:rPr>
        <w:t>【2】郑启华，PASCA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L</w:t>
      </w:r>
      <w:r>
        <w:rPr>
          <w:rFonts w:ascii="STKaiti" w:hAnsi="STKaiti" w:cs="STKaiti" w:eastAsia="STKaiti"/>
          <w:b w:val="0"/>
          <w:bCs w:val="0"/>
          <w:spacing w:val="-1"/>
          <w:w w:val="100"/>
        </w:rPr>
        <w:t> </w:t>
      </w:r>
      <w:r>
        <w:rPr>
          <w:rFonts w:ascii="STKaiti" w:hAnsi="STKaiti" w:cs="STKaiti" w:eastAsia="STKaiti"/>
          <w:b w:val="0"/>
          <w:bCs w:val="0"/>
          <w:spacing w:val="-1"/>
          <w:w w:val="100"/>
        </w:rPr>
        <w:t>程序设计，北京：清华大学出版社，1995.12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  <w:rPr>
          <w:rFonts w:ascii="STKaiti" w:hAnsi="STKaiti" w:cs="STKaiti" w:eastAsia="STKaiti"/>
        </w:rPr>
      </w:pPr>
      <w:r>
        <w:rPr>
          <w:rFonts w:ascii="STKaiti" w:hAnsi="STKaiti" w:cs="STKaiti" w:eastAsia="STKaiti"/>
          <w:b w:val="0"/>
          <w:bCs w:val="0"/>
          <w:spacing w:val="-1"/>
          <w:w w:val="100"/>
        </w:rPr>
        <w:t>【3】韩中耿，数学建模方法及其应用，北京：高等教育出版社，2005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3084" w:val="left" w:leader="none"/>
        </w:tabs>
        <w:spacing w:line="318" w:lineRule="auto"/>
        <w:ind w:right="113"/>
        <w:jc w:val="left"/>
        <w:rPr>
          <w:rFonts w:ascii="STKaiti" w:hAnsi="STKaiti" w:cs="STKaiti" w:eastAsia="STKaiti"/>
        </w:rPr>
      </w:pPr>
      <w:r>
        <w:rPr>
          <w:rFonts w:ascii="STKaiti" w:hAnsi="STKaiti" w:cs="STKaiti" w:eastAsia="STKaiti"/>
          <w:b w:val="0"/>
          <w:bCs w:val="0"/>
          <w:spacing w:val="0"/>
          <w:w w:val="100"/>
        </w:rPr>
        <w:t>【4</w:t>
      </w:r>
      <w:r>
        <w:rPr>
          <w:rFonts w:ascii="STKaiti" w:hAnsi="STKaiti" w:cs="STKaiti" w:eastAsia="STKaiti"/>
          <w:b w:val="0"/>
          <w:bCs w:val="0"/>
          <w:spacing w:val="-26"/>
          <w:w w:val="100"/>
        </w:rPr>
        <w:t>】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袁新生</w:t>
      </w:r>
      <w:r>
        <w:rPr>
          <w:rFonts w:ascii="STKaiti" w:hAnsi="STKaiti" w:cs="STKaiti" w:eastAsia="STKaiti"/>
          <w:b w:val="0"/>
          <w:bCs w:val="0"/>
          <w:spacing w:val="-26"/>
          <w:w w:val="100"/>
        </w:rPr>
        <w:t>，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邵大宏</w:t>
      </w:r>
      <w:r>
        <w:rPr>
          <w:rFonts w:ascii="STKaiti" w:hAnsi="STKaiti" w:cs="STKaiti" w:eastAsia="STKaiti"/>
          <w:b w:val="0"/>
          <w:bCs w:val="0"/>
          <w:spacing w:val="-26"/>
          <w:w w:val="100"/>
        </w:rPr>
        <w:t>，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郁时恋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ab/>
      </w:r>
      <w:r>
        <w:rPr>
          <w:rFonts w:ascii="STKaiti" w:hAnsi="STKaiti" w:cs="STKaiti" w:eastAsia="STKaiti"/>
          <w:b w:val="0"/>
          <w:bCs w:val="0"/>
          <w:spacing w:val="-1"/>
          <w:w w:val="100"/>
        </w:rPr>
        <w:t>L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IN</w:t>
      </w:r>
      <w:r>
        <w:rPr>
          <w:rFonts w:ascii="STKaiti" w:hAnsi="STKaiti" w:cs="STKaiti" w:eastAsia="STKaiti"/>
          <w:b w:val="0"/>
          <w:bCs w:val="0"/>
          <w:spacing w:val="-2"/>
          <w:w w:val="100"/>
        </w:rPr>
        <w:t>G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O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 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和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 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Excel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 </w:t>
      </w:r>
      <w:r>
        <w:rPr>
          <w:rFonts w:ascii="STKaiti" w:hAnsi="STKaiti" w:cs="STKaiti" w:eastAsia="STKaiti"/>
          <w:b w:val="0"/>
          <w:bCs w:val="0"/>
          <w:spacing w:val="-2"/>
          <w:w w:val="100"/>
        </w:rPr>
        <w:t>在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数学建模中的应用</w:t>
      </w:r>
      <w:r>
        <w:rPr>
          <w:rFonts w:ascii="STKaiti" w:hAnsi="STKaiti" w:cs="STKaiti" w:eastAsia="STKaiti"/>
          <w:b w:val="0"/>
          <w:bCs w:val="0"/>
          <w:spacing w:val="-26"/>
          <w:w w:val="100"/>
        </w:rPr>
        <w:t>，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北京</w:t>
      </w:r>
      <w:r>
        <w:rPr>
          <w:rFonts w:ascii="STKaiti" w:hAnsi="STKaiti" w:cs="STKaiti" w:eastAsia="STKaiti"/>
          <w:b w:val="0"/>
          <w:bCs w:val="0"/>
          <w:spacing w:val="-26"/>
          <w:w w:val="100"/>
        </w:rPr>
        <w:t>：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科学出版</w:t>
      </w:r>
      <w:r>
        <w:rPr>
          <w:rFonts w:ascii="STKaiti" w:hAnsi="STKaiti" w:cs="STKaiti" w:eastAsia="STKaiti"/>
          <w:b w:val="0"/>
          <w:bCs w:val="0"/>
          <w:spacing w:val="1"/>
          <w:w w:val="100"/>
        </w:rPr>
        <w:t>社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，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  <w:t> </w:t>
      </w:r>
      <w:r>
        <w:rPr>
          <w:rFonts w:ascii="STKaiti" w:hAnsi="STKaiti" w:cs="STKaiti" w:eastAsia="STKaiti"/>
          <w:b w:val="0"/>
          <w:bCs w:val="0"/>
          <w:spacing w:val="-1"/>
          <w:w w:val="100"/>
        </w:rPr>
        <w:t>2007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</w:r>
    </w:p>
    <w:p>
      <w:pPr>
        <w:pStyle w:val="BodyText"/>
        <w:spacing w:before="38"/>
        <w:ind w:right="0"/>
        <w:jc w:val="left"/>
        <w:rPr>
          <w:rFonts w:ascii="STKaiti" w:hAnsi="STKaiti" w:cs="STKaiti" w:eastAsia="STKaiti"/>
        </w:rPr>
      </w:pPr>
      <w:r>
        <w:rPr>
          <w:rFonts w:ascii="STKaiti" w:hAnsi="STKaiti" w:cs="STKaiti" w:eastAsia="STKaiti"/>
          <w:b w:val="0"/>
          <w:bCs w:val="0"/>
          <w:spacing w:val="-1"/>
          <w:w w:val="100"/>
        </w:rPr>
        <w:t>【5】叶向，实用运筹学——上机实验指导及习题练习，中国人民出版社，2007</w:t>
      </w:r>
      <w:r>
        <w:rPr>
          <w:rFonts w:ascii="STKaiti" w:hAnsi="STKaiti" w:cs="STKaiti" w:eastAsia="STKaiti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98"/>
        <w:jc w:val="center"/>
        <w:rPr>
          <w:rFonts w:ascii="SimSun" w:hAnsi="SimSun" w:cs="SimSun" w:eastAsia="SimSun"/>
        </w:rPr>
      </w:pPr>
      <w:r>
        <w:rPr>
          <w:rFonts w:ascii="SimSun" w:hAnsi="SimSun" w:cs="SimSun" w:eastAsia="SimSun"/>
          <w:b w:val="0"/>
          <w:bCs w:val="0"/>
          <w:spacing w:val="1"/>
          <w:w w:val="100"/>
        </w:rPr>
        <w:t>附录</w:t>
      </w:r>
      <w:r>
        <w:rPr>
          <w:rFonts w:ascii="SimSun" w:hAnsi="SimSun" w:cs="SimSun" w:eastAsia="SimSun"/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312" w:lineRule="exact"/>
        <w:ind w:left="120" w:right="3779" w:firstLine="0"/>
        <w:jc w:val="left"/>
        <w:rPr>
          <w:rFonts w:ascii="SimSun" w:hAnsi="SimSun" w:cs="SimSun" w:eastAsia="SimSun"/>
          <w:sz w:val="21"/>
          <w:szCs w:val="21"/>
        </w:rPr>
      </w:pP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附录一：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1"/>
          <w:szCs w:val="21"/>
        </w:rPr>
        <w:t>CA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程序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源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代码（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第</w:t>
      </w:r>
      <w:r>
        <w:rPr>
          <w:rFonts w:ascii="SimSun" w:hAnsi="SimSun" w:cs="SimSun" w:eastAsia="SimSun"/>
          <w:b w:val="0"/>
          <w:bCs w:val="0"/>
          <w:spacing w:val="-53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13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--15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页）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附录二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：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lin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求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时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间间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隔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方差程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序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（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第</w:t>
      </w:r>
      <w:r>
        <w:rPr>
          <w:rFonts w:ascii="SimSun" w:hAnsi="SimSun" w:cs="SimSun" w:eastAsia="SimSun"/>
          <w:b w:val="0"/>
          <w:bCs w:val="0"/>
          <w:spacing w:val="-5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1"/>
          <w:szCs w:val="21"/>
        </w:rPr>
        <w:t>15--2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页）</w:t>
      </w:r>
    </w:p>
    <w:p>
      <w:pPr>
        <w:spacing w:line="312" w:lineRule="exact"/>
        <w:ind w:left="120" w:right="1671" w:firstLine="0"/>
        <w:jc w:val="left"/>
        <w:rPr>
          <w:rFonts w:ascii="SimSun" w:hAnsi="SimSun" w:cs="SimSun" w:eastAsia="SimSun"/>
          <w:sz w:val="21"/>
          <w:szCs w:val="21"/>
        </w:rPr>
      </w:pP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附录三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：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lin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求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对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手强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弱对</w:t>
      </w:r>
      <w:r>
        <w:rPr>
          <w:rFonts w:ascii="SimSun" w:hAnsi="SimSun" w:cs="SimSun" w:eastAsia="SimSun"/>
          <w:b w:val="0"/>
          <w:bCs w:val="0"/>
          <w:spacing w:val="-51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NB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A</w:t>
      </w:r>
      <w:r>
        <w:rPr>
          <w:rFonts w:ascii="SimSun" w:hAnsi="SimSun" w:cs="SimSun" w:eastAsia="SimSun"/>
          <w:b w:val="0"/>
          <w:bCs w:val="0"/>
          <w:spacing w:val="-51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各球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队的影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响程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度的程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序（第</w:t>
      </w:r>
      <w:r>
        <w:rPr>
          <w:rFonts w:ascii="SimSun" w:hAnsi="SimSun" w:cs="SimSun" w:eastAsia="SimSun"/>
          <w:b w:val="0"/>
          <w:bCs w:val="0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1"/>
          <w:szCs w:val="21"/>
        </w:rPr>
        <w:t>22--2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8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页）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附录四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：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同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部不同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区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的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球队比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赛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观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看度的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影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响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（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第</w:t>
      </w:r>
      <w:r>
        <w:rPr>
          <w:rFonts w:ascii="SimSun" w:hAnsi="SimSun" w:cs="SimSun" w:eastAsia="SimSun"/>
          <w:b w:val="0"/>
          <w:bCs w:val="0"/>
          <w:spacing w:val="-51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1"/>
          <w:szCs w:val="21"/>
        </w:rPr>
        <w:t>29--3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页）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</w:r>
    </w:p>
    <w:p>
      <w:pPr>
        <w:spacing w:line="295" w:lineRule="exact"/>
        <w:ind w:left="119" w:right="0" w:firstLine="0"/>
        <w:jc w:val="left"/>
        <w:rPr>
          <w:rFonts w:ascii="SimSun" w:hAnsi="SimSun" w:cs="SimSun" w:eastAsia="SimSun"/>
          <w:sz w:val="21"/>
          <w:szCs w:val="21"/>
        </w:rPr>
      </w:pP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附录五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：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同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部不同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区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的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球队比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赛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球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队自身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的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影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响（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第</w:t>
      </w:r>
      <w:r>
        <w:rPr>
          <w:rFonts w:ascii="SimSun" w:hAnsi="SimSun" w:cs="SimSun" w:eastAsia="SimSun"/>
          <w:b w:val="0"/>
          <w:bCs w:val="0"/>
          <w:spacing w:val="-52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1"/>
          <w:szCs w:val="21"/>
        </w:rPr>
        <w:t>31--3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页）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</w:r>
    </w:p>
    <w:p>
      <w:pPr>
        <w:spacing w:after="0" w:line="295" w:lineRule="exact"/>
        <w:jc w:val="left"/>
        <w:rPr>
          <w:rFonts w:ascii="SimSun" w:hAnsi="SimSun" w:cs="SimSun" w:eastAsia="SimSun"/>
          <w:sz w:val="21"/>
          <w:szCs w:val="21"/>
        </w:rPr>
        <w:sectPr>
          <w:pgSz w:w="11905" w:h="16840"/>
          <w:pgMar w:header="0" w:footer="982" w:top="1460" w:bottom="1180" w:left="1680" w:right="1580"/>
        </w:sectPr>
      </w:pP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="263" w:lineRule="auto"/>
        <w:ind w:left="120" w:right="0"/>
        <w:jc w:val="left"/>
      </w:pP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58"/>
          <w:w w:val="100"/>
        </w:rPr>
        <w:t> </w:t>
      </w:r>
      <w:r>
        <w:rPr>
          <w:rFonts w:ascii="SimSun" w:hAnsi="SimSun" w:cs="SimSun" w:eastAsia="SimSun"/>
          <w:b w:val="0"/>
          <w:bCs w:val="0"/>
          <w:spacing w:val="0"/>
          <w:w w:val="100"/>
        </w:rPr>
        <w:t>数据处理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var</w:t>
      </w:r>
    </w:p>
    <w:p>
      <w:pPr>
        <w:spacing w:line="317" w:lineRule="exact"/>
        <w:ind w:left="120" w:right="0" w:firstLine="0"/>
        <w:jc w:val="left"/>
        <w:rPr>
          <w:rFonts w:ascii="SimSun" w:hAnsi="SimSun" w:cs="SimSun" w:eastAsia="SimSun"/>
          <w:sz w:val="21"/>
          <w:szCs w:val="21"/>
        </w:rPr>
      </w:pPr>
      <w:r>
        <w:rPr>
          <w:spacing w:val="0"/>
          <w:w w:val="100"/>
        </w:rPr>
        <w:br w:type="column"/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附录一：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1"/>
          <w:szCs w:val="21"/>
        </w:rPr>
        <w:t>CA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程序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源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代码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</w:r>
    </w:p>
    <w:p>
      <w:pPr>
        <w:spacing w:after="0" w:line="317" w:lineRule="exact"/>
        <w:jc w:val="left"/>
        <w:rPr>
          <w:rFonts w:ascii="SimSun" w:hAnsi="SimSun" w:cs="SimSun" w:eastAsia="SimSun"/>
          <w:sz w:val="21"/>
          <w:szCs w:val="21"/>
        </w:rPr>
        <w:sectPr>
          <w:pgSz w:w="11905" w:h="16840"/>
          <w:pgMar w:header="0" w:footer="982" w:top="1360" w:bottom="1180" w:left="1680" w:right="1680"/>
          <w:cols w:num="2" w:equalWidth="0">
            <w:col w:w="2081" w:space="685"/>
            <w:col w:w="5779"/>
          </w:cols>
        </w:sectPr>
      </w:pPr>
    </w:p>
    <w:p>
      <w:pPr>
        <w:pStyle w:val="Heading2"/>
        <w:spacing w:line="271" w:lineRule="auto" w:before="10"/>
        <w:ind w:left="240" w:right="4325"/>
        <w:jc w:val="left"/>
      </w:pPr>
      <w:r>
        <w:rPr>
          <w:b w:val="0"/>
          <w:bCs w:val="0"/>
          <w:spacing w:val="0"/>
          <w:w w:val="100"/>
        </w:rPr>
        <w:t>cti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e,ti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e:array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[1..83]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integer;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chang:array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[1..83]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integer;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dl,dui:array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[1..83]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integer;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i,x,k:integer;</w:t>
      </w:r>
    </w:p>
    <w:p>
      <w:pPr>
        <w:spacing w:line="271" w:lineRule="auto" w:before="1"/>
        <w:ind w:left="240" w:right="466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table1:array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[1..30,1..2]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integer;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l:array[1..83]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char;</w:t>
      </w:r>
    </w:p>
    <w:p>
      <w:pPr>
        <w:spacing w:line="271" w:lineRule="auto" w:before="1"/>
        <w:ind w:left="240" w:right="478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table2:array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.'d']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integer;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suan(x,y:integer):char;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begin</w:t>
      </w:r>
    </w:p>
    <w:p>
      <w:pPr>
        <w:spacing w:line="271" w:lineRule="auto" w:before="1"/>
        <w:ind w:left="960" w:right="4846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chang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=1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suan:=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else</w:t>
      </w:r>
    </w:p>
    <w:p>
      <w:pPr>
        <w:spacing w:line="271" w:lineRule="auto" w:before="1"/>
        <w:ind w:left="1200" w:right="3526" w:hanging="1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table1[x,1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&lt;&gt;table1[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suan:=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else</w:t>
      </w:r>
    </w:p>
    <w:p>
      <w:pPr>
        <w:spacing w:line="271" w:lineRule="auto" w:before="1"/>
        <w:ind w:left="1560" w:right="2960" w:hanging="1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table1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=table1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,2]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suan:=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else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sua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'</w:t>
      </w:r>
    </w:p>
    <w:p>
      <w:pPr>
        <w:spacing w:before="1"/>
        <w:ind w:left="3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end;</w:t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71" w:lineRule="auto"/>
        <w:ind w:left="360" w:right="671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procedure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chushi;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begin</w:t>
      </w:r>
    </w:p>
    <w:p>
      <w:pPr>
        <w:spacing w:line="271" w:lineRule="auto" w:before="1"/>
        <w:ind w:left="480" w:right="460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assign(input,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biao1.txt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reset(in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ut);</w:t>
      </w:r>
    </w:p>
    <w:p>
      <w:pPr>
        <w:spacing w:line="271" w:lineRule="auto" w:before="1"/>
        <w:ind w:left="480" w:right="400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i:=1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30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readl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(table1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i,1],table1[i,2]);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close(input);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end;</w:t>
      </w:r>
    </w:p>
    <w:p>
      <w:pPr>
        <w:spacing w:line="271" w:lineRule="auto" w:before="36"/>
        <w:ind w:left="360" w:right="6470" w:hanging="1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procedure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chushi2;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var</w:t>
      </w:r>
    </w:p>
    <w:p>
      <w:pPr>
        <w:spacing w:line="271" w:lineRule="auto" w:before="1"/>
        <w:ind w:left="360" w:right="6813" w:firstLine="1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i,j:cha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begin</w:t>
      </w:r>
    </w:p>
    <w:p>
      <w:pPr>
        <w:spacing w:line="271" w:lineRule="auto" w:before="1"/>
        <w:ind w:left="480" w:right="460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assign(input,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biao2.txt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reset(in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ut);</w:t>
      </w:r>
    </w:p>
    <w:p>
      <w:pPr>
        <w:spacing w:before="1"/>
        <w:ind w:left="0" w:right="549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do</w:t>
      </w:r>
    </w:p>
    <w:p>
      <w:pPr>
        <w:spacing w:before="36"/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do</w:t>
      </w:r>
    </w:p>
    <w:p>
      <w:pPr>
        <w:spacing w:line="271" w:lineRule="auto" w:before="36"/>
        <w:ind w:left="480" w:right="4698" w:firstLine="60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ad(ta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le2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close(input);</w:t>
      </w:r>
    </w:p>
    <w:p>
      <w:pPr>
        <w:spacing w:before="1"/>
        <w:ind w:left="3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end;</w:t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begin</w:t>
      </w:r>
    </w:p>
    <w:p>
      <w:pPr>
        <w:spacing w:line="271" w:lineRule="auto" w:before="36"/>
        <w:ind w:left="360" w:right="737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chushi;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chushi2;</w:t>
      </w:r>
    </w:p>
    <w:p>
      <w:pPr>
        <w:spacing w:before="1"/>
        <w:ind w:left="3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assign(input,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shuju.txt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);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520" w:bottom="1180" w:left="1680" w:right="1680"/>
        </w:sectPr>
      </w:pPr>
    </w:p>
    <w:p>
      <w:pPr>
        <w:spacing w:line="271" w:lineRule="auto" w:before="77"/>
        <w:ind w:left="360" w:right="561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assign(output,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answe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.txt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reset(inp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rewrite(output);</w:t>
      </w:r>
    </w:p>
    <w:p>
      <w:pPr>
        <w:spacing w:line="271" w:lineRule="auto" w:before="1"/>
        <w:ind w:left="240" w:right="6916" w:hanging="1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fo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k:=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begin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readl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(x);</w:t>
      </w:r>
    </w:p>
    <w:p>
      <w:pPr>
        <w:spacing w:line="271" w:lineRule="auto" w:before="1"/>
        <w:ind w:left="360" w:right="466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readln(ti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1],chang[1],dui[1]);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i:=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;</w:t>
      </w:r>
    </w:p>
    <w:p>
      <w:pPr>
        <w:spacing w:before="1"/>
        <w:ind w:left="3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l[1]:=suan(x,dui[1]);</w:t>
      </w:r>
    </w:p>
    <w:p>
      <w:pPr>
        <w:tabs>
          <w:tab w:pos="1576" w:val="left" w:leader="none"/>
        </w:tabs>
        <w:spacing w:line="271" w:lineRule="auto" w:before="36"/>
        <w:ind w:left="360" w:right="497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:=0;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:=ti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-1;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i:=2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82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do</w:t>
      </w:r>
    </w:p>
    <w:p>
      <w:pPr>
        <w:spacing w:before="1"/>
        <w:ind w:left="4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begin</w:t>
      </w:r>
    </w:p>
    <w:p>
      <w:pPr>
        <w:spacing w:before="36"/>
        <w:ind w:left="7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readln(ti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e[i],chang[i],dui[i]);</w:t>
      </w:r>
    </w:p>
    <w:p>
      <w:pPr>
        <w:spacing w:before="36"/>
        <w:ind w:left="7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e[i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:=ti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-ti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i-1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-1;</w:t>
      </w:r>
    </w:p>
    <w:p>
      <w:pPr>
        <w:spacing w:before="36"/>
        <w:ind w:left="7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l[i]:=suan(x,dui[i]);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71" w:lineRule="auto" w:before="36"/>
        <w:ind w:left="480" w:right="5551" w:firstLine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2[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-1]];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end;</w:t>
      </w:r>
    </w:p>
    <w:p>
      <w:pPr>
        <w:spacing w:before="1"/>
        <w:ind w:left="4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writ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x);</w:t>
      </w:r>
    </w:p>
    <w:p>
      <w:pPr>
        <w:spacing w:before="36"/>
        <w:ind w:left="3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i:=1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82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do</w:t>
      </w:r>
    </w:p>
    <w:p>
      <w:pPr>
        <w:tabs>
          <w:tab w:pos="2239" w:val="left" w:leader="none"/>
          <w:tab w:pos="3444" w:val="left" w:leader="none"/>
          <w:tab w:pos="4688" w:val="left" w:leader="none"/>
          <w:tab w:pos="5669" w:val="left" w:leader="none"/>
          <w:tab w:pos="6409" w:val="left" w:leader="none"/>
        </w:tabs>
        <w:spacing w:line="271" w:lineRule="auto" w:before="36"/>
        <w:ind w:left="480" w:right="147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writ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ln(ti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ang[i],'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dui[i],'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i],'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'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,dl[i]);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writeln(170-ti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e[82]);</w:t>
      </w:r>
    </w:p>
    <w:p>
      <w:pPr>
        <w:spacing w:line="271" w:lineRule="auto" w:before="1"/>
        <w:ind w:left="120" w:right="7089" w:firstLine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writ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ln;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end;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close(input);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close(output);</w:t>
      </w:r>
    </w:p>
    <w:p>
      <w:pPr>
        <w:spacing w:after="0" w:line="271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5" w:h="16840"/>
          <w:pgMar w:header="0" w:footer="982" w:top="1380" w:bottom="1180" w:left="1680" w:right="1680"/>
        </w:sectPr>
      </w:pP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30" w:lineRule="auto"/>
        <w:ind w:left="120" w:right="83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model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sets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:</w:t>
      </w:r>
    </w:p>
    <w:p>
      <w:pPr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A/1..30/:r,s;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spacing w:before="85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B/1..7/:w;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spacing w:before="85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links(A,B):x;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spacing w:before="85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endsets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21" w:lineRule="exact"/>
        <w:ind w:left="120" w:right="0" w:firstLine="0"/>
        <w:jc w:val="left"/>
        <w:rPr>
          <w:rFonts w:ascii="SimSun" w:hAnsi="SimSun" w:cs="SimSun" w:eastAsia="SimSun"/>
          <w:sz w:val="21"/>
          <w:szCs w:val="21"/>
        </w:rPr>
      </w:pPr>
      <w:r>
        <w:rPr>
          <w:spacing w:val="0"/>
          <w:w w:val="100"/>
        </w:rPr>
        <w:br w:type="column"/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附录二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：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lin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求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时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间间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隔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方差程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序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：</w:t>
      </w:r>
    </w:p>
    <w:p>
      <w:pPr>
        <w:spacing w:after="0" w:line="221" w:lineRule="exact"/>
        <w:jc w:val="left"/>
        <w:rPr>
          <w:rFonts w:ascii="SimSun" w:hAnsi="SimSun" w:cs="SimSun" w:eastAsia="SimSun"/>
          <w:sz w:val="21"/>
          <w:szCs w:val="21"/>
        </w:rPr>
        <w:sectPr>
          <w:type w:val="continuous"/>
          <w:pgSz w:w="11905" w:h="16840"/>
          <w:pgMar w:top="1520" w:bottom="1180" w:left="1680" w:right="1680"/>
          <w:cols w:num="2" w:equalWidth="0">
            <w:col w:w="1680" w:space="749"/>
            <w:col w:w="6116"/>
          </w:cols>
        </w:sectPr>
      </w:pPr>
    </w:p>
    <w:p>
      <w:pPr>
        <w:spacing w:before="85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@for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(A(I):r(I)*81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@sum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(B(J):x(I,J)*w(J)));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85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@for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(A(I):s(I)*81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@sum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(B(J):x(I,J)*((w(J)-r(I))^2)));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85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data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:</w:t>
      </w:r>
    </w:p>
    <w:p>
      <w:pPr>
        <w:spacing w:line="245" w:lineRule="auto" w:before="32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x=</w:t>
      </w: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@ole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('C:\Document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Settings\HP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\</w:t>
      </w:r>
      <w:r>
        <w:rPr>
          <w:rFonts w:ascii="FZShuTi" w:hAnsi="FZShuTi" w:cs="FZShuTi" w:eastAsia="FZShuTi"/>
          <w:b w:val="0"/>
          <w:bCs w:val="0"/>
          <w:color w:val="000000"/>
          <w:spacing w:val="-1"/>
          <w:w w:val="100"/>
          <w:sz w:val="20"/>
          <w:szCs w:val="20"/>
        </w:rPr>
        <w:t>桌面\NBA赛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程</w:t>
      </w:r>
      <w:r>
        <w:rPr>
          <w:rFonts w:ascii="FZShuTi" w:hAnsi="FZShuTi" w:cs="FZShuTi" w:eastAsia="FZShuTi"/>
          <w:b w:val="0"/>
          <w:bCs w:val="0"/>
          <w:color w:val="000000"/>
          <w:spacing w:val="-1"/>
          <w:w w:val="100"/>
          <w:sz w:val="20"/>
          <w:szCs w:val="20"/>
        </w:rPr>
        <w:t>的分析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与</w:t>
      </w:r>
      <w:r>
        <w:rPr>
          <w:rFonts w:ascii="FZShuTi" w:hAnsi="FZShuTi" w:cs="FZShuTi" w:eastAsia="FZShuTi"/>
          <w:b w:val="0"/>
          <w:bCs w:val="0"/>
          <w:color w:val="000000"/>
          <w:spacing w:val="-1"/>
          <w:w w:val="100"/>
          <w:sz w:val="20"/>
          <w:szCs w:val="20"/>
        </w:rPr>
        <w:t>评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价</w:t>
      </w:r>
      <w:r>
        <w:rPr>
          <w:rFonts w:ascii="FZShuTi" w:hAnsi="FZShuTi" w:cs="FZShuTi" w:eastAsia="FZShuTi"/>
          <w:b w:val="0"/>
          <w:bCs w:val="0"/>
          <w:color w:val="000000"/>
          <w:spacing w:val="-1"/>
          <w:w w:val="100"/>
          <w:sz w:val="20"/>
          <w:szCs w:val="20"/>
        </w:rPr>
        <w:t>\程序应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用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数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 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据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.xls','a');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54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w=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3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4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5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6;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spacing w:line="245" w:lineRule="auto" w:before="32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@ole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('C:\Document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Settings\HP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\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桌面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\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NBA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赛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程的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分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析与评价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\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计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算结果统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 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计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.xls','b')=s;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330" w:lineRule="auto" w:before="54"/>
        <w:ind w:left="120" w:right="758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enddata</w:t>
      </w: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Heading2"/>
        <w:spacing w:line="234" w:lineRule="exact"/>
        <w:ind w:left="120" w:right="0"/>
        <w:jc w:val="left"/>
        <w:rPr>
          <w:rFonts w:ascii="SimSun" w:hAnsi="SimSun" w:cs="SimSun" w:eastAsia="SimSun"/>
        </w:rPr>
      </w:pPr>
      <w:r>
        <w:rPr>
          <w:rFonts w:ascii="SimSun" w:hAnsi="SimSun" w:cs="SimSun" w:eastAsia="SimSun"/>
          <w:b w:val="0"/>
          <w:bCs w:val="0"/>
          <w:spacing w:val="0"/>
          <w:w w:val="100"/>
        </w:rPr>
        <w:t>结果：</w:t>
      </w:r>
    </w:p>
    <w:p>
      <w:pPr>
        <w:spacing w:before="78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Feasibl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solutio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found.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5779" w:val="left" w:leader="none"/>
        </w:tabs>
        <w:spacing w:before="85"/>
        <w:ind w:left="0" w:right="1807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Tota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olve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iterations: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0</w:t>
      </w:r>
    </w:p>
    <w:p>
      <w:pPr>
        <w:spacing w:after="0"/>
        <w:jc w:val="center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1905" w:h="16840"/>
          <w:pgMar w:top="1520" w:bottom="1180" w:left="1680" w:right="1680"/>
        </w:sectPr>
      </w:pP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80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Expor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Summar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Report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spacing w:before="85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-----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---------------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3137" w:val="left" w:leader="none"/>
        </w:tabs>
        <w:spacing w:before="85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Trans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Method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OL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BASED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2998" w:val="left" w:leader="none"/>
        </w:tabs>
        <w:spacing w:line="312" w:lineRule="exact" w:before="23"/>
        <w:ind w:left="120" w:right="184" w:firstLine="398"/>
        <w:jc w:val="left"/>
        <w:rPr>
          <w:rFonts w:ascii="SimSun" w:hAnsi="SimSun" w:cs="SimSun" w:eastAsia="SimSun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Workb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ok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C:\D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cument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an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Settings\HP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\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>桌面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\</w:t>
      </w:r>
      <w:r>
        <w:rPr>
          <w:rFonts w:ascii="Courier New" w:hAnsi="Courier New" w:cs="Courier New" w:eastAsia="Courier New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BA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>赛程的</w:t>
      </w:r>
      <w:r>
        <w:rPr>
          <w:rFonts w:ascii="SimSun" w:hAnsi="SimSun" w:cs="SimSun" w:eastAsia="SimSun"/>
          <w:b w:val="0"/>
          <w:bCs w:val="0"/>
          <w:spacing w:val="-2"/>
          <w:w w:val="100"/>
          <w:sz w:val="20"/>
          <w:szCs w:val="20"/>
        </w:rPr>
        <w:t>分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>析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>与</w:t>
      </w:r>
    </w:p>
    <w:p>
      <w:pPr>
        <w:tabs>
          <w:tab w:pos="4057" w:val="left" w:leader="none"/>
        </w:tabs>
        <w:spacing w:before="62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Range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Specified: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1</w:t>
      </w:r>
    </w:p>
    <w:p>
      <w:pPr>
        <w:spacing w:before="85"/>
        <w:ind w:left="919" w:right="147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b</w:t>
      </w:r>
    </w:p>
    <w:p>
      <w:pPr>
        <w:tabs>
          <w:tab w:pos="3977" w:val="left" w:leader="none"/>
        </w:tabs>
        <w:spacing w:before="85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Range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Found: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1</w:t>
      </w:r>
    </w:p>
    <w:p>
      <w:pPr>
        <w:tabs>
          <w:tab w:pos="4158" w:val="left" w:leader="none"/>
        </w:tabs>
        <w:spacing w:before="85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Rang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Siz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Mismatches: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0</w:t>
      </w:r>
    </w:p>
    <w:p>
      <w:pPr>
        <w:tabs>
          <w:tab w:pos="3997" w:val="left" w:leader="none"/>
        </w:tabs>
        <w:spacing w:before="85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Value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Transferred: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30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6476" w:val="left" w:leader="none"/>
        </w:tabs>
        <w:spacing w:before="397"/>
        <w:ind w:left="4417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Var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abl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Value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tbl>
      <w:tblPr>
        <w:tblW w:w="0" w:type="auto"/>
        <w:jc w:val="left"/>
        <w:tblInd w:w="45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R(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1.098765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R(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R(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1.098765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R(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R(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1.098765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R(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1.074074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R(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1.111111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R(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R(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1.074074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1.074074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1.061728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1.098765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1.074074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1.074074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1.086420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0.6620302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0" w:footer="982" w:top="1580" w:bottom="1180" w:left="1680" w:right="168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43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3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0.7994528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0.9583265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0.8241442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0.7607956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0.8625040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0.8452980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1.046366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0.9229096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0.7994528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0.6649732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0.9229096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0.8131213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0.8488355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0.9229096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0.8735269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0.7994528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0.7771098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0.7361043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0.8982182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0.7747615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1.046366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0.7390472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0.8982182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0.7253787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0.8488355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0.8735269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0.6759960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1.134109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0.9969837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1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15.00000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52.00000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0" w:footer="982" w:top="1300" w:bottom="1180" w:left="1680" w:right="168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43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48.00000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10.00000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41.00000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40.00000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17.00000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45.00000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15.00000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48.00000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17.00000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50.00000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46.00000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8.000000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0" w:footer="982" w:top="1300" w:bottom="1180" w:left="1680" w:right="168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42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4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41.00000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8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47.00000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18.00000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47.00000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44.00000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38.00000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24.00000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35.00000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0" w:footer="982" w:top="1300" w:bottom="1180" w:left="1680" w:right="168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42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24.00000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38.00000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15.00000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20.00000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47.00000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10.00000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47.00000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44.00000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17.00000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49.00000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40.00000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0" w:footer="982" w:top="1300" w:bottom="1180" w:left="1680" w:right="168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42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41.00000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18.00000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45.00000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9.000000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47.00000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37.00000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45.00000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20.00000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46.00000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12.00000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20.00000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46.00000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0" w:footer="982" w:top="1300" w:bottom="1180" w:left="1680" w:right="168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42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7,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52.00000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8,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24.00000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43.00000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9.000000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9,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44.00000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11.00000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8" w:hRule="exact"/>
        </w:trPr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0,</w:t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0" w:footer="982" w:top="1300" w:bottom="1180" w:left="1680" w:right="1680"/>
        </w:sectPr>
      </w:pP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30" w:lineRule="auto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model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sets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A/1..6/:s;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26" w:lineRule="exact"/>
        <w:ind w:left="120" w:right="0" w:firstLine="0"/>
        <w:jc w:val="left"/>
        <w:rPr>
          <w:rFonts w:ascii="SimSun" w:hAnsi="SimSun" w:cs="SimSun" w:eastAsia="SimSun"/>
          <w:sz w:val="21"/>
          <w:szCs w:val="21"/>
        </w:rPr>
      </w:pPr>
      <w:r>
        <w:rPr>
          <w:spacing w:val="0"/>
          <w:w w:val="100"/>
        </w:rPr>
        <w:br w:type="column"/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附录三</w:t>
      </w:r>
      <w:r>
        <w:rPr>
          <w:rFonts w:ascii="SimSun" w:hAnsi="SimSun" w:cs="SimSun" w:eastAsia="SimSun"/>
          <w:b w:val="0"/>
          <w:bCs w:val="0"/>
          <w:spacing w:val="-1"/>
          <w:w w:val="100"/>
          <w:sz w:val="21"/>
          <w:szCs w:val="21"/>
        </w:rPr>
        <w:t>：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lin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求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对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手强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弱对</w:t>
      </w:r>
      <w:r>
        <w:rPr>
          <w:rFonts w:ascii="SimSun" w:hAnsi="SimSun" w:cs="SimSun" w:eastAsia="SimSun"/>
          <w:b w:val="0"/>
          <w:bCs w:val="0"/>
          <w:spacing w:val="-51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NB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A</w:t>
      </w:r>
      <w:r>
        <w:rPr>
          <w:rFonts w:ascii="SimSun" w:hAnsi="SimSun" w:cs="SimSun" w:eastAsia="SimSun"/>
          <w:b w:val="0"/>
          <w:bCs w:val="0"/>
          <w:spacing w:val="-51"/>
          <w:w w:val="100"/>
          <w:sz w:val="21"/>
          <w:szCs w:val="21"/>
        </w:rPr>
        <w:t> 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各球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队的影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响程</w:t>
      </w:r>
      <w:r>
        <w:rPr>
          <w:rFonts w:ascii="SimSun" w:hAnsi="SimSun" w:cs="SimSun" w:eastAsia="SimSun"/>
          <w:b w:val="0"/>
          <w:bCs w:val="0"/>
          <w:spacing w:val="1"/>
          <w:w w:val="100"/>
          <w:sz w:val="21"/>
          <w:szCs w:val="21"/>
        </w:rPr>
        <w:t>度的程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1"/>
          <w:szCs w:val="21"/>
        </w:rPr>
        <w:t>序：</w:t>
      </w:r>
    </w:p>
    <w:p>
      <w:pPr>
        <w:spacing w:after="0" w:line="226" w:lineRule="exact"/>
        <w:jc w:val="left"/>
        <w:rPr>
          <w:rFonts w:ascii="SimSun" w:hAnsi="SimSun" w:cs="SimSun" w:eastAsia="SimSun"/>
          <w:sz w:val="21"/>
          <w:szCs w:val="21"/>
        </w:rPr>
        <w:sectPr>
          <w:type w:val="continuous"/>
          <w:pgSz w:w="11905" w:h="16840"/>
          <w:pgMar w:top="1520" w:bottom="1180" w:left="1680" w:right="1680"/>
          <w:cols w:num="2" w:equalWidth="0">
            <w:col w:w="1320" w:space="55"/>
            <w:col w:w="7170"/>
          </w:cols>
        </w:sectPr>
      </w:pPr>
    </w:p>
    <w:p>
      <w:pPr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B/1..30/:x,w;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spacing w:before="85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links(A,B):r;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spacing w:before="85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endsets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85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@for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(B(J):w(J)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@sum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(A(I):x(J)/(x(J)+r(I,J))));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85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data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:</w:t>
      </w:r>
    </w:p>
    <w:p>
      <w:pPr>
        <w:spacing w:line="245" w:lineRule="auto" w:before="32"/>
        <w:ind w:left="120" w:right="0" w:hanging="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r=</w:t>
      </w: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@ole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('C:\Document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Settings\HP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\</w:t>
      </w:r>
      <w:r>
        <w:rPr>
          <w:rFonts w:ascii="FZShuTi" w:hAnsi="FZShuTi" w:cs="FZShuTi" w:eastAsia="FZShuTi"/>
          <w:b w:val="0"/>
          <w:bCs w:val="0"/>
          <w:color w:val="000000"/>
          <w:spacing w:val="-1"/>
          <w:w w:val="100"/>
          <w:sz w:val="20"/>
          <w:szCs w:val="20"/>
        </w:rPr>
        <w:t>桌面\NBA赛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程</w:t>
      </w:r>
      <w:r>
        <w:rPr>
          <w:rFonts w:ascii="FZShuTi" w:hAnsi="FZShuTi" w:cs="FZShuTi" w:eastAsia="FZShuTi"/>
          <w:b w:val="0"/>
          <w:bCs w:val="0"/>
          <w:color w:val="000000"/>
          <w:spacing w:val="-1"/>
          <w:w w:val="100"/>
          <w:sz w:val="20"/>
          <w:szCs w:val="20"/>
        </w:rPr>
        <w:t>的分析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与</w:t>
      </w:r>
      <w:r>
        <w:rPr>
          <w:rFonts w:ascii="FZShuTi" w:hAnsi="FZShuTi" w:cs="FZShuTi" w:eastAsia="FZShuTi"/>
          <w:b w:val="0"/>
          <w:bCs w:val="0"/>
          <w:color w:val="000000"/>
          <w:spacing w:val="-1"/>
          <w:w w:val="100"/>
          <w:sz w:val="20"/>
          <w:szCs w:val="20"/>
        </w:rPr>
        <w:t>评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价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\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程序应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用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数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 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据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.xls','aq');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5" w:lineRule="auto" w:before="1"/>
        <w:ind w:left="120" w:right="0" w:hanging="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x=</w:t>
      </w: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@ole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('C:\Document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Settings\HP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\</w:t>
      </w:r>
      <w:r>
        <w:rPr>
          <w:rFonts w:ascii="FZShuTi" w:hAnsi="FZShuTi" w:cs="FZShuTi" w:eastAsia="FZShuTi"/>
          <w:b w:val="0"/>
          <w:bCs w:val="0"/>
          <w:color w:val="000000"/>
          <w:spacing w:val="-1"/>
          <w:w w:val="100"/>
          <w:sz w:val="20"/>
          <w:szCs w:val="20"/>
        </w:rPr>
        <w:t>桌面\NBA赛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程</w:t>
      </w:r>
      <w:r>
        <w:rPr>
          <w:rFonts w:ascii="FZShuTi" w:hAnsi="FZShuTi" w:cs="FZShuTi" w:eastAsia="FZShuTi"/>
          <w:b w:val="0"/>
          <w:bCs w:val="0"/>
          <w:color w:val="000000"/>
          <w:spacing w:val="-1"/>
          <w:w w:val="100"/>
          <w:sz w:val="20"/>
          <w:szCs w:val="20"/>
        </w:rPr>
        <w:t>的分析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与</w:t>
      </w:r>
      <w:r>
        <w:rPr>
          <w:rFonts w:ascii="FZShuTi" w:hAnsi="FZShuTi" w:cs="FZShuTi" w:eastAsia="FZShuTi"/>
          <w:b w:val="0"/>
          <w:bCs w:val="0"/>
          <w:color w:val="000000"/>
          <w:spacing w:val="-1"/>
          <w:w w:val="100"/>
          <w:sz w:val="20"/>
          <w:szCs w:val="20"/>
        </w:rPr>
        <w:t>评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价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\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程序应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用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数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 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据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.xls','aw');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5" w:lineRule="auto" w:before="1"/>
        <w:ind w:left="120" w:right="59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@ole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('C:\Document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Settings\HP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\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桌面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\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NBA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赛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程的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分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析与评</w:t>
      </w:r>
      <w:r>
        <w:rPr>
          <w:rFonts w:ascii="FZShuTi" w:hAnsi="FZShuTi" w:cs="FZShuTi" w:eastAsia="FZShuTi"/>
          <w:b w:val="0"/>
          <w:bCs w:val="0"/>
          <w:color w:val="000000"/>
          <w:spacing w:val="-1"/>
          <w:w w:val="100"/>
          <w:sz w:val="20"/>
          <w:szCs w:val="20"/>
        </w:rPr>
        <w:t>价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\</w:t>
      </w:r>
      <w:r>
        <w:rPr>
          <w:rFonts w:ascii="FZShuTi" w:hAnsi="FZShuTi" w:cs="FZShuTi" w:eastAsia="FZShuTi"/>
          <w:b w:val="0"/>
          <w:bCs w:val="0"/>
          <w:color w:val="000000"/>
          <w:spacing w:val="-2"/>
          <w:w w:val="100"/>
          <w:sz w:val="20"/>
          <w:szCs w:val="20"/>
        </w:rPr>
        <w:t>计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算结果统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 </w:t>
      </w:r>
      <w:r>
        <w:rPr>
          <w:rFonts w:ascii="FZShuTi" w:hAnsi="FZShuTi" w:cs="FZShuTi" w:eastAsia="FZShuTi"/>
          <w:b w:val="0"/>
          <w:bCs w:val="0"/>
          <w:color w:val="000000"/>
          <w:spacing w:val="0"/>
          <w:w w:val="100"/>
          <w:sz w:val="20"/>
          <w:szCs w:val="20"/>
        </w:rPr>
        <w:t>计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.xls','ae')=w;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330" w:lineRule="auto" w:before="54"/>
        <w:ind w:left="120" w:right="758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enddata</w:t>
      </w: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FF"/>
          <w:spacing w:val="-1"/>
          <w:w w:val="100"/>
          <w:sz w:val="20"/>
          <w:szCs w:val="20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Heading2"/>
        <w:spacing w:line="234" w:lineRule="exact"/>
        <w:ind w:left="120" w:right="0"/>
        <w:jc w:val="left"/>
        <w:rPr>
          <w:rFonts w:ascii="SimSun" w:hAnsi="SimSun" w:cs="SimSun" w:eastAsia="SimSun"/>
        </w:rPr>
      </w:pPr>
      <w:r>
        <w:rPr>
          <w:rFonts w:ascii="SimSun" w:hAnsi="SimSun" w:cs="SimSun" w:eastAsia="SimSun"/>
          <w:b w:val="0"/>
          <w:bCs w:val="0"/>
          <w:spacing w:val="0"/>
          <w:w w:val="100"/>
        </w:rPr>
        <w:t>结果：</w:t>
      </w:r>
    </w:p>
    <w:p>
      <w:pPr>
        <w:spacing w:before="78"/>
        <w:ind w:left="12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Feasibl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solutio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found.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1905" w:h="16840"/>
          <w:pgMar w:top="1520" w:bottom="1180" w:left="1680" w:right="1680"/>
        </w:sectPr>
      </w:pPr>
    </w:p>
    <w:p>
      <w:pPr>
        <w:tabs>
          <w:tab w:pos="6198" w:val="left" w:leader="none"/>
        </w:tabs>
        <w:spacing w:before="81"/>
        <w:ind w:left="4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Tota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olve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iterations: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0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80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Expor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Summar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Report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spacing w:before="85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-----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---------------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3137" w:val="left" w:leader="none"/>
        </w:tabs>
        <w:spacing w:before="85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Trans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Method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OL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BASED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2998" w:val="left" w:leader="none"/>
        </w:tabs>
        <w:spacing w:line="312" w:lineRule="exact" w:before="23"/>
        <w:ind w:left="120" w:right="184" w:firstLine="398"/>
        <w:jc w:val="left"/>
        <w:rPr>
          <w:rFonts w:ascii="SimSun" w:hAnsi="SimSun" w:cs="SimSun" w:eastAsia="SimSun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Workb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ok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C:\D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cument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an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Settings\HP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\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>桌面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\</w:t>
      </w:r>
      <w:r>
        <w:rPr>
          <w:rFonts w:ascii="Courier New" w:hAnsi="Courier New" w:cs="Courier New" w:eastAsia="Courier New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BA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>赛程的</w:t>
      </w:r>
      <w:r>
        <w:rPr>
          <w:rFonts w:ascii="SimSun" w:hAnsi="SimSun" w:cs="SimSun" w:eastAsia="SimSun"/>
          <w:b w:val="0"/>
          <w:bCs w:val="0"/>
          <w:spacing w:val="-2"/>
          <w:w w:val="100"/>
          <w:sz w:val="20"/>
          <w:szCs w:val="20"/>
        </w:rPr>
        <w:t>分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>析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SimSun" w:hAnsi="SimSun" w:cs="SimSun" w:eastAsia="SimSun"/>
          <w:b w:val="0"/>
          <w:bCs w:val="0"/>
          <w:spacing w:val="0"/>
          <w:w w:val="100"/>
          <w:sz w:val="20"/>
          <w:szCs w:val="20"/>
        </w:rPr>
        <w:t>与</w:t>
      </w:r>
    </w:p>
    <w:p>
      <w:pPr>
        <w:tabs>
          <w:tab w:pos="4057" w:val="left" w:leader="none"/>
        </w:tabs>
        <w:spacing w:before="62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Range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Specified: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1</w:t>
      </w:r>
    </w:p>
    <w:p>
      <w:pPr>
        <w:spacing w:before="85"/>
        <w:ind w:left="919" w:right="147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</w:t>
      </w:r>
    </w:p>
    <w:p>
      <w:pPr>
        <w:tabs>
          <w:tab w:pos="3977" w:val="left" w:leader="none"/>
        </w:tabs>
        <w:spacing w:before="85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Range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Found: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1</w:t>
      </w:r>
    </w:p>
    <w:p>
      <w:pPr>
        <w:tabs>
          <w:tab w:pos="4158" w:val="left" w:leader="none"/>
        </w:tabs>
        <w:spacing w:before="85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Rang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Siz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Mismatches: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0</w:t>
      </w:r>
    </w:p>
    <w:p>
      <w:pPr>
        <w:tabs>
          <w:tab w:pos="3997" w:val="left" w:leader="none"/>
        </w:tabs>
        <w:spacing w:before="85"/>
        <w:ind w:left="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Value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Transferred: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30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p>
      <w:pPr>
        <w:tabs>
          <w:tab w:pos="6476" w:val="left" w:leader="none"/>
        </w:tabs>
        <w:spacing w:before="709"/>
        <w:ind w:left="4417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Var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abl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Value</w: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</w:r>
    </w:p>
    <w:tbl>
      <w:tblPr>
        <w:tblW w:w="0" w:type="auto"/>
        <w:jc w:val="left"/>
        <w:tblInd w:w="45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4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1.234568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1.234568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1.234568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1.234568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1.234568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S(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1.234568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X(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0.6340000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X(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0.5240000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X(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0.4510000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X(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0.3900000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X(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0.1830000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X(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0.8050000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X(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X(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0.4880000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X(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0.4150000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0.7200000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0.5490000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0.4390000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0.4020000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0.3170000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0.6220000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0.6590000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0.6100000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0" w:footer="982" w:top="1400" w:bottom="1180" w:left="1680" w:right="168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43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3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0.2440000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0.6950000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0.5850000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0.4630000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3.562823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3.203015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2.899080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2.837907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1.529448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3.784627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3.227277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3.310627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W(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3.055689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2.159283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3.851261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3.407770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2.725929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2.898741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2.546520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3.472635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3.784639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3.473935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3.433207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2.091829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3.333401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3.164417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2.982771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1.827446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2.029638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3.570702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3.539966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3.250219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2.941656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2.103538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6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0.8050000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6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0.4880000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6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0.8050000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6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0.4880000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6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0.8050000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6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0.4390000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0" w:footer="982" w:top="1300" w:bottom="1180" w:left="1680" w:right="168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42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0.3170000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0.4020000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1,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0.3170000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0.3170000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0.8050000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0.8050000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0.8050000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0.4880000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0.4150000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0.6100000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0.6590000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0.6590000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0.6590000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0.4150000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0.4150000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0.4880000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0.5490000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0.4020000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0.4390000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2,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0.4020000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0.5490000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0.4150000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0.4880000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0.4880000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0.4150000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0.3900000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0.6100000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0.6100000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0" w:footer="982" w:top="1300" w:bottom="1180" w:left="1680" w:right="168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42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0.6220000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0.6220000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0.4150000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0.7200000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0.4390000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0.5490000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3,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0.7200000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0.7200000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0.1830000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0.1830000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0.3900000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0.1830000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0.4510000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0.2440000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0.2440000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0.2440000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0.6220000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0.6220000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0.6220000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0.6220000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0.4390000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0.7200000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0.5490000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0.7200000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0" w:footer="982" w:top="1300" w:bottom="1180" w:left="1680" w:right="168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42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0.7200000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0.6340000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0.6340000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0.5240000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4,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0.5240000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0.6340000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0.3900000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0.4510000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0.4510000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0.5240000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0.6340000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0.6950000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0.6950000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0.6950000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0.6950000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0.6950000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0.6950000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0.6100000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0.6590000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0.6590000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0.6100000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0.4020000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0.5490000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0.4390000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0.4390000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0.5490000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0.4510000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0.4510000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0.3900000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5,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0.4510000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0.5240000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0.5240000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0.5240000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0.6340000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0.6340000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0.5850000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0.5850000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0.5850000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0" w:footer="982" w:top="1300" w:bottom="1180" w:left="1680" w:right="1680"/>
        </w:sectPr>
      </w:pP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42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6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0.4630000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0.5850000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0.4630000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0.6710000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0.5850000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0.5850000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0.2440000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0.6100000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0.3170000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0.4020000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0.3170000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0.3170000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0.4020000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0.1830000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0.3900000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0.1830000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  <w:t>6,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0.1830000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0.3900000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0.4630000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19)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0.4630000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21)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0.4630000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22)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23)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24)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0.4630000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25)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0.2800000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26)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0.5000000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27)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0.2440000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28)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0.6590000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29)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0.2680000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R(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6,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30)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3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spacing w:val="-1"/>
                <w:w w:val="100"/>
                <w:sz w:val="20"/>
                <w:szCs w:val="20"/>
              </w:rPr>
              <w:t>0.244000</w:t>
            </w:r>
            <w:r>
              <w:rPr>
                <w:rFonts w:ascii="Courier New" w:hAnsi="Courier New" w:cs="Courier New" w:eastAsia="Courier Ne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0" w:footer="982" w:top="1300" w:bottom="1180" w:left="1680" w:right="1680"/>
        </w:sectPr>
      </w:pPr>
    </w:p>
    <w:p>
      <w:pPr>
        <w:pStyle w:val="BodyText"/>
        <w:spacing w:line="304" w:lineRule="exact"/>
        <w:ind w:left="124" w:right="0"/>
        <w:jc w:val="left"/>
      </w:pPr>
      <w:r>
        <w:rPr>
          <w:b w:val="0"/>
          <w:bCs w:val="0"/>
          <w:spacing w:val="1"/>
          <w:w w:val="100"/>
        </w:rPr>
        <w:t>附录四</w:t>
      </w:r>
      <w:r>
        <w:rPr>
          <w:b w:val="0"/>
          <w:bCs w:val="0"/>
          <w:spacing w:val="-1"/>
          <w:w w:val="100"/>
        </w:rPr>
        <w:t>：</w:t>
      </w:r>
      <w:r>
        <w:rPr>
          <w:b w:val="0"/>
          <w:bCs w:val="0"/>
          <w:spacing w:val="-1"/>
          <w:w w:val="100"/>
        </w:rPr>
        <w:t>同</w:t>
      </w:r>
      <w:r>
        <w:rPr>
          <w:b w:val="0"/>
          <w:bCs w:val="0"/>
          <w:spacing w:val="1"/>
          <w:w w:val="100"/>
        </w:rPr>
        <w:t>部不同</w:t>
      </w:r>
      <w:r>
        <w:rPr>
          <w:b w:val="0"/>
          <w:bCs w:val="0"/>
          <w:spacing w:val="-1"/>
          <w:w w:val="100"/>
        </w:rPr>
        <w:t>区</w:t>
      </w:r>
      <w:r>
        <w:rPr>
          <w:b w:val="0"/>
          <w:bCs w:val="0"/>
          <w:spacing w:val="-1"/>
          <w:w w:val="100"/>
        </w:rPr>
        <w:t>的</w:t>
      </w:r>
      <w:r>
        <w:rPr>
          <w:b w:val="0"/>
          <w:bCs w:val="0"/>
          <w:spacing w:val="1"/>
          <w:w w:val="100"/>
        </w:rPr>
        <w:t>球队比</w:t>
      </w:r>
      <w:r>
        <w:rPr>
          <w:b w:val="0"/>
          <w:bCs w:val="0"/>
          <w:spacing w:val="-1"/>
          <w:w w:val="100"/>
        </w:rPr>
        <w:t>赛</w:t>
      </w:r>
      <w:r>
        <w:rPr>
          <w:b w:val="0"/>
          <w:bCs w:val="0"/>
          <w:spacing w:val="-1"/>
          <w:w w:val="100"/>
        </w:rPr>
        <w:t>观</w:t>
      </w:r>
      <w:r>
        <w:rPr>
          <w:b w:val="0"/>
          <w:bCs w:val="0"/>
          <w:spacing w:val="1"/>
          <w:w w:val="100"/>
        </w:rPr>
        <w:t>看度的</w:t>
      </w:r>
      <w:r>
        <w:rPr>
          <w:b w:val="0"/>
          <w:bCs w:val="0"/>
          <w:spacing w:val="-1"/>
          <w:w w:val="100"/>
        </w:rPr>
        <w:t>影</w:t>
      </w:r>
      <w:r>
        <w:rPr>
          <w:b w:val="0"/>
          <w:bCs w:val="0"/>
          <w:spacing w:val="-1"/>
          <w:w w:val="100"/>
        </w:rPr>
        <w:t>响</w:t>
      </w:r>
      <w:r>
        <w:rPr>
          <w:b w:val="0"/>
          <w:bCs w:val="0"/>
          <w:spacing w:val="1"/>
          <w:w w:val="100"/>
        </w:rPr>
        <w:t>（东部）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5" w:hRule="exact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04" w:lineRule="exact"/>
              <w:ind w:left="102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东部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胜率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胜率相差程度</w:t>
            </w:r>
          </w:p>
        </w:tc>
        <w:tc>
          <w:tcPr>
            <w:tcW w:w="9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1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东部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胜率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胜率相差程度</w:t>
            </w:r>
          </w:p>
        </w:tc>
        <w:tc>
          <w:tcPr>
            <w:tcW w:w="9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1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东部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胜率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胜率相差程度</w:t>
            </w:r>
          </w:p>
        </w:tc>
      </w:tr>
      <w:tr>
        <w:trPr>
          <w:trHeight w:val="258" w:hRule="exact"/>
        </w:trPr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0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0" w:lineRule="exact"/>
              <w:ind w:left="20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魔术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34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  <w:tc>
          <w:tcPr>
            <w:tcW w:w="9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0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0" w:lineRule="exact"/>
              <w:ind w:left="2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凯尔</w:t>
            </w:r>
            <w:r>
              <w:rPr>
                <w:rFonts w:ascii="SimSun" w:hAnsi="SimSun" w:cs="SimSun" w:eastAsia="SimSun"/>
                <w:b w:val="0"/>
                <w:bCs w:val="0"/>
                <w:spacing w:val="-1"/>
                <w:w w:val="100"/>
                <w:sz w:val="18"/>
                <w:szCs w:val="18"/>
              </w:rPr>
              <w:t>特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  <w:tc>
          <w:tcPr>
            <w:tcW w:w="9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0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0" w:lineRule="exact"/>
              <w:ind w:left="20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活塞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80" w:hRule="exact"/>
        </w:trPr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  <w:tc>
          <w:tcPr>
            <w:tcW w:w="95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86</w:t>
            </w:r>
          </w:p>
        </w:tc>
      </w:tr>
      <w:tr>
        <w:trPr>
          <w:trHeight w:val="271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96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88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46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54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69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39" w:right="442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</w:tr>
      <w:tr>
        <w:trPr>
          <w:trHeight w:val="271" w:hRule="exact"/>
        </w:trPr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8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54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8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8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37</w:t>
            </w:r>
          </w:p>
        </w:tc>
      </w:tr>
      <w:tr>
        <w:trPr>
          <w:trHeight w:val="227" w:hRule="exact"/>
        </w:trPr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85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46" w:hRule="exact"/>
        </w:trPr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85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56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39" w:right="442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95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66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88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32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32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03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</w:tr>
      <w:tr>
        <w:trPr>
          <w:trHeight w:val="280" w:hRule="exact"/>
        </w:trPr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39" w:right="442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256" w:hRule="exact"/>
        </w:trPr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20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奇才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0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24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  <w:tc>
          <w:tcPr>
            <w:tcW w:w="9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20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猛龙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0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  <w:tc>
          <w:tcPr>
            <w:tcW w:w="9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20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骑士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0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49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80" w:hRule="exact"/>
        </w:trPr>
        <w:tc>
          <w:tcPr>
            <w:tcW w:w="648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5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25</w:t>
            </w:r>
          </w:p>
        </w:tc>
      </w:tr>
      <w:tr>
        <w:trPr>
          <w:trHeight w:val="271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88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36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98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39" w:right="442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</w:tr>
      <w:tr>
        <w:trPr>
          <w:trHeight w:val="272" w:hRule="exact"/>
        </w:trPr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66</w:t>
            </w:r>
          </w:p>
        </w:tc>
      </w:tr>
      <w:tr>
        <w:trPr>
          <w:trHeight w:val="271" w:hRule="exact"/>
        </w:trPr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99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99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2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-0.22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99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2" w:hRule="exact"/>
        </w:trPr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62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62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62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85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88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61</w:t>
            </w:r>
          </w:p>
        </w:tc>
      </w:tr>
      <w:tr>
        <w:trPr>
          <w:trHeight w:val="271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22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98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</w:tr>
      <w:tr>
        <w:trPr>
          <w:trHeight w:val="280" w:hRule="exact"/>
        </w:trPr>
        <w:tc>
          <w:tcPr>
            <w:tcW w:w="648" w:type="dxa"/>
            <w:vMerge/>
            <w:tcBorders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07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69</w:t>
            </w:r>
          </w:p>
        </w:tc>
      </w:tr>
      <w:tr>
        <w:trPr>
          <w:trHeight w:val="257" w:hRule="exact"/>
        </w:trPr>
        <w:tc>
          <w:tcPr>
            <w:tcW w:w="648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8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8" w:lineRule="exact"/>
              <w:ind w:left="20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老鹰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39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  <w:tc>
          <w:tcPr>
            <w:tcW w:w="9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8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8" w:lineRule="exact"/>
              <w:ind w:left="186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7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6</w:t>
            </w:r>
            <w:r>
              <w:rPr>
                <w:rFonts w:ascii="SimSun" w:hAnsi="SimSun" w:cs="SimSun" w:eastAsia="SimSun"/>
                <w:b w:val="0"/>
                <w:bCs w:val="0"/>
                <w:spacing w:val="-45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39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88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  <w:tc>
          <w:tcPr>
            <w:tcW w:w="9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8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8" w:lineRule="exact"/>
              <w:ind w:left="11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步行者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39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39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79" w:hRule="exact"/>
        </w:trPr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59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59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95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59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88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37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1" w:hRule="exact"/>
        </w:trPr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36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98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</w:tr>
      <w:tr>
        <w:trPr>
          <w:trHeight w:val="272" w:hRule="exact"/>
        </w:trPr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56</w:t>
            </w:r>
          </w:p>
        </w:tc>
      </w:tr>
      <w:tr>
        <w:trPr>
          <w:trHeight w:val="227" w:hRule="exact"/>
        </w:trPr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46" w:hRule="exact"/>
        </w:trPr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271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12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88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86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</w:tr>
      <w:tr>
        <w:trPr>
          <w:trHeight w:val="278" w:hRule="exact"/>
        </w:trPr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</w:tr>
      <w:tr>
        <w:trPr>
          <w:trHeight w:val="258" w:hRule="exact"/>
        </w:trPr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1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1" w:lineRule="exact"/>
              <w:ind w:left="20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山猫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1" w:lineRule="exact" w:before="1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  <w:tc>
          <w:tcPr>
            <w:tcW w:w="9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1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1" w:lineRule="exact"/>
              <w:ind w:left="20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篮网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1" w:lineRule="exact" w:before="1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  <w:tc>
          <w:tcPr>
            <w:tcW w:w="9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1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1" w:lineRule="exact"/>
              <w:ind w:left="20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公牛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1" w:lineRule="exact" w:before="1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80" w:hRule="exact"/>
        </w:trPr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9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95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1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2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-0.11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88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25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12</w:t>
            </w:r>
          </w:p>
        </w:tc>
      </w:tr>
      <w:tr>
        <w:trPr>
          <w:trHeight w:val="271" w:hRule="exact"/>
        </w:trPr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8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right="2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8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32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8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19</w:t>
            </w:r>
          </w:p>
        </w:tc>
      </w:tr>
      <w:tr>
        <w:trPr>
          <w:trHeight w:val="227" w:hRule="exact"/>
        </w:trPr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2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-0.33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</w:tr>
      <w:tr>
        <w:trPr>
          <w:trHeight w:val="46" w:hRule="exact"/>
        </w:trPr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88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13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</w:tr>
      <w:tr>
        <w:trPr>
          <w:trHeight w:val="280" w:hRule="exact"/>
        </w:trPr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73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98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22</w:t>
            </w:r>
          </w:p>
        </w:tc>
      </w:tr>
      <w:tr>
        <w:trPr>
          <w:trHeight w:val="256" w:hRule="exact"/>
        </w:trPr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20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热火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0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83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  <w:tc>
          <w:tcPr>
            <w:tcW w:w="9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11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尼克斯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0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  <w:tc>
          <w:tcPr>
            <w:tcW w:w="9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8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20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雄鹿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0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80" w:hRule="exact"/>
        </w:trPr>
        <w:tc>
          <w:tcPr>
            <w:tcW w:w="648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5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魔术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奇才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71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88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老鹰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2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-0.11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山猫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2" w:hRule="exact"/>
        </w:trPr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97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热火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34</w:t>
            </w:r>
          </w:p>
        </w:tc>
      </w:tr>
      <w:tr>
        <w:trPr>
          <w:trHeight w:val="271" w:hRule="exact"/>
        </w:trPr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99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99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23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-0.44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99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272" w:hRule="exact"/>
        </w:trPr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62" w:lineRule="exact"/>
              <w:ind w:left="8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62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62" w:lineRule="exact"/>
              <w:ind w:left="8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88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271" w:hRule="exact"/>
        </w:trPr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272" w:hRule="exact"/>
        </w:trPr>
        <w:tc>
          <w:tcPr>
            <w:tcW w:w="64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  <w:tc>
          <w:tcPr>
            <w:tcW w:w="9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1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  <w:tc>
          <w:tcPr>
            <w:tcW w:w="95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4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2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37</w:t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footerReference w:type="default" r:id="rId9"/>
          <w:pgSz w:w="11905" w:h="16840"/>
          <w:pgMar w:footer="556" w:header="0" w:top="220" w:bottom="740" w:left="520" w:right="280"/>
          <w:pgNumType w:start="29"/>
        </w:sectPr>
      </w:pPr>
    </w:p>
    <w:p>
      <w:pPr>
        <w:pStyle w:val="BodyText"/>
        <w:spacing w:line="304" w:lineRule="exact"/>
        <w:ind w:left="124" w:right="0"/>
        <w:jc w:val="left"/>
      </w:pPr>
      <w:r>
        <w:rPr/>
        <w:pict>
          <v:shape style="position:absolute;margin-left:214.149994pt;margin-top:33.970001pt;width:178.53pt;height:767.02pt;mso-position-horizontal-relative:page;mso-position-vertical-relative:page;z-index:-1762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75" w:hRule="exact"/>
                    </w:trPr>
                    <w:tc>
                      <w:tcPr>
                        <w:tcW w:w="6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西部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胜率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10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胜率相差程度</w:t>
                        </w:r>
                      </w:p>
                    </w:tc>
                  </w:tr>
                  <w:tr>
                    <w:trPr>
                      <w:trHeight w:val="258" w:hRule="exact"/>
                    </w:trPr>
                    <w:tc>
                      <w:tcPr>
                        <w:tcW w:w="634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10" w:lineRule="exact"/>
                          <w:ind w:left="75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10" w:lineRule="exact"/>
                          <w:ind w:left="26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爵士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1" w:lineRule="exact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single" w:sz="7" w:space="0" w:color="CC9AFF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61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91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湖人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46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太阳</w:t>
                        </w:r>
                      </w:p>
                    </w:tc>
                    <w:tc>
                      <w:tcPr>
                        <w:tcW w:w="72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勇士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国王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96</w:t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快船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79</w:t>
                        </w:r>
                      </w:p>
                    </w:tc>
                  </w:tr>
                  <w:tr>
                    <w:trPr>
                      <w:trHeight w:val="256" w:hRule="exact"/>
                    </w:trPr>
                    <w:tc>
                      <w:tcPr>
                        <w:tcW w:w="634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09" w:lineRule="exact"/>
                          <w:ind w:left="75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09" w:lineRule="exact"/>
                          <w:ind w:left="26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掘金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0" w:lineRule="exact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single" w:sz="6" w:space="0" w:color="CC9AFF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61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湖人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太阳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勇士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国王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快船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39" w:right="442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634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08" w:lineRule="exact"/>
                          <w:ind w:left="75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08" w:lineRule="exact"/>
                          <w:ind w:left="17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开拓者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39" w:lineRule="exact"/>
                          <w:ind w:left="2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single" w:sz="7" w:space="0" w:color="CC9AFF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59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湖人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6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太阳</w:t>
                        </w:r>
                      </w:p>
                    </w:tc>
                    <w:tc>
                      <w:tcPr>
                        <w:tcW w:w="72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勇士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国王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快船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39" w:right="442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8" w:hRule="exact"/>
                    </w:trPr>
                    <w:tc>
                      <w:tcPr>
                        <w:tcW w:w="634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11" w:lineRule="exact"/>
                          <w:ind w:left="75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11" w:lineRule="exact"/>
                          <w:ind w:left="17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森林狼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1" w:lineRule="exact" w:before="1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single" w:sz="7" w:space="0" w:color="CC9AFF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61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571" w:right="572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湖人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46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太阳</w:t>
                        </w:r>
                      </w:p>
                    </w:tc>
                    <w:tc>
                      <w:tcPr>
                        <w:tcW w:w="72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勇士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国王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快船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56" w:hRule="exact"/>
                    </w:trPr>
                    <w:tc>
                      <w:tcPr>
                        <w:tcW w:w="634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09" w:lineRule="exact"/>
                          <w:ind w:left="75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09" w:lineRule="exact"/>
                          <w:ind w:left="17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超音速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0" w:lineRule="exact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44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single" w:sz="6" w:space="0" w:color="CC9AFF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61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湖人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太阳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勇士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国王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快船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397.269989pt;margin-top:33.970001pt;width:178.53pt;height:767.02pt;mso-position-horizontal-relative:page;mso-position-vertical-relative:page;z-index:-1762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75" w:hRule="exact"/>
                    </w:trPr>
                    <w:tc>
                      <w:tcPr>
                        <w:tcW w:w="6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西部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胜率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10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胜率相差程度</w:t>
                        </w:r>
                      </w:p>
                    </w:tc>
                  </w:tr>
                  <w:tr>
                    <w:trPr>
                      <w:trHeight w:val="258" w:hRule="exact"/>
                    </w:trPr>
                    <w:tc>
                      <w:tcPr>
                        <w:tcW w:w="634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10" w:lineRule="exact"/>
                          <w:ind w:left="75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10" w:lineRule="exact"/>
                          <w:ind w:left="26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湖人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1" w:lineRule="exact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single" w:sz="7" w:space="0" w:color="CC9AFF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61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爵士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掘金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开拓者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2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森林狼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超音速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46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72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73</w:t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56" w:hRule="exact"/>
                    </w:trPr>
                    <w:tc>
                      <w:tcPr>
                        <w:tcW w:w="634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09" w:lineRule="exact"/>
                          <w:ind w:left="75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09" w:lineRule="exact"/>
                          <w:ind w:left="26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太阳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0" w:lineRule="exact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single" w:sz="6" w:space="0" w:color="CC9AFF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61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爵士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掘金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61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开拓者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2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森林狼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超音速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571" w:right="572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03</w:t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634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08" w:lineRule="exact"/>
                          <w:ind w:left="75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08" w:lineRule="exact"/>
                          <w:ind w:left="26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勇士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39" w:lineRule="exact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single" w:sz="7" w:space="0" w:color="CC9AFF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59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爵士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掘金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开拓者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2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森林狼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超音速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46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72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58" w:hRule="exact"/>
                    </w:trPr>
                    <w:tc>
                      <w:tcPr>
                        <w:tcW w:w="634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11" w:lineRule="exact"/>
                          <w:ind w:left="75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11" w:lineRule="exact"/>
                          <w:ind w:left="26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国王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1" w:lineRule="exact" w:before="1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63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7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single" w:sz="7" w:space="0" w:color="CC9AFF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61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爵士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7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掘金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开拓者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2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-0.0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森林狼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超音速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0.22</w:t>
                        </w:r>
                      </w:p>
                    </w:tc>
                  </w:tr>
                  <w:tr>
                    <w:trPr>
                      <w:trHeight w:val="46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72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0.22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</w:tr>
                  <w:tr>
                    <w:trPr>
                      <w:trHeight w:val="256" w:hRule="exact"/>
                    </w:trPr>
                    <w:tc>
                      <w:tcPr>
                        <w:tcW w:w="634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09" w:lineRule="exact"/>
                          <w:ind w:left="75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09" w:lineRule="exact"/>
                          <w:ind w:left="26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快船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0" w:lineRule="exact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6" w:space="0" w:color="CC9AFF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single" w:sz="6" w:space="0" w:color="CC9AFF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61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爵士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6" w:space="0" w:color="CC9A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掘金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-0.33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开拓者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2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2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-0.22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森林狼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9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超音速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7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63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1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1"/>
          <w:w w:val="100"/>
        </w:rPr>
        <w:t>附录四</w:t>
      </w:r>
      <w:r>
        <w:rPr>
          <w:b w:val="0"/>
          <w:bCs w:val="0"/>
          <w:spacing w:val="-1"/>
          <w:w w:val="100"/>
        </w:rPr>
        <w:t>：</w:t>
      </w:r>
      <w:r>
        <w:rPr>
          <w:b w:val="0"/>
          <w:bCs w:val="0"/>
          <w:spacing w:val="-1"/>
          <w:w w:val="100"/>
        </w:rPr>
        <w:t>同</w:t>
      </w:r>
      <w:r>
        <w:rPr>
          <w:b w:val="0"/>
          <w:bCs w:val="0"/>
          <w:spacing w:val="1"/>
          <w:w w:val="100"/>
        </w:rPr>
        <w:t>部不同</w:t>
      </w:r>
      <w:r>
        <w:rPr>
          <w:b w:val="0"/>
          <w:bCs w:val="0"/>
          <w:spacing w:val="-1"/>
          <w:w w:val="100"/>
        </w:rPr>
        <w:t>区</w:t>
      </w:r>
      <w:r>
        <w:rPr>
          <w:b w:val="0"/>
          <w:bCs w:val="0"/>
          <w:spacing w:val="-1"/>
          <w:w w:val="100"/>
        </w:rPr>
        <w:t>的</w:t>
      </w:r>
      <w:r>
        <w:rPr>
          <w:b w:val="0"/>
          <w:bCs w:val="0"/>
          <w:spacing w:val="1"/>
          <w:w w:val="100"/>
        </w:rPr>
        <w:t>球队比</w:t>
      </w:r>
      <w:r>
        <w:rPr>
          <w:b w:val="0"/>
          <w:bCs w:val="0"/>
          <w:spacing w:val="-1"/>
          <w:w w:val="100"/>
        </w:rPr>
        <w:t>赛</w:t>
      </w:r>
      <w:r>
        <w:rPr>
          <w:b w:val="0"/>
          <w:bCs w:val="0"/>
          <w:spacing w:val="-1"/>
          <w:w w:val="100"/>
        </w:rPr>
        <w:t>观</w:t>
      </w:r>
      <w:r>
        <w:rPr>
          <w:b w:val="0"/>
          <w:bCs w:val="0"/>
          <w:spacing w:val="1"/>
          <w:w w:val="100"/>
        </w:rPr>
        <w:t>看度的</w:t>
      </w:r>
      <w:r>
        <w:rPr>
          <w:b w:val="0"/>
          <w:bCs w:val="0"/>
          <w:spacing w:val="-1"/>
          <w:w w:val="100"/>
        </w:rPr>
        <w:t>影</w:t>
      </w:r>
      <w:r>
        <w:rPr>
          <w:b w:val="0"/>
          <w:bCs w:val="0"/>
          <w:spacing w:val="-1"/>
          <w:w w:val="100"/>
        </w:rPr>
        <w:t>响</w:t>
      </w:r>
      <w:r>
        <w:rPr>
          <w:b w:val="0"/>
          <w:bCs w:val="0"/>
          <w:spacing w:val="1"/>
          <w:w w:val="100"/>
        </w:rPr>
        <w:t>（西部）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5" w:hRule="exact"/>
        </w:trPr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04" w:lineRule="exact"/>
              <w:ind w:left="12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西部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胜率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胜率相差程度</w:t>
            </w:r>
          </w:p>
        </w:tc>
      </w:tr>
      <w:tr>
        <w:trPr>
          <w:trHeight w:val="258" w:hRule="exact"/>
        </w:trPr>
        <w:tc>
          <w:tcPr>
            <w:tcW w:w="634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0" w:lineRule="exact"/>
              <w:ind w:left="7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0" w:lineRule="exact"/>
              <w:ind w:left="26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黄蜂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1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83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80" w:hRule="exact"/>
        </w:trPr>
        <w:tc>
          <w:tcPr>
            <w:tcW w:w="634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</w:tr>
      <w:tr>
        <w:trPr>
          <w:trHeight w:val="271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73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</w:tr>
      <w:tr>
        <w:trPr>
          <w:trHeight w:val="271" w:hRule="exact"/>
        </w:trPr>
        <w:tc>
          <w:tcPr>
            <w:tcW w:w="63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8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</w:tr>
      <w:tr>
        <w:trPr>
          <w:trHeight w:val="227" w:hRule="exact"/>
        </w:trPr>
        <w:tc>
          <w:tcPr>
            <w:tcW w:w="63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46" w:hRule="exact"/>
        </w:trPr>
        <w:tc>
          <w:tcPr>
            <w:tcW w:w="63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12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98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39" w:right="442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80" w:hRule="exact"/>
        </w:trPr>
        <w:tc>
          <w:tcPr>
            <w:tcW w:w="634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03</w:t>
            </w:r>
          </w:p>
        </w:tc>
      </w:tr>
      <w:tr>
        <w:trPr>
          <w:trHeight w:val="256" w:hRule="exact"/>
        </w:trPr>
        <w:tc>
          <w:tcPr>
            <w:tcW w:w="634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7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26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马刺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0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83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80" w:hRule="exact"/>
        </w:trPr>
        <w:tc>
          <w:tcPr>
            <w:tcW w:w="634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73</w:t>
            </w:r>
          </w:p>
        </w:tc>
      </w:tr>
      <w:tr>
        <w:trPr>
          <w:trHeight w:val="271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83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</w:tr>
      <w:tr>
        <w:trPr>
          <w:trHeight w:val="272" w:hRule="exact"/>
        </w:trPr>
        <w:tc>
          <w:tcPr>
            <w:tcW w:w="63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</w:tr>
      <w:tr>
        <w:trPr>
          <w:trHeight w:val="271" w:hRule="exact"/>
        </w:trPr>
        <w:tc>
          <w:tcPr>
            <w:tcW w:w="63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99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2" w:hRule="exact"/>
        </w:trPr>
        <w:tc>
          <w:tcPr>
            <w:tcW w:w="63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62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12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98</w:t>
            </w:r>
          </w:p>
        </w:tc>
      </w:tr>
      <w:tr>
        <w:trPr>
          <w:trHeight w:val="271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39" w:right="442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80" w:hRule="exact"/>
        </w:trPr>
        <w:tc>
          <w:tcPr>
            <w:tcW w:w="634" w:type="dxa"/>
            <w:vMerge/>
            <w:tcBorders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7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03</w:t>
            </w:r>
          </w:p>
        </w:tc>
      </w:tr>
      <w:tr>
        <w:trPr>
          <w:trHeight w:val="257" w:hRule="exact"/>
        </w:trPr>
        <w:tc>
          <w:tcPr>
            <w:tcW w:w="634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8" w:lineRule="exact"/>
              <w:ind w:left="7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8" w:lineRule="exact"/>
              <w:ind w:left="26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火箭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39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71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79" w:hRule="exact"/>
        </w:trPr>
        <w:tc>
          <w:tcPr>
            <w:tcW w:w="634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59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12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61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</w:tr>
      <w:tr>
        <w:trPr>
          <w:trHeight w:val="271" w:hRule="exact"/>
        </w:trPr>
        <w:tc>
          <w:tcPr>
            <w:tcW w:w="63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03</w:t>
            </w:r>
          </w:p>
        </w:tc>
      </w:tr>
      <w:tr>
        <w:trPr>
          <w:trHeight w:val="272" w:hRule="exact"/>
        </w:trPr>
        <w:tc>
          <w:tcPr>
            <w:tcW w:w="63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27</w:t>
            </w:r>
          </w:p>
        </w:tc>
      </w:tr>
      <w:tr>
        <w:trPr>
          <w:trHeight w:val="227" w:hRule="exact"/>
        </w:trPr>
        <w:tc>
          <w:tcPr>
            <w:tcW w:w="63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46" w:hRule="exact"/>
        </w:trPr>
        <w:tc>
          <w:tcPr>
            <w:tcW w:w="63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571" w:right="572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271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86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08</w:t>
            </w:r>
          </w:p>
        </w:tc>
      </w:tr>
      <w:tr>
        <w:trPr>
          <w:trHeight w:val="278" w:hRule="exact"/>
        </w:trPr>
        <w:tc>
          <w:tcPr>
            <w:tcW w:w="634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91</w:t>
            </w:r>
          </w:p>
        </w:tc>
      </w:tr>
      <w:tr>
        <w:trPr>
          <w:trHeight w:val="258" w:hRule="exact"/>
        </w:trPr>
        <w:tc>
          <w:tcPr>
            <w:tcW w:w="634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1" w:lineRule="exact"/>
              <w:ind w:left="7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11" w:lineRule="exact"/>
              <w:ind w:left="26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小牛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1" w:lineRule="exact" w:before="1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7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80" w:hRule="exact"/>
        </w:trPr>
        <w:tc>
          <w:tcPr>
            <w:tcW w:w="634" w:type="dxa"/>
            <w:vMerge w:val="restart"/>
            <w:tcBorders>
              <w:top w:val="single" w:sz="7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3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72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  <w:tc>
          <w:tcPr>
            <w:tcW w:w="1300" w:type="dxa"/>
            <w:tcBorders>
              <w:top w:val="single" w:sz="7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71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12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22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54</w:t>
            </w:r>
          </w:p>
        </w:tc>
      </w:tr>
      <w:tr>
        <w:trPr>
          <w:trHeight w:val="271" w:hRule="exact"/>
        </w:trPr>
        <w:tc>
          <w:tcPr>
            <w:tcW w:w="63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8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78</w:t>
            </w:r>
          </w:p>
        </w:tc>
      </w:tr>
      <w:tr>
        <w:trPr>
          <w:trHeight w:val="227" w:hRule="exact"/>
        </w:trPr>
        <w:tc>
          <w:tcPr>
            <w:tcW w:w="63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</w:tr>
      <w:tr>
        <w:trPr>
          <w:trHeight w:val="46" w:hRule="exact"/>
        </w:trPr>
        <w:tc>
          <w:tcPr>
            <w:tcW w:w="63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6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7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  <w:tc>
          <w:tcPr>
            <w:tcW w:w="13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37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</w:tr>
      <w:tr>
        <w:trPr>
          <w:trHeight w:val="280" w:hRule="exact"/>
        </w:trPr>
        <w:tc>
          <w:tcPr>
            <w:tcW w:w="634" w:type="dxa"/>
            <w:vMerge/>
            <w:tcBorders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6" w:space="0" w:color="CC9AFF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42</w:t>
            </w:r>
          </w:p>
        </w:tc>
      </w:tr>
      <w:tr>
        <w:trPr>
          <w:trHeight w:val="256" w:hRule="exact"/>
        </w:trPr>
        <w:tc>
          <w:tcPr>
            <w:tcW w:w="634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75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09" w:lineRule="exact"/>
              <w:ind w:left="26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灰熊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0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68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6" w:space="0" w:color="CC9AFF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80" w:hRule="exact"/>
        </w:trPr>
        <w:tc>
          <w:tcPr>
            <w:tcW w:w="634" w:type="dxa"/>
            <w:vMerge w:val="restart"/>
            <w:tcBorders>
              <w:top w:val="single" w:sz="6" w:space="0" w:color="CC9AFF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61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9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72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  <w:tc>
          <w:tcPr>
            <w:tcW w:w="1300" w:type="dxa"/>
            <w:tcBorders>
              <w:top w:val="single" w:sz="6" w:space="0" w:color="CC9A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1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2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68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571" w:right="572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272" w:hRule="exact"/>
        </w:trPr>
        <w:tc>
          <w:tcPr>
            <w:tcW w:w="63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9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405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</w:tr>
      <w:tr>
        <w:trPr>
          <w:trHeight w:val="271" w:hRule="exact"/>
        </w:trPr>
        <w:tc>
          <w:tcPr>
            <w:tcW w:w="63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99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72" w:hRule="exact"/>
        </w:trPr>
        <w:tc>
          <w:tcPr>
            <w:tcW w:w="63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62" w:lineRule="exact"/>
              <w:ind w:left="7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85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71" w:hRule="exact"/>
        </w:trPr>
        <w:tc>
          <w:tcPr>
            <w:tcW w:w="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-0.1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2" w:hRule="exact"/>
        </w:trPr>
        <w:tc>
          <w:tcPr>
            <w:tcW w:w="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9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6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371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1905" w:h="16840"/>
          <w:pgMar w:header="0" w:footer="556" w:top="220" w:bottom="740" w:left="520" w:right="280"/>
        </w:sectPr>
      </w:pPr>
    </w:p>
    <w:p>
      <w:pPr>
        <w:pStyle w:val="BodyText"/>
        <w:spacing w:before="2"/>
        <w:ind w:left="118" w:right="0"/>
        <w:jc w:val="left"/>
      </w:pPr>
      <w:r>
        <w:rPr/>
        <w:pict>
          <v:shape style="position:absolute;margin-left:211.330002pt;margin-top:31.15pt;width:180.87pt;height:762.22pt;mso-position-horizontal-relative:page;mso-position-vertical-relative:page;z-index:-1762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6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东部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胜率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对应胜率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6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17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凯尔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-1"/>
                            <w:w w:val="100"/>
                            <w:sz w:val="18"/>
                            <w:szCs w:val="18"/>
                          </w:rPr>
                          <w:t>特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4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魔术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奇才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老鹰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山猫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热火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活塞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骑士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步行者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公牛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雄鹿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6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5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猛龙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5" w:lineRule="exact" w:before="35"/>
                          <w:ind w:left="293" w:right="29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魔术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奇才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老鹰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山猫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热火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活塞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骑士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步行者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公牛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雄鹿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4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.6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6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30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-45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5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88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3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魔术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奇才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老鹰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山猫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热火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活塞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骑士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步行者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公牛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雄鹿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4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.6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7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6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5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篮网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4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15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魔术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奇才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96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老鹰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山猫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热火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98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活塞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骑士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步行者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公牛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雄鹿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6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6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尼克斯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5" w:lineRule="exact" w:before="35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魔术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奇才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老鹰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山猫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热火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活塞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3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骑士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步行者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公牛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雄鹿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397.929993pt;margin-top:31.15pt;width:180.87pt;height:762.22pt;mso-position-horizontal-relative:page;mso-position-vertical-relative:page;z-index:-17625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6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东部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胜率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对应胜率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6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5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活塞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4" w:lineRule="exact" w:before="35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魔术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奇才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老鹰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山猫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热火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凯尔特人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猛龙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93" w:right="29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76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-4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篮网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尼克斯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3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6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5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骑士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5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49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魔术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奇才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.5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老鹰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山猫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热火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3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凯尔特人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猛龙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93" w:right="29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76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-4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篮网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尼克斯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6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6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步行者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5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39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3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魔术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奇才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老鹰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山猫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热火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凯尔特人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猛龙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93" w:right="29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76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-4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篮网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尼克斯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6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5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公牛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4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魔术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奇才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老鹰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山猫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热火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凯尔特人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猛龙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93" w:right="29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76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-4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篮网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尼克斯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6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5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雄鹿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5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17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魔术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奇才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老鹰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76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山猫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热火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凯尔特人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猛龙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93" w:right="29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76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-46"/>
                            <w:w w:val="1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篮网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06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尼克斯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1"/>
          <w:w w:val="100"/>
        </w:rPr>
        <w:t>附录五</w:t>
      </w:r>
      <w:r>
        <w:rPr>
          <w:b w:val="0"/>
          <w:bCs w:val="0"/>
          <w:spacing w:val="-1"/>
          <w:w w:val="100"/>
        </w:rPr>
        <w:t>：</w:t>
      </w:r>
      <w:r>
        <w:rPr>
          <w:b w:val="0"/>
          <w:bCs w:val="0"/>
          <w:spacing w:val="-1"/>
          <w:w w:val="100"/>
        </w:rPr>
        <w:t>同</w:t>
      </w:r>
      <w:r>
        <w:rPr>
          <w:b w:val="0"/>
          <w:bCs w:val="0"/>
          <w:spacing w:val="1"/>
          <w:w w:val="100"/>
        </w:rPr>
        <w:t>部不同</w:t>
      </w:r>
      <w:r>
        <w:rPr>
          <w:b w:val="0"/>
          <w:bCs w:val="0"/>
          <w:spacing w:val="-1"/>
          <w:w w:val="100"/>
        </w:rPr>
        <w:t>区</w:t>
      </w:r>
      <w:r>
        <w:rPr>
          <w:b w:val="0"/>
          <w:bCs w:val="0"/>
          <w:spacing w:val="-1"/>
          <w:w w:val="100"/>
        </w:rPr>
        <w:t>的</w:t>
      </w:r>
      <w:r>
        <w:rPr>
          <w:b w:val="0"/>
          <w:bCs w:val="0"/>
          <w:spacing w:val="1"/>
          <w:w w:val="100"/>
        </w:rPr>
        <w:t>球队比</w:t>
      </w:r>
      <w:r>
        <w:rPr>
          <w:b w:val="0"/>
          <w:bCs w:val="0"/>
          <w:spacing w:val="-1"/>
          <w:w w:val="100"/>
        </w:rPr>
        <w:t>赛</w:t>
      </w:r>
      <w:r>
        <w:rPr>
          <w:b w:val="0"/>
          <w:bCs w:val="0"/>
          <w:spacing w:val="-1"/>
          <w:w w:val="100"/>
        </w:rPr>
        <w:t>球</w:t>
      </w:r>
      <w:r>
        <w:rPr>
          <w:b w:val="0"/>
          <w:bCs w:val="0"/>
          <w:spacing w:val="1"/>
          <w:w w:val="100"/>
        </w:rPr>
        <w:t>队自身</w:t>
      </w:r>
      <w:r>
        <w:rPr>
          <w:b w:val="0"/>
          <w:bCs w:val="0"/>
          <w:spacing w:val="-1"/>
          <w:w w:val="100"/>
        </w:rPr>
        <w:t>的</w:t>
      </w:r>
      <w:r>
        <w:rPr>
          <w:b w:val="0"/>
          <w:bCs w:val="0"/>
          <w:spacing w:val="-1"/>
          <w:w w:val="100"/>
        </w:rPr>
        <w:t>影</w:t>
      </w:r>
      <w:r>
        <w:rPr>
          <w:b w:val="0"/>
          <w:bCs w:val="0"/>
          <w:spacing w:val="1"/>
          <w:w w:val="100"/>
        </w:rPr>
        <w:t>响（东</w:t>
      </w:r>
      <w:r>
        <w:rPr>
          <w:b w:val="0"/>
          <w:bCs w:val="0"/>
          <w:spacing w:val="-1"/>
          <w:w w:val="100"/>
        </w:rPr>
        <w:t>部</w:t>
      </w:r>
      <w:r>
        <w:rPr>
          <w:b w:val="0"/>
          <w:bCs w:val="0"/>
          <w:spacing w:val="0"/>
          <w:w w:val="100"/>
        </w:rPr>
        <w:t>）</w:t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tbl>
      <w:tblPr>
        <w:tblW w:w="0" w:type="auto"/>
        <w:jc w:val="left"/>
        <w:tblInd w:w="1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72" w:hRule="exact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6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东部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胜率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5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对应胜率</w:t>
            </w:r>
          </w:p>
        </w:tc>
      </w:tr>
      <w:tr>
        <w:trPr>
          <w:trHeight w:val="271" w:hRule="exact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6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5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魔术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24" w:lineRule="exact" w:before="35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34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72" w:hRule="exact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93" w:right="29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31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1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2" w:hRule="exact"/>
        </w:trPr>
        <w:tc>
          <w:tcPr>
            <w:tcW w:w="54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6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5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奇才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25" w:lineRule="exact" w:before="35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24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71" w:hRule="exact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93" w:right="29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31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9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04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2" w:lineRule="exact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1" w:lineRule="exact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1" w:hRule="exact"/>
        </w:trPr>
        <w:tc>
          <w:tcPr>
            <w:tcW w:w="54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9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35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6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5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老鹰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25" w:lineRule="exact" w:before="35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73" w:hRule="exact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93" w:right="29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31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1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1" w:lineRule="exact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2" w:hRule="exact"/>
        </w:trPr>
        <w:tc>
          <w:tcPr>
            <w:tcW w:w="54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9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51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9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24</w:t>
            </w:r>
          </w:p>
        </w:tc>
      </w:tr>
      <w:tr>
        <w:trPr>
          <w:trHeight w:val="271" w:hRule="exact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6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5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山猫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24" w:lineRule="exact" w:before="35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72" w:hRule="exact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9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36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93" w:right="29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31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9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09</w:t>
            </w:r>
          </w:p>
        </w:tc>
      </w:tr>
      <w:tr>
        <w:trPr>
          <w:trHeight w:val="271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2" w:hRule="exact"/>
        </w:trPr>
        <w:tc>
          <w:tcPr>
            <w:tcW w:w="54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6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5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热火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25" w:lineRule="exact" w:before="35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83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71" w:hRule="exact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凯尔特人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猛龙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93" w:right="29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31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SimSun" w:hAnsi="SimSun" w:cs="SimSun" w:eastAsia="SimSun"/>
                <w:b w:val="0"/>
                <w:bCs w:val="0"/>
                <w:spacing w:val="-46"/>
                <w:w w:val="10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篮网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9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2" w:lineRule="exact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尼克斯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1" w:lineRule="exact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活塞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1" w:hRule="exact"/>
        </w:trPr>
        <w:tc>
          <w:tcPr>
            <w:tcW w:w="54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37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骑士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34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步行者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公牛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雄鹿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9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66</w:t>
            </w:r>
          </w:p>
        </w:tc>
      </w:tr>
    </w:tbl>
    <w:p>
      <w:pPr>
        <w:spacing w:after="0" w:line="227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1905" w:h="16840"/>
          <w:pgMar w:header="0" w:footer="556" w:top="160" w:bottom="740" w:left="360" w:right="220"/>
        </w:sectPr>
      </w:pPr>
    </w:p>
    <w:p>
      <w:pPr>
        <w:pStyle w:val="BodyText"/>
        <w:spacing w:line="307" w:lineRule="exact"/>
        <w:ind w:left="104" w:right="0"/>
        <w:jc w:val="left"/>
      </w:pPr>
      <w:r>
        <w:rPr/>
        <w:pict>
          <v:shape style="position:absolute;margin-left:211.330002pt;margin-top:31.15pt;width:180.87pt;height:762.22pt;mso-position-horizontal-relative:page;mso-position-vertical-relative:page;z-index:-1762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西部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胜率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对应胜率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5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爵士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4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0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湖人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太阳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勇士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国王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快船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5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掘金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5" w:lineRule="exact" w:before="35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0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湖人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太阳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勇士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国王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4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快船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6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开拓者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5" w:lineRule="exact" w:before="35"/>
                          <w:ind w:left="293" w:right="29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3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0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湖人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太阳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勇士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国王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快船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6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森林狼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4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0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382" w:right="38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湖人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太阳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勇士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国王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快船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6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超音速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5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44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30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湖人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1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太阳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勇士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国王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快船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397.929993pt;margin-top:31.15pt;width:180.87pt;height:762.22pt;mso-position-horizontal-relative:page;mso-position-vertical-relative:page;z-index:-1762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西部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胜率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7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对应胜率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5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湖人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4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95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爵士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掘金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开拓者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93" w:right="29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森林狼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超音速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5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太阳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5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爵士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4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.5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7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掘金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开拓者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93" w:right="29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森林狼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超音速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382" w:right="38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5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勇士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5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85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3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爵士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掘金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开拓者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93" w:right="29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森林狼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超音速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5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国王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4" w:lineRule="exact" w:before="35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63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爵士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掘金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开拓者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93" w:right="29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森林狼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超音速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88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27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队伍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45" w:lineRule="exact"/>
                          <w:ind w:left="353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1"/>
                            <w:w w:val="100"/>
                            <w:sz w:val="18"/>
                            <w:szCs w:val="18"/>
                          </w:rPr>
                          <w:t>快船</w:t>
                        </w: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>
                          <w:pStyle w:val="TableParagraph"/>
                          <w:spacing w:line="225" w:lineRule="exact" w:before="35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C9AFF"/>
                      </w:tcPr>
                      <w:p>
                        <w:pPr/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同部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爵士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9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掘金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开拓者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93" w:right="293"/>
                          <w:jc w:val="center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森林狼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不同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26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超音速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区的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黄蜂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540" w:type="dxa"/>
                        <w:vMerge w:val="restart"/>
                        <w:tcBorders>
                          <w:top w:val="nil" w:sz="6" w:space="0" w:color="auto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9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队伍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马刺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火箭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小牛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354" w:right="0"/>
                          <w:jc w:val="left"/>
                          <w:rPr>
                            <w:rFonts w:ascii="SimSun" w:hAnsi="SimSun" w:cs="SimSun" w:eastAsia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cs="SimSun" w:eastAsia="SimSu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灰熊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20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 w:before="33"/>
                          <w:ind w:left="1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0.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1"/>
          <w:w w:val="100"/>
        </w:rPr>
        <w:t>附录五</w:t>
      </w:r>
      <w:r>
        <w:rPr>
          <w:b w:val="0"/>
          <w:bCs w:val="0"/>
          <w:spacing w:val="-1"/>
          <w:w w:val="100"/>
        </w:rPr>
        <w:t>：</w:t>
      </w:r>
      <w:r>
        <w:rPr>
          <w:b w:val="0"/>
          <w:bCs w:val="0"/>
          <w:spacing w:val="-1"/>
          <w:w w:val="100"/>
        </w:rPr>
        <w:t>同</w:t>
      </w:r>
      <w:r>
        <w:rPr>
          <w:b w:val="0"/>
          <w:bCs w:val="0"/>
          <w:spacing w:val="1"/>
          <w:w w:val="100"/>
        </w:rPr>
        <w:t>部不同</w:t>
      </w:r>
      <w:r>
        <w:rPr>
          <w:b w:val="0"/>
          <w:bCs w:val="0"/>
          <w:spacing w:val="-1"/>
          <w:w w:val="100"/>
        </w:rPr>
        <w:t>区</w:t>
      </w:r>
      <w:r>
        <w:rPr>
          <w:b w:val="0"/>
          <w:bCs w:val="0"/>
          <w:spacing w:val="-1"/>
          <w:w w:val="100"/>
        </w:rPr>
        <w:t>的</w:t>
      </w:r>
      <w:r>
        <w:rPr>
          <w:b w:val="0"/>
          <w:bCs w:val="0"/>
          <w:spacing w:val="1"/>
          <w:w w:val="100"/>
        </w:rPr>
        <w:t>球队比</w:t>
      </w:r>
      <w:r>
        <w:rPr>
          <w:b w:val="0"/>
          <w:bCs w:val="0"/>
          <w:spacing w:val="-1"/>
          <w:w w:val="100"/>
        </w:rPr>
        <w:t>赛</w:t>
      </w:r>
      <w:r>
        <w:rPr>
          <w:b w:val="0"/>
          <w:bCs w:val="0"/>
          <w:spacing w:val="-1"/>
          <w:w w:val="100"/>
        </w:rPr>
        <w:t>球</w:t>
      </w:r>
      <w:r>
        <w:rPr>
          <w:b w:val="0"/>
          <w:bCs w:val="0"/>
          <w:spacing w:val="1"/>
          <w:w w:val="100"/>
        </w:rPr>
        <w:t>队自身</w:t>
      </w:r>
      <w:r>
        <w:rPr>
          <w:b w:val="0"/>
          <w:bCs w:val="0"/>
          <w:spacing w:val="-1"/>
          <w:w w:val="100"/>
        </w:rPr>
        <w:t>的</w:t>
      </w:r>
      <w:r>
        <w:rPr>
          <w:b w:val="0"/>
          <w:bCs w:val="0"/>
          <w:spacing w:val="-1"/>
          <w:w w:val="100"/>
        </w:rPr>
        <w:t>影</w:t>
      </w:r>
      <w:r>
        <w:rPr>
          <w:b w:val="0"/>
          <w:bCs w:val="0"/>
          <w:spacing w:val="1"/>
          <w:w w:val="100"/>
        </w:rPr>
        <w:t>响（西</w:t>
      </w:r>
      <w:r>
        <w:rPr>
          <w:b w:val="0"/>
          <w:bCs w:val="0"/>
          <w:spacing w:val="-1"/>
          <w:w w:val="100"/>
        </w:rPr>
        <w:t>部</w:t>
      </w:r>
      <w:r>
        <w:rPr>
          <w:b w:val="0"/>
          <w:bCs w:val="0"/>
          <w:spacing w:val="0"/>
          <w:w w:val="100"/>
        </w:rPr>
        <w:t>）</w:t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72" w:hRule="exact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西部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胜率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15" w:lineRule="exact"/>
              <w:ind w:left="17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对应胜率</w:t>
            </w:r>
          </w:p>
        </w:tc>
      </w:tr>
      <w:tr>
        <w:trPr>
          <w:trHeight w:val="271" w:hRule="exact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2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5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黄蜂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24" w:lineRule="exact" w:before="35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83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72" w:hRule="exact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93" w:right="29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1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2" w:hRule="exact"/>
        </w:trPr>
        <w:tc>
          <w:tcPr>
            <w:tcW w:w="54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2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5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马刺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25" w:lineRule="exact" w:before="35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83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71" w:hRule="exact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93" w:right="29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2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1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1" w:hRule="exact"/>
        </w:trPr>
        <w:tc>
          <w:tcPr>
            <w:tcW w:w="54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2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5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火箭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25" w:lineRule="exact" w:before="35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71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73" w:hRule="exact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4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9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81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93" w:right="29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9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</w:tr>
      <w:tr>
        <w:trPr>
          <w:trHeight w:val="271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1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2" w:hRule="exact"/>
        </w:trPr>
        <w:tc>
          <w:tcPr>
            <w:tcW w:w="54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383" w:right="38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4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1" w:hRule="exact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2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5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小牛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24" w:lineRule="exact" w:before="35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72" w:hRule="exact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9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87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93" w:right="29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1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2" w:hRule="exact"/>
        </w:trPr>
        <w:tc>
          <w:tcPr>
            <w:tcW w:w="54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79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29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队伍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45" w:lineRule="exact"/>
              <w:ind w:left="353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1"/>
                <w:w w:val="100"/>
                <w:sz w:val="18"/>
                <w:szCs w:val="18"/>
              </w:rPr>
              <w:t>灰熊</w:t>
            </w: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>
              <w:pStyle w:val="TableParagraph"/>
              <w:spacing w:line="225" w:lineRule="exact" w:before="35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68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9AFF"/>
          </w:tcPr>
          <w:p>
            <w:pPr/>
          </w:p>
        </w:tc>
      </w:tr>
      <w:tr>
        <w:trPr>
          <w:trHeight w:val="271" w:hRule="exact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同部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爵士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掘金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开拓者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93" w:right="29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271" w:hRule="exact"/>
        </w:trPr>
        <w:tc>
          <w:tcPr>
            <w:tcW w:w="540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森林狼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383" w:right="383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0.5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2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不同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26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超音速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272" w:hRule="exact"/>
        </w:trPr>
        <w:tc>
          <w:tcPr>
            <w:tcW w:w="5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1" w:lineRule="exact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区的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湖人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95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71" w:hRule="exact"/>
        </w:trPr>
        <w:tc>
          <w:tcPr>
            <w:tcW w:w="54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30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队伍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太阳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71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 w:before="33"/>
              <w:ind w:left="19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41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勇士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5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国王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1</w:t>
            </w:r>
          </w:p>
        </w:tc>
      </w:tr>
      <w:tr>
        <w:trPr>
          <w:trHeight w:val="272" w:hRule="exact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exact"/>
              <w:ind w:left="354" w:right="0"/>
              <w:jc w:val="left"/>
              <w:rPr>
                <w:rFonts w:ascii="SimSun" w:hAnsi="SimSun" w:cs="SimSun" w:eastAsia="SimSun"/>
                <w:sz w:val="18"/>
                <w:szCs w:val="18"/>
              </w:rPr>
            </w:pPr>
            <w:r>
              <w:rPr>
                <w:rFonts w:ascii="SimSun" w:hAnsi="SimSun" w:cs="SimSun" w:eastAsia="SimSun"/>
                <w:b w:val="0"/>
                <w:bCs w:val="0"/>
                <w:spacing w:val="0"/>
                <w:w w:val="100"/>
                <w:sz w:val="18"/>
                <w:szCs w:val="18"/>
              </w:rPr>
              <w:t>快船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25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33"/>
              <w:ind w:left="139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1"/>
                <w:szCs w:val="21"/>
              </w:rPr>
              <w:t>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spacing w:after="0" w:line="227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11905" w:h="16840"/>
          <w:pgMar w:header="0" w:footer="556" w:top="180" w:bottom="740" w:left="360" w:right="2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sectPr>
      <w:pgSz w:w="11905" w:h="16840"/>
      <w:pgMar w:header="0" w:footer="556" w:top="1580" w:bottom="7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imSun">
    <w:altName w:val="SimSun"/>
    <w:charset w:val="0"/>
    <w:family w:val="auto"/>
    <w:pitch w:val="variable"/>
  </w:font>
  <w:font w:name="SimHei">
    <w:altName w:val="SimHei"/>
    <w:charset w:val="0"/>
    <w:family w:val="modern"/>
    <w:pitch w:val="fixed"/>
  </w:font>
  <w:font w:name="STKaiti">
    <w:altName w:val="STKaiti"/>
    <w:charset w:val="0"/>
    <w:family w:val="auto"/>
    <w:pitch w:val="variable"/>
  </w:font>
  <w:font w:name="FZShuTi">
    <w:altName w:val="FZShuTi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380005pt;margin-top:781.897522pt;width:8.5pt;height:11pt;mso-position-horizontal-relative:page;mso-position-vertical-relative:page;z-index:-17635" type="#_x0000_t202" filled="f" stroked="f">
          <v:textbox inset="0,0,0,0">
            <w:txbxContent>
              <w:p>
                <w:pPr>
                  <w:spacing w:line="20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1.160004pt;margin-top:781.897522pt;width:13.0pt;height:11pt;mso-position-horizontal-relative:page;mso-position-vertical-relative:page;z-index:-17634" type="#_x0000_t202" filled="f" stroked="f">
          <v:textbox inset="0,0,0,0">
            <w:txbxContent>
              <w:p>
                <w:pPr>
                  <w:spacing w:line="20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6.799988pt;margin-top:803.137634pt;width:13.0pt;height:11.06pt;mso-position-horizontal-relative:page;mso-position-vertical-relative:page;z-index:-17633" type="#_x0000_t202" filled="f" stroked="f">
          <v:textbox inset="0,0,0,0">
            <w:txbxContent>
              <w:p>
                <w:pPr>
                  <w:spacing w:line="20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z w:val="18"/>
                    <w:szCs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SimSun" w:hAnsi="SimSun" w:eastAsia="SimSun"/>
      <w:sz w:val="21"/>
      <w:szCs w:val="21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SimHei" w:hAnsi="SimHei" w:eastAsia="SimHei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"/>
      <w:ind w:left="360"/>
      <w:outlineLvl w:val="2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http://sports.sina.com.cn/nba/" TargetMode="External"/><Relationship Id="rId9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zax</dc:creator>
  <dc:title>NBA赛程的分析与评价</dc:title>
  <dcterms:created xsi:type="dcterms:W3CDTF">2014-03-12T17:55:35Z</dcterms:created>
  <dcterms:modified xsi:type="dcterms:W3CDTF">2014-03-12T17:55:35Z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2009-05-12T00:00:00Z</vt:filetime>
  </property>
  <property fmtid="{D5CDD505-2E9C-101B-9397-08002B2CF9AE}" pid="3" name="LastSaved">
    <vt:filetime>2014-03-13T00:00:00Z</vt:filetime>
  </property>
</Properties>
</file>